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2C" w:rsidRDefault="00DF602C" w:rsidP="00DF602C">
      <w:pPr>
        <w:ind w:left="212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BF6A6" wp14:editId="47620B08">
                <wp:simplePos x="0" y="0"/>
                <wp:positionH relativeFrom="column">
                  <wp:posOffset>112395</wp:posOffset>
                </wp:positionH>
                <wp:positionV relativeFrom="paragraph">
                  <wp:posOffset>8229600</wp:posOffset>
                </wp:positionV>
                <wp:extent cx="1715135" cy="328295"/>
                <wp:effectExtent l="0" t="0" r="0" b="0"/>
                <wp:wrapNone/>
                <wp:docPr id="64" name="Pentago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28295"/>
                        </a:xfrm>
                        <a:prstGeom prst="homePlate">
                          <a:avLst>
                            <a:gd name="adj" fmla="val 65966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02C" w:rsidRPr="008C583A" w:rsidRDefault="004B6410" w:rsidP="00DF602C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alias w:val="Date de publication"/>
                                <w:tag w:val=""/>
                                <w:id w:val="-389808413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10-30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DF602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30/10/2014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BF6A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64" o:spid="_x0000_s1026" type="#_x0000_t15" style="position:absolute;left:0;text-align:left;margin-left:8.85pt;margin-top:9in;width:135.05pt;height:2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" adj="18873" fillcolor="#44546a [3215]" stroked="f" strokeweight="1pt">
                <v:textbox>
                  <w:txbxContent>
                    <w:p w:rsidR="00DF602C" w:rsidRPr="008C583A" w:rsidRDefault="004B6410" w:rsidP="00DF602C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alias w:val="Date de publication"/>
                          <w:tag w:val=""/>
                          <w:id w:val="-389808413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10-30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DF602C"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30/10/2014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E0BC0" wp14:editId="2825700F">
                <wp:simplePos x="0" y="0"/>
                <wp:positionH relativeFrom="column">
                  <wp:posOffset>119380</wp:posOffset>
                </wp:positionH>
                <wp:positionV relativeFrom="paragraph">
                  <wp:posOffset>7772400</wp:posOffset>
                </wp:positionV>
                <wp:extent cx="1715135" cy="348615"/>
                <wp:effectExtent l="0" t="0" r="0" b="0"/>
                <wp:wrapNone/>
                <wp:docPr id="65" name="Pentagon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48615"/>
                        </a:xfrm>
                        <a:prstGeom prst="homePlate">
                          <a:avLst>
                            <a:gd name="adj" fmla="val 65966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02C" w:rsidRPr="008C583A" w:rsidRDefault="004B6410" w:rsidP="00DF602C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alias w:val="Auteur "/>
                                <w:tag w:val=""/>
                                <w:id w:val="5037135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F602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Corinne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0BC0" id="Pentagone 65" o:spid="_x0000_s1027" type="#_x0000_t15" style="position:absolute;left:0;text-align:left;margin-left:9.4pt;margin-top:612pt;width:135.05pt;height:2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" adj="18704" fillcolor="#44546a [3215]" stroked="f" strokeweight="1pt">
                <v:textbox>
                  <w:txbxContent>
                    <w:p w:rsidR="00DF602C" w:rsidRPr="008C583A" w:rsidRDefault="004B6410" w:rsidP="00DF602C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alias w:val="Auteur "/>
                          <w:tag w:val=""/>
                          <w:id w:val="5037135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DF602C"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Corinne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8C8D7" wp14:editId="664DAE54">
                <wp:simplePos x="0" y="0"/>
                <wp:positionH relativeFrom="column">
                  <wp:posOffset>1602105</wp:posOffset>
                </wp:positionH>
                <wp:positionV relativeFrom="paragraph">
                  <wp:posOffset>3774440</wp:posOffset>
                </wp:positionV>
                <wp:extent cx="3769995" cy="3429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9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2C" w:rsidRPr="008C583A" w:rsidRDefault="00DF602C" w:rsidP="00DF602C">
                            <w:pPr>
                              <w:jc w:val="right"/>
                              <w:rPr>
                                <w:color w:val="5B9BD5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Comment réussir son projet</w:t>
                            </w:r>
                          </w:p>
                          <w:p w:rsidR="00DF602C" w:rsidRDefault="00DF602C" w:rsidP="00DF6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8C8D7" id="Rectangle 58" o:spid="_x0000_s1028" style="position:absolute;left:0;text-align:left;margin-left:126.15pt;margin-top:297.2pt;width:296.8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" filled="f" stroked="f" strokeweight="1pt">
                <v:textbox>
                  <w:txbxContent>
                    <w:p w:rsidR="00DF602C" w:rsidRPr="008C583A" w:rsidRDefault="00DF602C" w:rsidP="00DF602C">
                      <w:pPr>
                        <w:jc w:val="right"/>
                        <w:rPr>
                          <w:color w:val="5B9BD5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Comment réussir son projet</w:t>
                      </w:r>
                    </w:p>
                    <w:p w:rsidR="00DF602C" w:rsidRDefault="00DF602C" w:rsidP="00DF60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5BEA2" wp14:editId="3C0F18D4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3769360" cy="68580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Titre "/>
                              <w:tag w:val=""/>
                              <w:id w:val="-5180855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F602C" w:rsidRPr="008C583A" w:rsidRDefault="00DF602C" w:rsidP="00DF602C">
                                <w:pPr>
                                  <w:pBdr>
                                    <w:top w:val="single" w:sz="18" w:space="1" w:color="44546A" w:themeColor="text2"/>
                                    <w:bottom w:val="single" w:sz="18" w:space="1" w:color="44546A" w:themeColor="text2"/>
                                  </w:pBdr>
                                  <w:jc w:val="center"/>
                                  <w:rPr>
                                    <w:color w:val="5B9BD5" w:themeColor="accent1"/>
                                    <w:sz w:val="56"/>
                                    <w:szCs w:val="7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56"/>
                                    <w:szCs w:val="7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Kickstarter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5BEA2"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9" type="#_x0000_t202" style="position:absolute;left:0;text-align:left;margin-left:126pt;margin-top:243pt;width:296.8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" filled="f" stroked="f" strokeweight=".5pt">
                <v:textbox>
                  <w:txbxContent>
                    <w:sdt>
                      <w:sdtPr>
                        <w:rPr>
                          <w:color w:val="5B9BD5" w:themeColor="accent1"/>
                          <w:sz w:val="56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alias w:val="Titre "/>
                        <w:tag w:val=""/>
                        <w:id w:val="-51808555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DF602C" w:rsidRPr="008C583A" w:rsidRDefault="00DF602C" w:rsidP="00DF602C">
                          <w:pPr>
                            <w:pBdr>
                              <w:top w:val="single" w:sz="18" w:space="1" w:color="44546A" w:themeColor="text2"/>
                              <w:bottom w:val="single" w:sz="18" w:space="1" w:color="44546A" w:themeColor="text2"/>
                            </w:pBdr>
                            <w:jc w:val="center"/>
                            <w:rPr>
                              <w:color w:val="5B9BD5" w:themeColor="accent1"/>
                              <w:sz w:val="56"/>
                              <w:szCs w:val="7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56"/>
                              <w:szCs w:val="7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Kickstarter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2A385DE6" wp14:editId="4F771513">
            <wp:simplePos x="0" y="0"/>
            <wp:positionH relativeFrom="column">
              <wp:posOffset>458114</wp:posOffset>
            </wp:positionH>
            <wp:positionV relativeFrom="paragraph">
              <wp:posOffset>802284</wp:posOffset>
            </wp:positionV>
            <wp:extent cx="572135" cy="974090"/>
            <wp:effectExtent l="0" t="0" r="0" b="0"/>
            <wp:wrapSquare wrapText="bothSides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quanty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04F8C" wp14:editId="3DA878F0">
                <wp:simplePos x="0" y="0"/>
                <wp:positionH relativeFrom="column">
                  <wp:posOffset>125095</wp:posOffset>
                </wp:positionH>
                <wp:positionV relativeFrom="paragraph">
                  <wp:posOffset>226847</wp:posOffset>
                </wp:positionV>
                <wp:extent cx="1715135" cy="348615"/>
                <wp:effectExtent l="0" t="0" r="0" b="0"/>
                <wp:wrapNone/>
                <wp:docPr id="59" name="Pentago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48615"/>
                        </a:xfrm>
                        <a:prstGeom prst="homePlate">
                          <a:avLst>
                            <a:gd name="adj" fmla="val 65966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Société"/>
                              <w:tag w:val=""/>
                              <w:id w:val="-99865458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DF602C" w:rsidRPr="008C583A" w:rsidRDefault="00DF602C" w:rsidP="00DF602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Quantyl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SARL</w:t>
                                </w:r>
                              </w:p>
                            </w:sdtContent>
                          </w:sdt>
                          <w:p w:rsidR="00DF602C" w:rsidRPr="008C583A" w:rsidRDefault="00DF602C" w:rsidP="00DF602C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4F8C" id="Pentagone 59" o:spid="_x0000_s1030" type="#_x0000_t15" style="position:absolute;left:0;text-align:left;margin-left:9.85pt;margin-top:17.85pt;width:135.05pt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" adj="18704" fillcolor="#44546a [3215]" stroked="f" strokeweight="1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alias w:val="Société"/>
                        <w:tag w:val=""/>
                        <w:id w:val="-99865458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:rsidR="00DF602C" w:rsidRPr="008C583A" w:rsidRDefault="00DF602C" w:rsidP="00DF602C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Quantyl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SARL</w:t>
                          </w:r>
                        </w:p>
                      </w:sdtContent>
                    </w:sdt>
                    <w:p w:rsidR="00DF602C" w:rsidRPr="008C583A" w:rsidRDefault="00DF602C" w:rsidP="00DF602C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4692E" wp14:editId="0CB3C2F6">
                <wp:simplePos x="0" y="0"/>
                <wp:positionH relativeFrom="column">
                  <wp:posOffset>1964690</wp:posOffset>
                </wp:positionH>
                <wp:positionV relativeFrom="paragraph">
                  <wp:posOffset>5025346</wp:posOffset>
                </wp:positionV>
                <wp:extent cx="3071495" cy="1367155"/>
                <wp:effectExtent l="0" t="0" r="14605" b="23495"/>
                <wp:wrapNone/>
                <wp:docPr id="60" name="Rogner un rectangle à un seul coi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95" cy="1367155"/>
                        </a:xfrm>
                        <a:prstGeom prst="snip1Rect">
                          <a:avLst>
                            <a:gd name="adj" fmla="val 8112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2C" w:rsidRPr="008C583A" w:rsidRDefault="00DF602C" w:rsidP="00DF602C">
                            <w:pPr>
                              <w:pBdr>
                                <w:bottom w:val="single" w:sz="18" w:space="1" w:color="44546A" w:themeColor="text2"/>
                              </w:pBd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Résumé :</w:t>
                            </w:r>
                          </w:p>
                          <w:p w:rsidR="00DF602C" w:rsidRPr="008C583A" w:rsidRDefault="004B6410" w:rsidP="00DF602C">
                            <w:pPr>
                              <w:rPr>
                                <w:i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i/>
                                  <w:color w:val="5B9BD5" w:themeColor="accen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alias w:val="Résumé"/>
                                <w:tag w:val=""/>
                                <w:id w:val="1578252185"/>
                                <w:showingPlcHdr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F602C">
                                  <w:rPr>
                                    <w:i/>
                                    <w:color w:val="5B9BD5" w:themeColor="accen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F602C">
                              <w:rPr>
                                <w:i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Ce document traite des différents conseils pour réussir un projet </w:t>
                            </w:r>
                            <w:proofErr w:type="spellStart"/>
                            <w:r w:rsidR="00DF602C">
                              <w:rPr>
                                <w:i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kickstarter</w:t>
                            </w:r>
                            <w:proofErr w:type="spellEnd"/>
                            <w:r w:rsidR="00DF602C">
                              <w:rPr>
                                <w:i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 liste des exemples de projets similaires à </w:t>
                            </w:r>
                            <w:proofErr w:type="spellStart"/>
                            <w:r w:rsidR="00DF602C">
                              <w:rPr>
                                <w:i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Luchronia</w:t>
                            </w:r>
                            <w:proofErr w:type="spellEnd"/>
                            <w:r w:rsidR="00DF602C">
                              <w:rPr>
                                <w:i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ayant réussi.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692E" id="Rogner un rectangle à un seul coin 60" o:spid="_x0000_s1031" style="position:absolute;left:0;text-align:left;margin-left:154.7pt;margin-top:395.7pt;width:241.85pt;height:10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71495,13671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" adj="-11796480,,5400" path="m,l2960591,r110904,110904l3071495,1367155,,1367155,,xe" fillcolor="#e7e6e6 [3214]" strokecolor="#44546a [3215]" strokeweight="1pt">
                <v:stroke joinstyle="miter"/>
                <v:formulas/>
                <v:path arrowok="t" o:connecttype="custom" o:connectlocs="0,0;2960591,0;3071495,110904;3071495,1367155;0,1367155;0,0" o:connectangles="0,0,0,0,0,0" textboxrect="0,0,3071495,1367155"/>
                <v:textbox>
                  <w:txbxContent>
                    <w:p w:rsidR="00DF602C" w:rsidRPr="008C583A" w:rsidRDefault="00DF602C" w:rsidP="00DF602C">
                      <w:pPr>
                        <w:pBdr>
                          <w:bottom w:val="single" w:sz="18" w:space="1" w:color="44546A" w:themeColor="text2"/>
                        </w:pBd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583A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Résumé :</w:t>
                      </w:r>
                    </w:p>
                    <w:p w:rsidR="00DF602C" w:rsidRPr="008C583A" w:rsidRDefault="004B6410" w:rsidP="00DF602C">
                      <w:pPr>
                        <w:rPr>
                          <w:i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sdt>
                        <w:sdtPr>
                          <w:rPr>
                            <w:i/>
                            <w:color w:val="5B9BD5" w:themeColor="accen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alias w:val="Résumé"/>
                          <w:tag w:val=""/>
                          <w:id w:val="1578252185"/>
                          <w:showingPlcHdr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DF602C">
                            <w:rPr>
                              <w:i/>
                              <w:color w:val="5B9BD5" w:themeColor="accen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  </w:t>
                          </w:r>
                        </w:sdtContent>
                      </w:sdt>
                      <w:r w:rsidR="00DF602C">
                        <w:rPr>
                          <w:i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Ce document traite des différents conseils pour réussir un projet </w:t>
                      </w:r>
                      <w:proofErr w:type="spellStart"/>
                      <w:r w:rsidR="00DF602C">
                        <w:rPr>
                          <w:i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kickstarter</w:t>
                      </w:r>
                      <w:proofErr w:type="spellEnd"/>
                      <w:r w:rsidR="00DF602C">
                        <w:rPr>
                          <w:i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 liste des exemples de projets similaires à </w:t>
                      </w:r>
                      <w:proofErr w:type="spellStart"/>
                      <w:r w:rsidR="00DF602C">
                        <w:rPr>
                          <w:i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Luchronia</w:t>
                      </w:r>
                      <w:proofErr w:type="spellEnd"/>
                      <w:r w:rsidR="00DF602C">
                        <w:rPr>
                          <w:i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ayant réussi.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B0227" wp14:editId="439E7823">
                <wp:simplePos x="0" y="0"/>
                <wp:positionH relativeFrom="column">
                  <wp:posOffset>1601470</wp:posOffset>
                </wp:positionH>
                <wp:positionV relativeFrom="paragraph">
                  <wp:posOffset>2626360</wp:posOffset>
                </wp:positionV>
                <wp:extent cx="3769360" cy="454998"/>
                <wp:effectExtent l="0" t="0" r="0" b="25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454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Catégorie "/>
                              <w:tag w:val=""/>
                              <w:id w:val="-1402286045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:rsidR="00DF602C" w:rsidRPr="008C583A" w:rsidRDefault="00DF602C" w:rsidP="00DF602C">
                                <w:pPr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0"/>
                                    <w:szCs w:val="4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Etat de l’art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0227" id="Rectangle 56" o:spid="_x0000_s1032" style="position:absolute;left:0;text-align:left;margin-left:126.1pt;margin-top:206.8pt;width:296.8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" filled="f" stroked="f" strokeweight="1pt">
                <v:textbox>
                  <w:txbxContent>
                    <w:sdt>
                      <w:sdtPr>
                        <w:rPr>
                          <w:color w:val="5B9BD5" w:themeColor="accen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alias w:val="Catégorie "/>
                        <w:tag w:val=""/>
                        <w:id w:val="-1402286045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:rsidR="00DF602C" w:rsidRPr="008C583A" w:rsidRDefault="00DF602C" w:rsidP="00DF602C">
                          <w:pPr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5B9BD5" w:themeColor="accent1"/>
                              <w:sz w:val="40"/>
                              <w:szCs w:val="4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Etat de l’art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Pr="008C5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3A970" wp14:editId="3D37F58B">
                <wp:simplePos x="0" y="0"/>
                <wp:positionH relativeFrom="column">
                  <wp:posOffset>228601</wp:posOffset>
                </wp:positionH>
                <wp:positionV relativeFrom="paragraph">
                  <wp:posOffset>0</wp:posOffset>
                </wp:positionV>
                <wp:extent cx="1143000" cy="88011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01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87CE" id="Rectangle 63" o:spid="_x0000_s1026" style="position:absolute;margin-left:18pt;margin-top:0;width:90pt;height:6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" fillcolor="#d5dce4 [671]" stroked="f" strokeweight="1pt"/>
            </w:pict>
          </mc:Fallback>
        </mc:AlternateContent>
      </w:r>
      <w:r w:rsidRPr="008C583A">
        <w:rPr>
          <w:noProof/>
          <w:color w:val="44546A" w:themeColor="text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3B6C1" wp14:editId="2316DB1D">
                <wp:simplePos x="0" y="0"/>
                <wp:positionH relativeFrom="column">
                  <wp:posOffset>5316</wp:posOffset>
                </wp:positionH>
                <wp:positionV relativeFrom="paragraph">
                  <wp:posOffset>0</wp:posOffset>
                </wp:positionV>
                <wp:extent cx="223284" cy="8801100"/>
                <wp:effectExtent l="0" t="0" r="5715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8801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C2962" id="Rectangle 48" o:spid="_x0000_s1026" style="position:absolute;margin-left:.4pt;margin-top:0;width:17.6pt;height:6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" fillcolor="#44546a [3215]" stroked="f" strokeweight="1pt"/>
            </w:pict>
          </mc:Fallback>
        </mc:AlternateContent>
      </w:r>
      <w:r>
        <w:br w:type="page"/>
      </w:r>
    </w:p>
    <w:p w:rsidR="00DF602C" w:rsidRDefault="00DF602C" w:rsidP="00DF602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0A893" wp14:editId="4BAFDC5A">
                <wp:simplePos x="0" y="0"/>
                <wp:positionH relativeFrom="column">
                  <wp:posOffset>233916</wp:posOffset>
                </wp:positionH>
                <wp:positionV relativeFrom="paragraph">
                  <wp:posOffset>6847368</wp:posOffset>
                </wp:positionV>
                <wp:extent cx="5025788" cy="1837646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788" cy="183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2C" w:rsidRPr="008C583A" w:rsidRDefault="00DF602C" w:rsidP="00DF602C">
                            <w:pPr>
                              <w:pBdr>
                                <w:bottom w:val="single" w:sz="8" w:space="1" w:color="44546A" w:themeColor="text2"/>
                              </w:pBdr>
                              <w:rPr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 w:rsidRPr="008C583A">
                              <w:rPr>
                                <w:color w:val="5B9BD5" w:themeColor="accent1"/>
                                <w:sz w:val="40"/>
                                <w:szCs w:val="40"/>
                              </w:rPr>
                              <w:t>Mentions légales :</w:t>
                            </w:r>
                          </w:p>
                          <w:p w:rsidR="00DF602C" w:rsidRPr="008C583A" w:rsidRDefault="00DF602C" w:rsidP="00DF602C">
                            <w:pPr>
                              <w:pStyle w:val="Sansinterligne"/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C583A">
                              <w:rPr>
                                <w:color w:val="000000" w:themeColor="text1"/>
                              </w:rPr>
                              <w:t>Quantyl</w:t>
                            </w:r>
                            <w:proofErr w:type="spellEnd"/>
                            <w:r w:rsidRPr="008C583A">
                              <w:rPr>
                                <w:color w:val="000000" w:themeColor="text1"/>
                              </w:rPr>
                              <w:t xml:space="preserve"> SARL</w:t>
                            </w:r>
                          </w:p>
                          <w:p w:rsidR="00DF602C" w:rsidRPr="008C583A" w:rsidRDefault="00DF602C" w:rsidP="00DF602C">
                            <w:pPr>
                              <w:pStyle w:val="Sansinterligne"/>
                              <w:pBdr>
                                <w:top w:val="single" w:sz="8" w:space="1" w:color="44546A" w:themeColor="text2"/>
                                <w:bottom w:val="single" w:sz="8" w:space="1" w:color="44546A" w:themeColor="text2"/>
                              </w:pBdr>
                              <w:ind w:left="1134" w:right="1365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8C583A">
                              <w:rPr>
                                <w:b/>
                                <w:color w:val="5B9BD5" w:themeColor="accent1"/>
                              </w:rPr>
                              <w:t>Siège social :</w:t>
                            </w:r>
                          </w:p>
                          <w:p w:rsidR="00DF602C" w:rsidRPr="008C583A" w:rsidRDefault="00DF602C" w:rsidP="00DF602C">
                            <w:pPr>
                              <w:pStyle w:val="Sansinterligne"/>
                              <w:pBdr>
                                <w:top w:val="single" w:sz="8" w:space="1" w:color="44546A" w:themeColor="text2"/>
                                <w:bottom w:val="single" w:sz="8" w:space="1" w:color="44546A" w:themeColor="text2"/>
                              </w:pBdr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</w:rPr>
                              <w:t xml:space="preserve">8 </w:t>
                            </w:r>
                            <w:proofErr w:type="gramStart"/>
                            <w:r w:rsidRPr="008C583A">
                              <w:rPr>
                                <w:color w:val="000000" w:themeColor="text1"/>
                              </w:rPr>
                              <w:t>avenue</w:t>
                            </w:r>
                            <w:proofErr w:type="gramEnd"/>
                            <w:r w:rsidRPr="008C583A">
                              <w:rPr>
                                <w:color w:val="000000" w:themeColor="text1"/>
                              </w:rPr>
                              <w:t xml:space="preserve"> du maquis,</w:t>
                            </w:r>
                          </w:p>
                          <w:p w:rsidR="00DF602C" w:rsidRPr="008C583A" w:rsidRDefault="00DF602C" w:rsidP="00DF602C">
                            <w:pPr>
                              <w:pStyle w:val="Sansinterligne"/>
                              <w:pBdr>
                                <w:top w:val="single" w:sz="8" w:space="1" w:color="44546A" w:themeColor="text2"/>
                                <w:bottom w:val="single" w:sz="8" w:space="1" w:color="44546A" w:themeColor="text2"/>
                              </w:pBdr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</w:rPr>
                              <w:t>26100 Romans sur Isère</w:t>
                            </w:r>
                          </w:p>
                          <w:p w:rsidR="00DF602C" w:rsidRPr="008C583A" w:rsidRDefault="00DF602C" w:rsidP="00DF602C">
                            <w:pPr>
                              <w:pStyle w:val="Sansinterligne"/>
                              <w:ind w:left="1134" w:right="1365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8C583A">
                              <w:rPr>
                                <w:b/>
                                <w:color w:val="5B9BD5" w:themeColor="accent1"/>
                              </w:rPr>
                              <w:t>SIREN :</w:t>
                            </w:r>
                          </w:p>
                          <w:p w:rsidR="00DF602C" w:rsidRPr="008C583A" w:rsidRDefault="00DF602C" w:rsidP="00DF602C">
                            <w:pPr>
                              <w:pStyle w:val="Sansinterligne"/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</w:rPr>
                              <w:t>797 581 683</w:t>
                            </w:r>
                          </w:p>
                          <w:p w:rsidR="00DF602C" w:rsidRPr="008C583A" w:rsidRDefault="00DF602C" w:rsidP="00DF602C">
                            <w:pPr>
                              <w:pStyle w:val="Sansinterligne"/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</w:rPr>
                              <w:t>RCS de Romans sur Isère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A893" id="Rectangle 47" o:spid="_x0000_s1033" style="position:absolute;margin-left:18.4pt;margin-top:539.15pt;width:395.75pt;height:1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" filled="f" stroked="f" strokeweight="1pt">
                <v:textbox>
                  <w:txbxContent>
                    <w:p w:rsidR="00DF602C" w:rsidRPr="008C583A" w:rsidRDefault="00DF602C" w:rsidP="00DF602C">
                      <w:pPr>
                        <w:pBdr>
                          <w:bottom w:val="single" w:sz="8" w:space="1" w:color="44546A" w:themeColor="text2"/>
                        </w:pBdr>
                        <w:rPr>
                          <w:color w:val="5B9BD5" w:themeColor="accent1"/>
                          <w:sz w:val="40"/>
                          <w:szCs w:val="40"/>
                        </w:rPr>
                      </w:pPr>
                      <w:r w:rsidRPr="008C583A">
                        <w:rPr>
                          <w:color w:val="5B9BD5" w:themeColor="accent1"/>
                          <w:sz w:val="40"/>
                          <w:szCs w:val="40"/>
                        </w:rPr>
                        <w:t>Mentions légales :</w:t>
                      </w:r>
                    </w:p>
                    <w:p w:rsidR="00DF602C" w:rsidRPr="008C583A" w:rsidRDefault="00DF602C" w:rsidP="00DF602C">
                      <w:pPr>
                        <w:pStyle w:val="Sansinterligne"/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C583A">
                        <w:rPr>
                          <w:color w:val="000000" w:themeColor="text1"/>
                        </w:rPr>
                        <w:t>Quantyl</w:t>
                      </w:r>
                      <w:proofErr w:type="spellEnd"/>
                      <w:r w:rsidRPr="008C583A">
                        <w:rPr>
                          <w:color w:val="000000" w:themeColor="text1"/>
                        </w:rPr>
                        <w:t xml:space="preserve"> SARL</w:t>
                      </w:r>
                    </w:p>
                    <w:p w:rsidR="00DF602C" w:rsidRPr="008C583A" w:rsidRDefault="00DF602C" w:rsidP="00DF602C">
                      <w:pPr>
                        <w:pStyle w:val="Sansinterligne"/>
                        <w:pBdr>
                          <w:top w:val="single" w:sz="8" w:space="1" w:color="44546A" w:themeColor="text2"/>
                          <w:bottom w:val="single" w:sz="8" w:space="1" w:color="44546A" w:themeColor="text2"/>
                        </w:pBdr>
                        <w:ind w:left="1134" w:right="1365"/>
                        <w:rPr>
                          <w:b/>
                          <w:color w:val="5B9BD5" w:themeColor="accent1"/>
                        </w:rPr>
                      </w:pPr>
                      <w:r w:rsidRPr="008C583A">
                        <w:rPr>
                          <w:b/>
                          <w:color w:val="5B9BD5" w:themeColor="accent1"/>
                        </w:rPr>
                        <w:t>Siège social :</w:t>
                      </w:r>
                    </w:p>
                    <w:p w:rsidR="00DF602C" w:rsidRPr="008C583A" w:rsidRDefault="00DF602C" w:rsidP="00DF602C">
                      <w:pPr>
                        <w:pStyle w:val="Sansinterligne"/>
                        <w:pBdr>
                          <w:top w:val="single" w:sz="8" w:space="1" w:color="44546A" w:themeColor="text2"/>
                          <w:bottom w:val="single" w:sz="8" w:space="1" w:color="44546A" w:themeColor="text2"/>
                        </w:pBdr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r w:rsidRPr="008C583A">
                        <w:rPr>
                          <w:color w:val="000000" w:themeColor="text1"/>
                        </w:rPr>
                        <w:t xml:space="preserve">8 </w:t>
                      </w:r>
                      <w:proofErr w:type="gramStart"/>
                      <w:r w:rsidRPr="008C583A">
                        <w:rPr>
                          <w:color w:val="000000" w:themeColor="text1"/>
                        </w:rPr>
                        <w:t>avenue</w:t>
                      </w:r>
                      <w:proofErr w:type="gramEnd"/>
                      <w:r w:rsidRPr="008C583A">
                        <w:rPr>
                          <w:color w:val="000000" w:themeColor="text1"/>
                        </w:rPr>
                        <w:t xml:space="preserve"> du maquis,</w:t>
                      </w:r>
                    </w:p>
                    <w:p w:rsidR="00DF602C" w:rsidRPr="008C583A" w:rsidRDefault="00DF602C" w:rsidP="00DF602C">
                      <w:pPr>
                        <w:pStyle w:val="Sansinterligne"/>
                        <w:pBdr>
                          <w:top w:val="single" w:sz="8" w:space="1" w:color="44546A" w:themeColor="text2"/>
                          <w:bottom w:val="single" w:sz="8" w:space="1" w:color="44546A" w:themeColor="text2"/>
                        </w:pBdr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r w:rsidRPr="008C583A">
                        <w:rPr>
                          <w:color w:val="000000" w:themeColor="text1"/>
                        </w:rPr>
                        <w:t>26100 Romans sur Isère</w:t>
                      </w:r>
                    </w:p>
                    <w:p w:rsidR="00DF602C" w:rsidRPr="008C583A" w:rsidRDefault="00DF602C" w:rsidP="00DF602C">
                      <w:pPr>
                        <w:pStyle w:val="Sansinterligne"/>
                        <w:ind w:left="1134" w:right="1365"/>
                        <w:rPr>
                          <w:b/>
                          <w:color w:val="5B9BD5" w:themeColor="accent1"/>
                        </w:rPr>
                      </w:pPr>
                      <w:r w:rsidRPr="008C583A">
                        <w:rPr>
                          <w:b/>
                          <w:color w:val="5B9BD5" w:themeColor="accent1"/>
                        </w:rPr>
                        <w:t>SIREN :</w:t>
                      </w:r>
                    </w:p>
                    <w:p w:rsidR="00DF602C" w:rsidRPr="008C583A" w:rsidRDefault="00DF602C" w:rsidP="00DF602C">
                      <w:pPr>
                        <w:pStyle w:val="Sansinterligne"/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r w:rsidRPr="008C583A">
                        <w:rPr>
                          <w:color w:val="000000" w:themeColor="text1"/>
                        </w:rPr>
                        <w:t>797 581 683</w:t>
                      </w:r>
                    </w:p>
                    <w:p w:rsidR="00DF602C" w:rsidRPr="008C583A" w:rsidRDefault="00DF602C" w:rsidP="00DF602C">
                      <w:pPr>
                        <w:pStyle w:val="Sansinterligne"/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r w:rsidRPr="008C583A">
                        <w:rPr>
                          <w:color w:val="000000" w:themeColor="text1"/>
                        </w:rPr>
                        <w:t>RCS de Romans sur Isère</w:t>
                      </w:r>
                    </w:p>
                  </w:txbxContent>
                </v:textbox>
              </v:rect>
            </w:pict>
          </mc:Fallback>
        </mc:AlternateContent>
      </w:r>
    </w:p>
    <w:p w:rsidR="00DF602C" w:rsidRDefault="00DF602C" w:rsidP="00DF602C">
      <w:pPr>
        <w:sectPr w:rsidR="00DF602C" w:rsidSect="00DF602C">
          <w:headerReference w:type="default" r:id="rId10"/>
          <w:footerReference w:type="default" r:id="rId11"/>
          <w:pgSz w:w="11906" w:h="16838"/>
          <w:pgMar w:top="1440" w:right="1440" w:bottom="1440" w:left="1800" w:header="708" w:footer="708" w:gutter="0"/>
          <w:cols w:space="708"/>
          <w:titlePg/>
          <w:docGrid w:linePitch="360"/>
        </w:sectPr>
      </w:pPr>
    </w:p>
    <w:p w:rsidR="00DF602C" w:rsidRPr="002208D9" w:rsidRDefault="00DF602C" w:rsidP="00DF602C">
      <w:pPr>
        <w:pStyle w:val="Titre1"/>
      </w:pPr>
      <w:bookmarkStart w:id="0" w:name="_Toc384654889"/>
      <w:bookmarkStart w:id="1" w:name="_Toc384655490"/>
      <w:bookmarkStart w:id="2" w:name="_Toc384655642"/>
      <w:bookmarkStart w:id="3" w:name="_Toc402429265"/>
      <w:bookmarkStart w:id="4" w:name="_Toc384654674"/>
      <w:r w:rsidRPr="002208D9">
        <w:lastRenderedPageBreak/>
        <w:t>Sommaire</w:t>
      </w:r>
      <w:bookmarkEnd w:id="0"/>
      <w:bookmarkEnd w:id="1"/>
      <w:bookmarkEnd w:id="2"/>
      <w:bookmarkEnd w:id="3"/>
    </w:p>
    <w:p w:rsidR="00DF602C" w:rsidRDefault="00DF602C">
      <w:pPr>
        <w:pStyle w:val="TM1"/>
        <w:tabs>
          <w:tab w:val="left" w:pos="390"/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2429265" w:history="1">
        <w:r w:rsidRPr="0011221E">
          <w:rPr>
            <w:rStyle w:val="Lienhypertexte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Pr="0011221E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_Toc402429265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602C" w:rsidRDefault="004B6410">
      <w:pPr>
        <w:pStyle w:val="TM1"/>
        <w:tabs>
          <w:tab w:val="left" w:pos="390"/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402429266" w:history="1">
        <w:r w:rsidR="00DF602C" w:rsidRPr="0011221E">
          <w:rPr>
            <w:rStyle w:val="Lienhypertexte"/>
            <w:noProof/>
          </w:rPr>
          <w:t>2.</w:t>
        </w:r>
        <w:r w:rsidR="00DF602C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DF602C" w:rsidRPr="0011221E">
          <w:rPr>
            <w:rStyle w:val="Lienhypertexte"/>
            <w:noProof/>
          </w:rPr>
          <w:t>Conseils</w:t>
        </w:r>
        <w:r w:rsidR="00DF602C">
          <w:rPr>
            <w:noProof/>
            <w:webHidden/>
          </w:rPr>
          <w:tab/>
        </w:r>
        <w:r w:rsidR="00DF602C">
          <w:rPr>
            <w:noProof/>
            <w:webHidden/>
          </w:rPr>
          <w:fldChar w:fldCharType="begin"/>
        </w:r>
        <w:r w:rsidR="00DF602C">
          <w:rPr>
            <w:noProof/>
            <w:webHidden/>
          </w:rPr>
          <w:instrText xml:space="preserve"> PAGEREF _Toc402429266 \h </w:instrText>
        </w:r>
        <w:r w:rsidR="00DF602C">
          <w:rPr>
            <w:noProof/>
            <w:webHidden/>
          </w:rPr>
        </w:r>
        <w:r w:rsidR="00DF602C">
          <w:rPr>
            <w:noProof/>
            <w:webHidden/>
          </w:rPr>
          <w:fldChar w:fldCharType="separate"/>
        </w:r>
        <w:r w:rsidR="00DF602C">
          <w:rPr>
            <w:noProof/>
            <w:webHidden/>
          </w:rPr>
          <w:t>4</w:t>
        </w:r>
        <w:r w:rsidR="00DF602C">
          <w:rPr>
            <w:noProof/>
            <w:webHidden/>
          </w:rPr>
          <w:fldChar w:fldCharType="end"/>
        </w:r>
      </w:hyperlink>
    </w:p>
    <w:p w:rsidR="00DF602C" w:rsidRDefault="004B6410">
      <w:pPr>
        <w:pStyle w:val="TM2"/>
        <w:tabs>
          <w:tab w:val="left" w:pos="502"/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402429267" w:history="1">
        <w:r w:rsidR="00DF602C" w:rsidRPr="0011221E">
          <w:rPr>
            <w:rStyle w:val="Lienhypertexte"/>
            <w:noProof/>
          </w:rPr>
          <w:t>2.1</w:t>
        </w:r>
        <w:r w:rsidR="00DF602C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DF602C" w:rsidRPr="0011221E">
          <w:rPr>
            <w:rStyle w:val="Lienhypertexte"/>
            <w:noProof/>
          </w:rPr>
          <w:t>Fatcodesign</w:t>
        </w:r>
        <w:r w:rsidR="00DF602C">
          <w:rPr>
            <w:noProof/>
            <w:webHidden/>
          </w:rPr>
          <w:tab/>
        </w:r>
        <w:r w:rsidR="00DF602C">
          <w:rPr>
            <w:noProof/>
            <w:webHidden/>
          </w:rPr>
          <w:fldChar w:fldCharType="begin"/>
        </w:r>
        <w:r w:rsidR="00DF602C">
          <w:rPr>
            <w:noProof/>
            <w:webHidden/>
          </w:rPr>
          <w:instrText xml:space="preserve"> PAGEREF _Toc402429267 \h </w:instrText>
        </w:r>
        <w:r w:rsidR="00DF602C">
          <w:rPr>
            <w:noProof/>
            <w:webHidden/>
          </w:rPr>
        </w:r>
        <w:r w:rsidR="00DF602C">
          <w:rPr>
            <w:noProof/>
            <w:webHidden/>
          </w:rPr>
          <w:fldChar w:fldCharType="separate"/>
        </w:r>
        <w:r w:rsidR="00DF602C">
          <w:rPr>
            <w:noProof/>
            <w:webHidden/>
          </w:rPr>
          <w:t>4</w:t>
        </w:r>
        <w:r w:rsidR="00DF602C">
          <w:rPr>
            <w:noProof/>
            <w:webHidden/>
          </w:rPr>
          <w:fldChar w:fldCharType="end"/>
        </w:r>
      </w:hyperlink>
    </w:p>
    <w:p w:rsidR="00DF602C" w:rsidRDefault="004B6410">
      <w:pPr>
        <w:pStyle w:val="TM2"/>
        <w:tabs>
          <w:tab w:val="left" w:pos="502"/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402429268" w:history="1">
        <w:r w:rsidR="00DF602C" w:rsidRPr="0011221E">
          <w:rPr>
            <w:rStyle w:val="Lienhypertexte"/>
            <w:noProof/>
          </w:rPr>
          <w:t>2.2</w:t>
        </w:r>
        <w:r w:rsidR="00DF602C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DF602C" w:rsidRPr="0011221E">
          <w:rPr>
            <w:rStyle w:val="Lienhypertexte"/>
            <w:noProof/>
          </w:rPr>
          <w:t>Neocamino</w:t>
        </w:r>
        <w:r w:rsidR="00DF602C">
          <w:rPr>
            <w:noProof/>
            <w:webHidden/>
          </w:rPr>
          <w:tab/>
        </w:r>
        <w:r w:rsidR="00DF602C">
          <w:rPr>
            <w:noProof/>
            <w:webHidden/>
          </w:rPr>
          <w:fldChar w:fldCharType="begin"/>
        </w:r>
        <w:r w:rsidR="00DF602C">
          <w:rPr>
            <w:noProof/>
            <w:webHidden/>
          </w:rPr>
          <w:instrText xml:space="preserve"> PAGEREF _Toc402429268 \h </w:instrText>
        </w:r>
        <w:r w:rsidR="00DF602C">
          <w:rPr>
            <w:noProof/>
            <w:webHidden/>
          </w:rPr>
        </w:r>
        <w:r w:rsidR="00DF602C">
          <w:rPr>
            <w:noProof/>
            <w:webHidden/>
          </w:rPr>
          <w:fldChar w:fldCharType="separate"/>
        </w:r>
        <w:r w:rsidR="00DF602C">
          <w:rPr>
            <w:noProof/>
            <w:webHidden/>
          </w:rPr>
          <w:t>4</w:t>
        </w:r>
        <w:r w:rsidR="00DF602C">
          <w:rPr>
            <w:noProof/>
            <w:webHidden/>
          </w:rPr>
          <w:fldChar w:fldCharType="end"/>
        </w:r>
      </w:hyperlink>
    </w:p>
    <w:p w:rsidR="00DF602C" w:rsidRDefault="004B6410">
      <w:pPr>
        <w:pStyle w:val="TM2"/>
        <w:tabs>
          <w:tab w:val="left" w:pos="502"/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402429269" w:history="1">
        <w:r w:rsidR="00DF602C" w:rsidRPr="0011221E">
          <w:rPr>
            <w:rStyle w:val="Lienhypertexte"/>
            <w:noProof/>
          </w:rPr>
          <w:t>2.3</w:t>
        </w:r>
        <w:r w:rsidR="00DF602C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DF602C" w:rsidRPr="0011221E">
          <w:rPr>
            <w:rStyle w:val="Lienhypertexte"/>
            <w:noProof/>
          </w:rPr>
          <w:t>Presse-citron</w:t>
        </w:r>
        <w:r w:rsidR="00DF602C">
          <w:rPr>
            <w:noProof/>
            <w:webHidden/>
          </w:rPr>
          <w:tab/>
        </w:r>
        <w:r w:rsidR="00DF602C">
          <w:rPr>
            <w:noProof/>
            <w:webHidden/>
          </w:rPr>
          <w:fldChar w:fldCharType="begin"/>
        </w:r>
        <w:r w:rsidR="00DF602C">
          <w:rPr>
            <w:noProof/>
            <w:webHidden/>
          </w:rPr>
          <w:instrText xml:space="preserve"> PAGEREF _Toc402429269 \h </w:instrText>
        </w:r>
        <w:r w:rsidR="00DF602C">
          <w:rPr>
            <w:noProof/>
            <w:webHidden/>
          </w:rPr>
        </w:r>
        <w:r w:rsidR="00DF602C">
          <w:rPr>
            <w:noProof/>
            <w:webHidden/>
          </w:rPr>
          <w:fldChar w:fldCharType="separate"/>
        </w:r>
        <w:r w:rsidR="00DF602C">
          <w:rPr>
            <w:noProof/>
            <w:webHidden/>
          </w:rPr>
          <w:t>4</w:t>
        </w:r>
        <w:r w:rsidR="00DF602C">
          <w:rPr>
            <w:noProof/>
            <w:webHidden/>
          </w:rPr>
          <w:fldChar w:fldCharType="end"/>
        </w:r>
      </w:hyperlink>
    </w:p>
    <w:p w:rsidR="00DF602C" w:rsidRDefault="004B6410">
      <w:pPr>
        <w:pStyle w:val="TM2"/>
        <w:tabs>
          <w:tab w:val="left" w:pos="502"/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402429270" w:history="1">
        <w:r w:rsidR="00DF602C" w:rsidRPr="0011221E">
          <w:rPr>
            <w:rStyle w:val="Lienhypertexte"/>
            <w:noProof/>
          </w:rPr>
          <w:t>2.4</w:t>
        </w:r>
        <w:r w:rsidR="00DF602C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DF602C" w:rsidRPr="0011221E">
          <w:rPr>
            <w:rStyle w:val="Lienhypertexte"/>
            <w:noProof/>
          </w:rPr>
          <w:t>Datanews</w:t>
        </w:r>
        <w:r w:rsidR="00DF602C">
          <w:rPr>
            <w:noProof/>
            <w:webHidden/>
          </w:rPr>
          <w:tab/>
        </w:r>
        <w:r w:rsidR="00DF602C">
          <w:rPr>
            <w:noProof/>
            <w:webHidden/>
          </w:rPr>
          <w:fldChar w:fldCharType="begin"/>
        </w:r>
        <w:r w:rsidR="00DF602C">
          <w:rPr>
            <w:noProof/>
            <w:webHidden/>
          </w:rPr>
          <w:instrText xml:space="preserve"> PAGEREF _Toc402429270 \h </w:instrText>
        </w:r>
        <w:r w:rsidR="00DF602C">
          <w:rPr>
            <w:noProof/>
            <w:webHidden/>
          </w:rPr>
        </w:r>
        <w:r w:rsidR="00DF602C">
          <w:rPr>
            <w:noProof/>
            <w:webHidden/>
          </w:rPr>
          <w:fldChar w:fldCharType="separate"/>
        </w:r>
        <w:r w:rsidR="00DF602C">
          <w:rPr>
            <w:noProof/>
            <w:webHidden/>
          </w:rPr>
          <w:t>4</w:t>
        </w:r>
        <w:r w:rsidR="00DF602C">
          <w:rPr>
            <w:noProof/>
            <w:webHidden/>
          </w:rPr>
          <w:fldChar w:fldCharType="end"/>
        </w:r>
      </w:hyperlink>
    </w:p>
    <w:p w:rsidR="00DF602C" w:rsidRDefault="004B6410">
      <w:pPr>
        <w:pStyle w:val="TM1"/>
        <w:tabs>
          <w:tab w:val="left" w:pos="390"/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402429271" w:history="1">
        <w:r w:rsidR="00DF602C" w:rsidRPr="0011221E">
          <w:rPr>
            <w:rStyle w:val="Lienhypertexte"/>
            <w:noProof/>
          </w:rPr>
          <w:t>3.</w:t>
        </w:r>
        <w:r w:rsidR="00DF602C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DF602C" w:rsidRPr="0011221E">
          <w:rPr>
            <w:rStyle w:val="Lienhypertexte"/>
            <w:noProof/>
          </w:rPr>
          <w:t>Exemples</w:t>
        </w:r>
        <w:r w:rsidR="00DF602C">
          <w:rPr>
            <w:noProof/>
            <w:webHidden/>
          </w:rPr>
          <w:tab/>
        </w:r>
        <w:r w:rsidR="00DF602C">
          <w:rPr>
            <w:noProof/>
            <w:webHidden/>
          </w:rPr>
          <w:fldChar w:fldCharType="begin"/>
        </w:r>
        <w:r w:rsidR="00DF602C">
          <w:rPr>
            <w:noProof/>
            <w:webHidden/>
          </w:rPr>
          <w:instrText xml:space="preserve"> PAGEREF _Toc402429271 \h </w:instrText>
        </w:r>
        <w:r w:rsidR="00DF602C">
          <w:rPr>
            <w:noProof/>
            <w:webHidden/>
          </w:rPr>
        </w:r>
        <w:r w:rsidR="00DF602C">
          <w:rPr>
            <w:noProof/>
            <w:webHidden/>
          </w:rPr>
          <w:fldChar w:fldCharType="separate"/>
        </w:r>
        <w:r w:rsidR="00DF602C">
          <w:rPr>
            <w:noProof/>
            <w:webHidden/>
          </w:rPr>
          <w:t>6</w:t>
        </w:r>
        <w:r w:rsidR="00DF602C">
          <w:rPr>
            <w:noProof/>
            <w:webHidden/>
          </w:rPr>
          <w:fldChar w:fldCharType="end"/>
        </w:r>
      </w:hyperlink>
    </w:p>
    <w:p w:rsidR="00DF602C" w:rsidRDefault="004B6410">
      <w:pPr>
        <w:pStyle w:val="TM2"/>
        <w:tabs>
          <w:tab w:val="left" w:pos="502"/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402429272" w:history="1">
        <w:r w:rsidR="00DF602C" w:rsidRPr="0011221E">
          <w:rPr>
            <w:rStyle w:val="Lienhypertexte"/>
            <w:noProof/>
          </w:rPr>
          <w:t>3.1</w:t>
        </w:r>
        <w:r w:rsidR="00DF602C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DF602C" w:rsidRPr="0011221E">
          <w:rPr>
            <w:rStyle w:val="Lienhypertexte"/>
            <w:noProof/>
          </w:rPr>
          <w:t>Evocality</w:t>
        </w:r>
        <w:r w:rsidR="00DF602C">
          <w:rPr>
            <w:noProof/>
            <w:webHidden/>
          </w:rPr>
          <w:tab/>
        </w:r>
        <w:r w:rsidR="00DF602C">
          <w:rPr>
            <w:noProof/>
            <w:webHidden/>
          </w:rPr>
          <w:fldChar w:fldCharType="begin"/>
        </w:r>
        <w:r w:rsidR="00DF602C">
          <w:rPr>
            <w:noProof/>
            <w:webHidden/>
          </w:rPr>
          <w:instrText xml:space="preserve"> PAGEREF _Toc402429272 \h </w:instrText>
        </w:r>
        <w:r w:rsidR="00DF602C">
          <w:rPr>
            <w:noProof/>
            <w:webHidden/>
          </w:rPr>
        </w:r>
        <w:r w:rsidR="00DF602C">
          <w:rPr>
            <w:noProof/>
            <w:webHidden/>
          </w:rPr>
          <w:fldChar w:fldCharType="separate"/>
        </w:r>
        <w:r w:rsidR="00DF602C">
          <w:rPr>
            <w:noProof/>
            <w:webHidden/>
          </w:rPr>
          <w:t>6</w:t>
        </w:r>
        <w:r w:rsidR="00DF602C">
          <w:rPr>
            <w:noProof/>
            <w:webHidden/>
          </w:rPr>
          <w:fldChar w:fldCharType="end"/>
        </w:r>
      </w:hyperlink>
    </w:p>
    <w:p w:rsidR="00DF602C" w:rsidRPr="00220991" w:rsidRDefault="00DF602C" w:rsidP="00DF602C">
      <w:r>
        <w:fldChar w:fldCharType="end"/>
      </w:r>
    </w:p>
    <w:bookmarkEnd w:id="4"/>
    <w:p w:rsidR="00DF602C" w:rsidRDefault="00DF602C">
      <w:pPr>
        <w:rPr>
          <w:rFonts w:asciiTheme="majorHAnsi" w:eastAsiaTheme="majorEastAsia" w:hAnsiTheme="majorHAnsi" w:cstheme="majorBidi"/>
          <w:color w:val="5B9BD5" w:themeColor="accent1"/>
          <w:sz w:val="40"/>
          <w:szCs w:val="40"/>
        </w:rPr>
      </w:pPr>
    </w:p>
    <w:p w:rsidR="000E2DCE" w:rsidRDefault="005E5052" w:rsidP="005E5052">
      <w:pPr>
        <w:pStyle w:val="Titre1"/>
      </w:pPr>
      <w:bookmarkStart w:id="5" w:name="_Toc402429266"/>
      <w:r>
        <w:lastRenderedPageBreak/>
        <w:t>Conseils</w:t>
      </w:r>
      <w:bookmarkEnd w:id="5"/>
    </w:p>
    <w:p w:rsidR="00760CBD" w:rsidRPr="00760CBD" w:rsidRDefault="00760CBD" w:rsidP="00760CBD">
      <w:r>
        <w:t>Cette section regroupe différents conseils trouvés sur différents sites/blogs.</w:t>
      </w:r>
    </w:p>
    <w:p w:rsidR="005E5052" w:rsidRDefault="005E5052" w:rsidP="005E5052">
      <w:pPr>
        <w:pStyle w:val="Titre2"/>
      </w:pPr>
      <w:bookmarkStart w:id="6" w:name="_Toc402429267"/>
      <w:proofErr w:type="spellStart"/>
      <w:r>
        <w:t>Fatcodesign</w:t>
      </w:r>
      <w:proofErr w:type="spellEnd"/>
      <w:r>
        <w:rPr>
          <w:rStyle w:val="Appelnotedebasdep"/>
        </w:rPr>
        <w:footnoteReference w:id="1"/>
      </w:r>
      <w:bookmarkEnd w:id="6"/>
    </w:p>
    <w:p w:rsidR="005E5052" w:rsidRDefault="005E5052" w:rsidP="005E5052">
      <w:proofErr w:type="spellStart"/>
      <w:r>
        <w:t>Fatcodesign</w:t>
      </w:r>
      <w:proofErr w:type="spellEnd"/>
      <w:r>
        <w:t xml:space="preserve"> a fait une étude sur les projets </w:t>
      </w:r>
      <w:proofErr w:type="spellStart"/>
      <w:r>
        <w:t>Kickstarter</w:t>
      </w:r>
      <w:proofErr w:type="spellEnd"/>
      <w:r>
        <w:t xml:space="preserve"> qui marchent. Ils ont cherché à relever les phrases dans le pitch du projet ayant le plus d’impact sur les gens. </w:t>
      </w:r>
    </w:p>
    <w:p w:rsidR="005E5052" w:rsidRDefault="005E5052" w:rsidP="005E5052">
      <w:r>
        <w:t>La traduction en français des phrases les plus accrocheuses sont :</w:t>
      </w:r>
    </w:p>
    <w:p w:rsidR="005E5052" w:rsidRDefault="005E5052" w:rsidP="005E5052">
      <w:pPr>
        <w:pStyle w:val="Paragraphedeliste"/>
        <w:numPr>
          <w:ilvl w:val="0"/>
          <w:numId w:val="1"/>
        </w:numPr>
      </w:pPr>
      <w:r>
        <w:t>Les donateurs recevront … (un poster,</w:t>
      </w:r>
      <w:r w:rsidR="00760CBD">
        <w:t xml:space="preserve"> un album</w:t>
      </w:r>
      <w:r>
        <w:t xml:space="preserve"> </w:t>
      </w:r>
      <w:r w:rsidR="00760CBD">
        <w:t>…)</w:t>
      </w:r>
    </w:p>
    <w:p w:rsidR="00760CBD" w:rsidRDefault="00760CBD" w:rsidP="005E5052">
      <w:pPr>
        <w:pStyle w:val="Paragraphedeliste"/>
        <w:numPr>
          <w:ilvl w:val="0"/>
          <w:numId w:val="1"/>
        </w:numPr>
      </w:pPr>
      <w:r>
        <w:t>Même un seul petit dollar en dessous de notre but et nous perdrons tout.</w:t>
      </w:r>
    </w:p>
    <w:p w:rsidR="00760CBD" w:rsidRDefault="00760CBD" w:rsidP="00760CBD">
      <w:r>
        <w:t>Suivi de près par :</w:t>
      </w:r>
    </w:p>
    <w:p w:rsidR="00760CBD" w:rsidRDefault="00760CBD" w:rsidP="00760CBD">
      <w:pPr>
        <w:pStyle w:val="Paragraphedeliste"/>
        <w:numPr>
          <w:ilvl w:val="0"/>
          <w:numId w:val="1"/>
        </w:numPr>
      </w:pPr>
      <w:r>
        <w:t>Les donateurs seront … (listés, remerciés par, gardé en haut de liste…)</w:t>
      </w:r>
    </w:p>
    <w:p w:rsidR="00760CBD" w:rsidRDefault="00760CBD" w:rsidP="00760CBD">
      <w:pPr>
        <w:pStyle w:val="Paragraphedeliste"/>
        <w:numPr>
          <w:ilvl w:val="0"/>
          <w:numId w:val="1"/>
        </w:numPr>
      </w:pPr>
      <w:r>
        <w:t>Les donateurs auront … (un crédit spécial…)</w:t>
      </w:r>
    </w:p>
    <w:p w:rsidR="00760CBD" w:rsidRDefault="00760CBD" w:rsidP="00760CBD">
      <w:pPr>
        <w:pStyle w:val="Paragraphedeliste"/>
        <w:numPr>
          <w:ilvl w:val="0"/>
          <w:numId w:val="1"/>
        </w:numPr>
      </w:pPr>
      <w:r>
        <w:t>Même un petit dollar aidera.</w:t>
      </w:r>
    </w:p>
    <w:p w:rsidR="00760CBD" w:rsidRDefault="00760CBD" w:rsidP="00760CBD">
      <w:pPr>
        <w:pStyle w:val="Paragraphedeliste"/>
        <w:numPr>
          <w:ilvl w:val="0"/>
          <w:numId w:val="1"/>
        </w:numPr>
      </w:pPr>
      <w:r>
        <w:t>Même un petit dollar peut aider.</w:t>
      </w:r>
    </w:p>
    <w:p w:rsidR="00760CBD" w:rsidRDefault="00760CBD" w:rsidP="00760CBD">
      <w:r>
        <w:t xml:space="preserve">Comme on peut le voir, les différences sont subtiles, mais apparemment, c’est ce qui est recherché. </w:t>
      </w:r>
    </w:p>
    <w:p w:rsidR="00760CBD" w:rsidRDefault="00760CBD" w:rsidP="00760CBD">
      <w:r>
        <w:t xml:space="preserve">( TODO Lire le papier original : </w:t>
      </w:r>
      <w:hyperlink r:id="rId12" w:history="1">
        <w:r w:rsidRPr="006B0895">
          <w:rPr>
            <w:rStyle w:val="Lienhypertexte"/>
          </w:rPr>
          <w:t>http://comp.social.gatech.edu/papers/cscw14.crowdfunding.mitra.pdf</w:t>
        </w:r>
      </w:hyperlink>
      <w:r>
        <w:t xml:space="preserve"> pour plus d’</w:t>
      </w:r>
      <w:r w:rsidR="00EA0181">
        <w:t>infos</w:t>
      </w:r>
      <w:bookmarkStart w:id="7" w:name="_GoBack"/>
      <w:bookmarkEnd w:id="7"/>
      <w:r>
        <w:t>).</w:t>
      </w:r>
    </w:p>
    <w:p w:rsidR="00760CBD" w:rsidRDefault="00760CBD" w:rsidP="00760CBD">
      <w:pPr>
        <w:pStyle w:val="Titre2"/>
      </w:pPr>
      <w:bookmarkStart w:id="8" w:name="_Toc402429268"/>
      <w:proofErr w:type="spellStart"/>
      <w:r>
        <w:t>Neocamino</w:t>
      </w:r>
      <w:proofErr w:type="spellEnd"/>
      <w:r>
        <w:rPr>
          <w:rStyle w:val="Appelnotedebasdep"/>
        </w:rPr>
        <w:footnoteReference w:id="2"/>
      </w:r>
      <w:bookmarkEnd w:id="8"/>
    </w:p>
    <w:p w:rsidR="00760CBD" w:rsidRPr="00760CBD" w:rsidRDefault="00760CBD" w:rsidP="00B76931">
      <w:pPr>
        <w:pStyle w:val="Paragraphedeliste"/>
        <w:numPr>
          <w:ilvl w:val="0"/>
          <w:numId w:val="2"/>
        </w:numPr>
      </w:pPr>
      <w:r>
        <w:t xml:space="preserve">Une vidéo explicative du projet est indispensable. </w:t>
      </w:r>
      <w:r w:rsidR="00B76931">
        <w:t xml:space="preserve">Les campagnes ayant une vidéo explicative </w:t>
      </w:r>
      <w:r w:rsidR="00D02230">
        <w:t xml:space="preserve">ont </w:t>
      </w:r>
      <w:r w:rsidR="00B76931">
        <w:t>30% à 50% de plus de chances de réussir qu’une campagne classique.</w:t>
      </w:r>
    </w:p>
    <w:p w:rsidR="005E5052" w:rsidRDefault="00B76931" w:rsidP="00B76931">
      <w:pPr>
        <w:pStyle w:val="Paragraphedeliste"/>
        <w:numPr>
          <w:ilvl w:val="0"/>
          <w:numId w:val="2"/>
        </w:numPr>
      </w:pPr>
      <w:r>
        <w:t>Ne pas oublier d’informer les donateurs, une fois la campagne finie, sur l’avancement du projet et de leur donner les goodies promis dès que possible.</w:t>
      </w:r>
    </w:p>
    <w:p w:rsidR="00B76931" w:rsidRDefault="00B76931" w:rsidP="00B76931">
      <w:pPr>
        <w:pStyle w:val="Titre2"/>
      </w:pPr>
      <w:bookmarkStart w:id="9" w:name="_Toc402429269"/>
      <w:r>
        <w:t>Presse-citron</w:t>
      </w:r>
      <w:r>
        <w:rPr>
          <w:rStyle w:val="Appelnotedebasdep"/>
        </w:rPr>
        <w:footnoteReference w:id="3"/>
      </w:r>
      <w:bookmarkEnd w:id="9"/>
    </w:p>
    <w:p w:rsidR="00B76931" w:rsidRDefault="00B76931" w:rsidP="00B76931">
      <w:pPr>
        <w:pStyle w:val="Paragraphedeliste"/>
        <w:numPr>
          <w:ilvl w:val="0"/>
          <w:numId w:val="2"/>
        </w:numPr>
      </w:pPr>
      <w:r>
        <w:t xml:space="preserve">43% des projets </w:t>
      </w:r>
      <w:proofErr w:type="spellStart"/>
      <w:r>
        <w:t>kickstarter</w:t>
      </w:r>
      <w:proofErr w:type="spellEnd"/>
      <w:r>
        <w:t xml:space="preserve"> réussissent</w:t>
      </w:r>
    </w:p>
    <w:p w:rsidR="00B76931" w:rsidRDefault="00B76931" w:rsidP="00B76931">
      <w:pPr>
        <w:pStyle w:val="Paragraphedeliste"/>
        <w:numPr>
          <w:ilvl w:val="0"/>
          <w:numId w:val="2"/>
        </w:numPr>
      </w:pPr>
      <w:r>
        <w:t>21% n’ont jamais eu aucune contribution</w:t>
      </w:r>
    </w:p>
    <w:p w:rsidR="00B76931" w:rsidRDefault="00B76931" w:rsidP="00B76931">
      <w:pPr>
        <w:pStyle w:val="Paragraphedeliste"/>
        <w:numPr>
          <w:ilvl w:val="0"/>
          <w:numId w:val="2"/>
        </w:numPr>
      </w:pPr>
      <w:r>
        <w:t>Les chances de succès augmentent de 52% lorsque les projets ont au moins 1 contribution</w:t>
      </w:r>
    </w:p>
    <w:p w:rsidR="00B76931" w:rsidRDefault="00B76931" w:rsidP="00B76931">
      <w:pPr>
        <w:pStyle w:val="Paragraphedeliste"/>
        <w:numPr>
          <w:ilvl w:val="0"/>
          <w:numId w:val="2"/>
        </w:numPr>
      </w:pPr>
      <w:r>
        <w:t>Les gens sont plus enclins à donner à des projets dont le seuil des 30% de contribution a été dépassé</w:t>
      </w:r>
    </w:p>
    <w:p w:rsidR="00B76931" w:rsidRDefault="00B76931" w:rsidP="00B76931">
      <w:pPr>
        <w:pStyle w:val="Paragraphedeliste"/>
        <w:numPr>
          <w:ilvl w:val="0"/>
          <w:numId w:val="2"/>
        </w:numPr>
      </w:pPr>
      <w:r>
        <w:t>Ne pas hésiter à mettre amis et famille à contribution pour booster la phase de pub.</w:t>
      </w:r>
    </w:p>
    <w:p w:rsidR="00B76931" w:rsidRDefault="00B76931" w:rsidP="00B76931">
      <w:pPr>
        <w:pStyle w:val="Paragraphedeliste"/>
        <w:numPr>
          <w:ilvl w:val="0"/>
          <w:numId w:val="2"/>
        </w:numPr>
      </w:pPr>
      <w:r>
        <w:t>Remercier autant que possible et ne pas hésiter à bien communiquer.</w:t>
      </w:r>
    </w:p>
    <w:p w:rsidR="00B76931" w:rsidRDefault="00B76931" w:rsidP="00B76931">
      <w:pPr>
        <w:pStyle w:val="Titre2"/>
      </w:pPr>
      <w:bookmarkStart w:id="10" w:name="_Toc402429270"/>
      <w:proofErr w:type="spellStart"/>
      <w:r>
        <w:t>Datanews</w:t>
      </w:r>
      <w:proofErr w:type="spellEnd"/>
      <w:r>
        <w:rPr>
          <w:rStyle w:val="Appelnotedebasdep"/>
        </w:rPr>
        <w:footnoteReference w:id="4"/>
      </w:r>
      <w:bookmarkEnd w:id="10"/>
    </w:p>
    <w:p w:rsidR="00B76931" w:rsidRDefault="00D02230" w:rsidP="00B76931">
      <w:pPr>
        <w:pStyle w:val="Paragraphedeliste"/>
        <w:numPr>
          <w:ilvl w:val="0"/>
          <w:numId w:val="3"/>
        </w:numPr>
      </w:pPr>
      <w:r>
        <w:t>Prévoir des récompenses pour les faibles budgets</w:t>
      </w:r>
    </w:p>
    <w:p w:rsidR="00D02230" w:rsidRDefault="00D02230" w:rsidP="00B76931">
      <w:pPr>
        <w:pStyle w:val="Paragraphedeliste"/>
        <w:numPr>
          <w:ilvl w:val="0"/>
          <w:numId w:val="3"/>
        </w:numPr>
      </w:pPr>
      <w:r>
        <w:t>Bien prévoir son budget (mieux vaut un petit appel réussi que rien)</w:t>
      </w:r>
    </w:p>
    <w:p w:rsidR="00D02230" w:rsidRDefault="00D02230" w:rsidP="00B76931">
      <w:pPr>
        <w:pStyle w:val="Paragraphedeliste"/>
        <w:numPr>
          <w:ilvl w:val="0"/>
          <w:numId w:val="3"/>
        </w:numPr>
      </w:pPr>
      <w:r>
        <w:lastRenderedPageBreak/>
        <w:t>Faire une vidéo</w:t>
      </w:r>
    </w:p>
    <w:p w:rsidR="00D02230" w:rsidRDefault="00D02230" w:rsidP="00B76931">
      <w:pPr>
        <w:pStyle w:val="Paragraphedeliste"/>
        <w:numPr>
          <w:ilvl w:val="0"/>
          <w:numId w:val="3"/>
        </w:numPr>
      </w:pPr>
      <w:r>
        <w:t>Faire appel à ses proches</w:t>
      </w:r>
    </w:p>
    <w:p w:rsidR="00D02230" w:rsidRDefault="00D02230" w:rsidP="00B76931">
      <w:pPr>
        <w:pStyle w:val="Paragraphedeliste"/>
        <w:numPr>
          <w:ilvl w:val="0"/>
          <w:numId w:val="3"/>
        </w:numPr>
      </w:pPr>
      <w:r>
        <w:t>Actualiser ses informations</w:t>
      </w:r>
    </w:p>
    <w:p w:rsidR="00D02230" w:rsidRPr="00B76931" w:rsidRDefault="00D02230" w:rsidP="00B76931">
      <w:pPr>
        <w:pStyle w:val="Paragraphedeliste"/>
        <w:numPr>
          <w:ilvl w:val="0"/>
          <w:numId w:val="3"/>
        </w:numPr>
      </w:pPr>
      <w:r>
        <w:t>Récompenser dès que possible</w:t>
      </w:r>
    </w:p>
    <w:p w:rsidR="005E5052" w:rsidRDefault="005E5052" w:rsidP="005E5052">
      <w:pPr>
        <w:pStyle w:val="Titre1"/>
      </w:pPr>
      <w:bookmarkStart w:id="11" w:name="_Toc402429271"/>
      <w:r>
        <w:lastRenderedPageBreak/>
        <w:t>Exemples</w:t>
      </w:r>
      <w:bookmarkEnd w:id="11"/>
    </w:p>
    <w:p w:rsidR="00D02230" w:rsidRDefault="00D02230" w:rsidP="00D02230">
      <w:pPr>
        <w:pStyle w:val="Titre2"/>
      </w:pPr>
      <w:bookmarkStart w:id="12" w:name="_Toc402429272"/>
      <w:proofErr w:type="spellStart"/>
      <w:r>
        <w:t>Evocality</w:t>
      </w:r>
      <w:proofErr w:type="spellEnd"/>
      <w:r>
        <w:rPr>
          <w:rStyle w:val="Appelnotedebasdep"/>
        </w:rPr>
        <w:footnoteReference w:id="5"/>
      </w:r>
      <w:bookmarkEnd w:id="12"/>
    </w:p>
    <w:p w:rsidR="00DF602C" w:rsidRDefault="00DF602C" w:rsidP="00DF602C">
      <w:pPr>
        <w:pStyle w:val="Titre3"/>
      </w:pPr>
      <w:r>
        <w:t>Ce qu’ils proposent</w:t>
      </w:r>
    </w:p>
    <w:p w:rsidR="00DF602C" w:rsidRDefault="00DF602C" w:rsidP="00DF602C">
      <w:proofErr w:type="spellStart"/>
      <w:r>
        <w:t>Evocality</w:t>
      </w:r>
      <w:proofErr w:type="spellEnd"/>
      <w:r>
        <w:t xml:space="preserve"> est un jeu par navigateur à propos de découvertes et innovations scientifique. Ils présentent le jeu comme très coopératif, </w:t>
      </w:r>
      <w:proofErr w:type="spellStart"/>
      <w:r>
        <w:t>roleplay</w:t>
      </w:r>
      <w:proofErr w:type="spellEnd"/>
      <w:r>
        <w:t xml:space="preserve"> et en constante évolution.</w:t>
      </w:r>
    </w:p>
    <w:p w:rsidR="00DF602C" w:rsidRDefault="00DF602C" w:rsidP="00DF602C">
      <w:r>
        <w:t xml:space="preserve">Il est présenté comme étant en </w:t>
      </w:r>
      <w:proofErr w:type="spellStart"/>
      <w:r>
        <w:t>préalpha</w:t>
      </w:r>
      <w:proofErr w:type="spellEnd"/>
      <w:r>
        <w:t>.</w:t>
      </w:r>
    </w:p>
    <w:p w:rsidR="005D74C3" w:rsidRPr="00DF602C" w:rsidRDefault="00DF602C" w:rsidP="00DF602C">
      <w:r>
        <w:t>Le joueur joue scientifique qui doit faire des découvertes sur les génomes canin et récupérer des spécimens en fonctions des différents biomes terrest</w:t>
      </w:r>
      <w:r w:rsidR="005D74C3">
        <w:t>r</w:t>
      </w:r>
      <w:r>
        <w:t>es.</w:t>
      </w:r>
    </w:p>
    <w:p w:rsidR="005E5052" w:rsidRDefault="005E5052" w:rsidP="005E5052">
      <w:pPr>
        <w:pStyle w:val="Titre3"/>
      </w:pPr>
      <w:r>
        <w:t>Ce qu’ils demandent</w:t>
      </w:r>
    </w:p>
    <w:p w:rsidR="005D74C3" w:rsidRDefault="005D74C3" w:rsidP="005D74C3">
      <w:pPr>
        <w:pStyle w:val="Paragraphedeliste"/>
        <w:numPr>
          <w:ilvl w:val="0"/>
          <w:numId w:val="14"/>
        </w:numPr>
      </w:pPr>
      <w:r>
        <w:t>Il reste encore 21 jours (sur 30)</w:t>
      </w:r>
    </w:p>
    <w:p w:rsidR="005D74C3" w:rsidRDefault="005D74C3" w:rsidP="005D74C3">
      <w:pPr>
        <w:pStyle w:val="Paragraphedeliste"/>
        <w:numPr>
          <w:ilvl w:val="0"/>
          <w:numId w:val="14"/>
        </w:numPr>
      </w:pPr>
      <w:r>
        <w:t>Ils demandent 5000$</w:t>
      </w:r>
    </w:p>
    <w:p w:rsidR="005D74C3" w:rsidRDefault="005D74C3" w:rsidP="005D74C3">
      <w:pPr>
        <w:pStyle w:val="Paragraphedeliste"/>
        <w:numPr>
          <w:ilvl w:val="0"/>
          <w:numId w:val="14"/>
        </w:numPr>
      </w:pPr>
      <w:r>
        <w:t>Ils ont déjà 5840$</w:t>
      </w:r>
    </w:p>
    <w:p w:rsidR="005D74C3" w:rsidRPr="005D74C3" w:rsidRDefault="005D74C3" w:rsidP="005D74C3">
      <w:pPr>
        <w:pStyle w:val="Paragraphedeliste"/>
        <w:numPr>
          <w:ilvl w:val="0"/>
          <w:numId w:val="14"/>
        </w:numPr>
      </w:pPr>
      <w:r>
        <w:t>90 donateurs.</w:t>
      </w:r>
    </w:p>
    <w:p w:rsidR="005E5052" w:rsidRDefault="005E5052" w:rsidP="005E5052">
      <w:pPr>
        <w:pStyle w:val="Titre3"/>
      </w:pPr>
      <w:r>
        <w:t>Ce qu’ils offrent</w:t>
      </w:r>
    </w:p>
    <w:p w:rsidR="00DF602C" w:rsidRDefault="00DF602C" w:rsidP="00DF602C">
      <w:pPr>
        <w:pStyle w:val="Titre4"/>
      </w:pPr>
      <w:r>
        <w:t xml:space="preserve">1$ </w:t>
      </w:r>
      <w:proofErr w:type="spellStart"/>
      <w:r>
        <w:t>Founders</w:t>
      </w:r>
      <w:proofErr w:type="spellEnd"/>
      <w:r>
        <w:t xml:space="preserve"> </w:t>
      </w:r>
      <w:proofErr w:type="spellStart"/>
      <w:r>
        <w:t>Rights</w:t>
      </w:r>
      <w:proofErr w:type="spellEnd"/>
    </w:p>
    <w:p w:rsidR="00DF602C" w:rsidRDefault="00DF602C" w:rsidP="0075282F">
      <w:pPr>
        <w:pStyle w:val="Paragraphedeliste"/>
        <w:numPr>
          <w:ilvl w:val="0"/>
          <w:numId w:val="9"/>
        </w:numPr>
      </w:pPr>
      <w:r>
        <w:t>L’</w:t>
      </w:r>
      <w:proofErr w:type="spellStart"/>
      <w:r>
        <w:t>achievement</w:t>
      </w:r>
      <w:proofErr w:type="spellEnd"/>
      <w:r>
        <w:t xml:space="preserve"> « </w:t>
      </w:r>
      <w:proofErr w:type="spellStart"/>
      <w:r>
        <w:t>Founder</w:t>
      </w:r>
      <w:proofErr w:type="spellEnd"/>
      <w:r>
        <w:t> » ajouté au profil du joueur</w:t>
      </w:r>
    </w:p>
    <w:p w:rsidR="00DF602C" w:rsidRDefault="00DF602C" w:rsidP="0075282F">
      <w:pPr>
        <w:pStyle w:val="Paragraphedeliste"/>
        <w:numPr>
          <w:ilvl w:val="0"/>
          <w:numId w:val="9"/>
        </w:numPr>
      </w:pPr>
      <w:r>
        <w:t>L’envoi d’une newsletter sur le développement</w:t>
      </w:r>
    </w:p>
    <w:p w:rsidR="00DF602C" w:rsidRDefault="00DF602C" w:rsidP="0075282F">
      <w:pPr>
        <w:pStyle w:val="Paragraphedeliste"/>
        <w:numPr>
          <w:ilvl w:val="0"/>
          <w:numId w:val="9"/>
        </w:numPr>
      </w:pPr>
      <w:r>
        <w:t xml:space="preserve">L’envoi </w:t>
      </w:r>
      <w:proofErr w:type="gramStart"/>
      <w:r>
        <w:t>d’une</w:t>
      </w:r>
      <w:proofErr w:type="gramEnd"/>
      <w:r>
        <w:t xml:space="preserve"> alerte mail le jour de l’ouverture du jeu</w:t>
      </w:r>
    </w:p>
    <w:p w:rsidR="00DF602C" w:rsidRDefault="00DF602C" w:rsidP="00DF602C">
      <w:pPr>
        <w:pStyle w:val="Titre4"/>
      </w:pPr>
      <w:r>
        <w:t>5$ Beta Access</w:t>
      </w:r>
    </w:p>
    <w:p w:rsidR="00DF602C" w:rsidRDefault="00DF602C" w:rsidP="00DF602C">
      <w:pPr>
        <w:pStyle w:val="Paragraphedeliste"/>
        <w:numPr>
          <w:ilvl w:val="0"/>
          <w:numId w:val="10"/>
        </w:numPr>
      </w:pPr>
      <w:r>
        <w:t>L’</w:t>
      </w:r>
      <w:proofErr w:type="spellStart"/>
      <w:r>
        <w:t>achivement</w:t>
      </w:r>
      <w:proofErr w:type="spellEnd"/>
      <w:r>
        <w:t xml:space="preserve"> « </w:t>
      </w:r>
      <w:proofErr w:type="spellStart"/>
      <w:r>
        <w:t>Betatester</w:t>
      </w:r>
      <w:proofErr w:type="spellEnd"/>
      <w:r>
        <w:t> »</w:t>
      </w:r>
    </w:p>
    <w:p w:rsidR="00DF602C" w:rsidRDefault="00DF602C" w:rsidP="00DF602C">
      <w:pPr>
        <w:pStyle w:val="Paragraphedeliste"/>
        <w:numPr>
          <w:ilvl w:val="0"/>
          <w:numId w:val="10"/>
        </w:numPr>
      </w:pPr>
      <w:r>
        <w:t>L’accès au béta test quand il sera lancé</w:t>
      </w:r>
    </w:p>
    <w:p w:rsidR="00DF602C" w:rsidRDefault="00DF602C" w:rsidP="00DF602C">
      <w:pPr>
        <w:pStyle w:val="Paragraphedeliste"/>
        <w:numPr>
          <w:ilvl w:val="0"/>
          <w:numId w:val="10"/>
        </w:numPr>
      </w:pPr>
      <w:r>
        <w:t>Les mêmes droits que ceux de « </w:t>
      </w:r>
      <w:proofErr w:type="spellStart"/>
      <w:r>
        <w:t>Founders</w:t>
      </w:r>
      <w:proofErr w:type="spellEnd"/>
      <w:r>
        <w:t xml:space="preserve"> </w:t>
      </w:r>
      <w:proofErr w:type="spellStart"/>
      <w:r>
        <w:t>Rights</w:t>
      </w:r>
      <w:proofErr w:type="spellEnd"/>
      <w:r>
        <w:t> »</w:t>
      </w:r>
    </w:p>
    <w:p w:rsidR="00DF602C" w:rsidRDefault="00DF602C" w:rsidP="00DF602C">
      <w:pPr>
        <w:pStyle w:val="Titre4"/>
      </w:pPr>
      <w:r>
        <w:t xml:space="preserve">10$ </w:t>
      </w:r>
      <w:proofErr w:type="spellStart"/>
      <w:r>
        <w:t>Collectable</w:t>
      </w:r>
      <w:proofErr w:type="spellEnd"/>
      <w:r>
        <w:t xml:space="preserve"> </w:t>
      </w:r>
      <w:proofErr w:type="spellStart"/>
      <w:r>
        <w:t>Classics</w:t>
      </w:r>
      <w:proofErr w:type="spellEnd"/>
    </w:p>
    <w:p w:rsidR="00DF602C" w:rsidRDefault="00163730" w:rsidP="00DF602C">
      <w:pPr>
        <w:pStyle w:val="Paragraphedeliste"/>
        <w:numPr>
          <w:ilvl w:val="0"/>
          <w:numId w:val="11"/>
        </w:numPr>
      </w:pPr>
      <w:r>
        <w:t xml:space="preserve">L’objet exclusif « Dire </w:t>
      </w:r>
      <w:proofErr w:type="spellStart"/>
      <w:r>
        <w:t>wolf</w:t>
      </w:r>
      <w:proofErr w:type="spellEnd"/>
      <w:r>
        <w:t xml:space="preserve"> </w:t>
      </w:r>
      <w:proofErr w:type="spellStart"/>
      <w:r>
        <w:t>Plush</w:t>
      </w:r>
      <w:proofErr w:type="spellEnd"/>
      <w:r>
        <w:t> »</w:t>
      </w:r>
    </w:p>
    <w:p w:rsidR="00163730" w:rsidRDefault="00163730" w:rsidP="00DF602C">
      <w:pPr>
        <w:pStyle w:val="Paragraphedeliste"/>
        <w:numPr>
          <w:ilvl w:val="0"/>
          <w:numId w:val="11"/>
        </w:numPr>
      </w:pPr>
      <w:r>
        <w:t>Le livre exclusif « </w:t>
      </w:r>
      <w:proofErr w:type="spellStart"/>
      <w:r>
        <w:t>Tired</w:t>
      </w:r>
      <w:proofErr w:type="spellEnd"/>
      <w:r>
        <w:t xml:space="preserve"> Tome »</w:t>
      </w:r>
    </w:p>
    <w:p w:rsidR="00163730" w:rsidRDefault="00163730" w:rsidP="00DF602C">
      <w:pPr>
        <w:pStyle w:val="Paragraphedeliste"/>
        <w:numPr>
          <w:ilvl w:val="0"/>
          <w:numId w:val="11"/>
        </w:numPr>
      </w:pPr>
      <w:r>
        <w:t xml:space="preserve">Beta-Access + </w:t>
      </w:r>
      <w:proofErr w:type="spellStart"/>
      <w:r>
        <w:t>Founders</w:t>
      </w:r>
      <w:proofErr w:type="spellEnd"/>
      <w:r>
        <w:t xml:space="preserve"> </w:t>
      </w:r>
      <w:proofErr w:type="spellStart"/>
      <w:r>
        <w:t>Rights</w:t>
      </w:r>
      <w:proofErr w:type="spellEnd"/>
    </w:p>
    <w:p w:rsidR="00163730" w:rsidRDefault="00163730" w:rsidP="00163730">
      <w:pPr>
        <w:pStyle w:val="Titre4"/>
      </w:pPr>
      <w:r>
        <w:t>15$ Style Set</w:t>
      </w:r>
    </w:p>
    <w:p w:rsidR="00163730" w:rsidRDefault="00163730" w:rsidP="00163730">
      <w:pPr>
        <w:pStyle w:val="Paragraphedeliste"/>
        <w:numPr>
          <w:ilvl w:val="0"/>
          <w:numId w:val="12"/>
        </w:numPr>
      </w:pPr>
      <w:r>
        <w:t xml:space="preserve">Le </w:t>
      </w:r>
      <w:proofErr w:type="spellStart"/>
      <w:r>
        <w:t>compagnion</w:t>
      </w:r>
      <w:proofErr w:type="spellEnd"/>
      <w:r>
        <w:t xml:space="preserve"> canin exclusif « </w:t>
      </w:r>
      <w:proofErr w:type="spellStart"/>
      <w:r>
        <w:t>Jelline</w:t>
      </w:r>
      <w:proofErr w:type="spellEnd"/>
      <w:r>
        <w:t> »</w:t>
      </w:r>
    </w:p>
    <w:p w:rsidR="00163730" w:rsidRDefault="00163730" w:rsidP="00163730">
      <w:pPr>
        <w:pStyle w:val="Paragraphedeliste"/>
        <w:numPr>
          <w:ilvl w:val="0"/>
          <w:numId w:val="12"/>
        </w:numPr>
      </w:pPr>
      <w:r>
        <w:t>L’objet exclusif « Rainbow Scrub Cap »</w:t>
      </w:r>
    </w:p>
    <w:p w:rsidR="00163730" w:rsidRDefault="00163730" w:rsidP="00163730">
      <w:pPr>
        <w:pStyle w:val="Paragraphedeliste"/>
        <w:numPr>
          <w:ilvl w:val="0"/>
          <w:numId w:val="12"/>
        </w:numPr>
      </w:pPr>
      <w:r>
        <w:t xml:space="preserve">L’objet exclusif « Rainbow </w:t>
      </w:r>
      <w:proofErr w:type="spellStart"/>
      <w:r>
        <w:t>Scarf</w:t>
      </w:r>
      <w:proofErr w:type="spellEnd"/>
      <w:r>
        <w:t> »</w:t>
      </w:r>
    </w:p>
    <w:p w:rsidR="00163730" w:rsidRDefault="00163730" w:rsidP="00163730">
      <w:pPr>
        <w:pStyle w:val="Paragraphedeliste"/>
        <w:numPr>
          <w:ilvl w:val="0"/>
          <w:numId w:val="12"/>
        </w:numPr>
        <w:rPr>
          <w:lang w:val="en-US"/>
        </w:rPr>
      </w:pPr>
      <w:r w:rsidRPr="00163730">
        <w:rPr>
          <w:lang w:val="en-US"/>
        </w:rPr>
        <w:t>Beta-Access + Founders Rights + Collectable Classics</w:t>
      </w:r>
    </w:p>
    <w:p w:rsidR="00163730" w:rsidRPr="00163730" w:rsidRDefault="00163730" w:rsidP="00163730">
      <w:r w:rsidRPr="00163730">
        <w:t xml:space="preserve">Je ne vais </w:t>
      </w:r>
      <w:proofErr w:type="spellStart"/>
      <w:r w:rsidRPr="00163730">
        <w:t>peut être</w:t>
      </w:r>
      <w:proofErr w:type="spellEnd"/>
      <w:r w:rsidRPr="00163730">
        <w:t xml:space="preserve"> pas tout </w:t>
      </w:r>
      <w:proofErr w:type="gramStart"/>
      <w:r w:rsidRPr="00163730">
        <w:t>lister</w:t>
      </w:r>
      <w:proofErr w:type="gramEnd"/>
      <w:r w:rsidRPr="00163730">
        <w:t>, car la plupart des dons se ressemblent, mais certains sont quelques peu différents</w:t>
      </w:r>
    </w:p>
    <w:p w:rsidR="00163730" w:rsidRDefault="00163730" w:rsidP="00163730">
      <w:pPr>
        <w:pStyle w:val="Paragraphedeliste"/>
        <w:numPr>
          <w:ilvl w:val="0"/>
          <w:numId w:val="12"/>
        </w:numPr>
      </w:pPr>
      <w:r>
        <w:t xml:space="preserve">Pour 30$, un chien ou un loup </w:t>
      </w:r>
      <w:proofErr w:type="spellStart"/>
      <w:r>
        <w:t>designé</w:t>
      </w:r>
      <w:proofErr w:type="spellEnd"/>
      <w:r>
        <w:t xml:space="preserve"> spécialement pour le donateur</w:t>
      </w:r>
    </w:p>
    <w:p w:rsidR="00163730" w:rsidRDefault="00163730" w:rsidP="00163730">
      <w:pPr>
        <w:pStyle w:val="Paragraphedeliste"/>
        <w:numPr>
          <w:ilvl w:val="0"/>
          <w:numId w:val="12"/>
        </w:numPr>
      </w:pPr>
      <w:r>
        <w:t xml:space="preserve">Pour 50$, un dire </w:t>
      </w:r>
      <w:proofErr w:type="spellStart"/>
      <w:r>
        <w:t>wolf</w:t>
      </w:r>
      <w:proofErr w:type="spellEnd"/>
      <w:r>
        <w:t xml:space="preserve"> </w:t>
      </w:r>
      <w:proofErr w:type="spellStart"/>
      <w:r>
        <w:t>designé</w:t>
      </w:r>
      <w:proofErr w:type="spellEnd"/>
      <w:r>
        <w:t xml:space="preserve"> spécialement</w:t>
      </w:r>
    </w:p>
    <w:p w:rsidR="00163730" w:rsidRDefault="00163730" w:rsidP="00A47A7F">
      <w:pPr>
        <w:pStyle w:val="Paragraphedeliste"/>
        <w:numPr>
          <w:ilvl w:val="0"/>
          <w:numId w:val="12"/>
        </w:numPr>
      </w:pPr>
      <w:r>
        <w:lastRenderedPageBreak/>
        <w:t>Pour 75$, le nom, l’image et la description d’un objet et d’un objet collectionnable peuvent être décidé par le donateur</w:t>
      </w:r>
    </w:p>
    <w:p w:rsidR="00163730" w:rsidRDefault="00163730" w:rsidP="00A47A7F">
      <w:pPr>
        <w:pStyle w:val="Paragraphedeliste"/>
        <w:numPr>
          <w:ilvl w:val="0"/>
          <w:numId w:val="12"/>
        </w:numPr>
      </w:pPr>
      <w:r>
        <w:t xml:space="preserve">Pour 100$, pareil pour un habit humain et un </w:t>
      </w:r>
      <w:proofErr w:type="spellStart"/>
      <w:r>
        <w:t>accessoir</w:t>
      </w:r>
      <w:proofErr w:type="spellEnd"/>
      <w:r>
        <w:t xml:space="preserve"> canin</w:t>
      </w:r>
    </w:p>
    <w:p w:rsidR="00163730" w:rsidRDefault="00163730" w:rsidP="00A47A7F">
      <w:pPr>
        <w:pStyle w:val="Paragraphedeliste"/>
        <w:numPr>
          <w:ilvl w:val="0"/>
          <w:numId w:val="12"/>
        </w:numPr>
      </w:pPr>
      <w:r>
        <w:t>Pour 150$, idem, mais pour un avatar</w:t>
      </w:r>
    </w:p>
    <w:p w:rsidR="00163730" w:rsidRDefault="00163730" w:rsidP="00A47A7F">
      <w:pPr>
        <w:pStyle w:val="Paragraphedeliste"/>
        <w:numPr>
          <w:ilvl w:val="0"/>
          <w:numId w:val="12"/>
        </w:numPr>
      </w:pPr>
      <w:r>
        <w:t xml:space="preserve">Pour 250$, idem, mais pour un </w:t>
      </w:r>
      <w:proofErr w:type="spellStart"/>
      <w:r>
        <w:t>mutan</w:t>
      </w:r>
      <w:proofErr w:type="spellEnd"/>
      <w:r>
        <w:t xml:space="preserve"> canin</w:t>
      </w:r>
    </w:p>
    <w:p w:rsidR="00163730" w:rsidRDefault="00163730" w:rsidP="00A47A7F">
      <w:pPr>
        <w:pStyle w:val="Paragraphedeliste"/>
        <w:numPr>
          <w:ilvl w:val="0"/>
          <w:numId w:val="12"/>
        </w:numPr>
      </w:pPr>
      <w:r>
        <w:t xml:space="preserve">Pour 500$, un super </w:t>
      </w:r>
      <w:proofErr w:type="spellStart"/>
      <w:r>
        <w:t>achivement</w:t>
      </w:r>
      <w:proofErr w:type="spellEnd"/>
      <w:r>
        <w:t xml:space="preserve"> et l’accès </w:t>
      </w:r>
      <w:r w:rsidR="0046449C">
        <w:t>aux alphas</w:t>
      </w:r>
    </w:p>
    <w:p w:rsidR="00163730" w:rsidRDefault="00163730" w:rsidP="00A47A7F">
      <w:pPr>
        <w:pStyle w:val="Paragraphedeliste"/>
        <w:numPr>
          <w:ilvl w:val="0"/>
          <w:numId w:val="12"/>
        </w:numPr>
      </w:pPr>
      <w:r>
        <w:t xml:space="preserve">Pour 700$, un </w:t>
      </w:r>
      <w:proofErr w:type="spellStart"/>
      <w:r>
        <w:t>achivement</w:t>
      </w:r>
      <w:proofErr w:type="spellEnd"/>
      <w:r>
        <w:t xml:space="preserve"> </w:t>
      </w:r>
      <w:proofErr w:type="spellStart"/>
      <w:r>
        <w:t>designé</w:t>
      </w:r>
      <w:proofErr w:type="spellEnd"/>
      <w:r>
        <w:t xml:space="preserve"> par le donateur, une espèce canine </w:t>
      </w:r>
      <w:proofErr w:type="spellStart"/>
      <w:r>
        <w:t>designé</w:t>
      </w:r>
      <w:proofErr w:type="spellEnd"/>
      <w:r w:rsidR="005D74C3">
        <w:t xml:space="preserve">, un objet spécial et unique </w:t>
      </w:r>
      <w:proofErr w:type="spellStart"/>
      <w:r w:rsidR="005D74C3">
        <w:t>designé</w:t>
      </w:r>
      <w:proofErr w:type="spellEnd"/>
      <w:r w:rsidR="005D74C3">
        <w:t xml:space="preserve"> et une lettre manuscrite </w:t>
      </w:r>
      <w:r w:rsidR="0046449C">
        <w:t>des créateurs</w:t>
      </w:r>
      <w:r w:rsidR="005D74C3">
        <w:t xml:space="preserve"> du jeu.</w:t>
      </w:r>
    </w:p>
    <w:p w:rsidR="005E5052" w:rsidRDefault="005E5052" w:rsidP="00163730">
      <w:pPr>
        <w:pStyle w:val="Titre3"/>
      </w:pPr>
      <w:r>
        <w:t>Leurs vecteurs de pub</w:t>
      </w:r>
    </w:p>
    <w:p w:rsidR="00DF602C" w:rsidRDefault="00DF602C" w:rsidP="00DF602C">
      <w:pPr>
        <w:pStyle w:val="Titre4"/>
      </w:pPr>
      <w:r>
        <w:t xml:space="preserve">Sur la page </w:t>
      </w:r>
      <w:proofErr w:type="spellStart"/>
      <w:r>
        <w:t>Kickstarter</w:t>
      </w:r>
      <w:proofErr w:type="spellEnd"/>
    </w:p>
    <w:p w:rsidR="00DF602C" w:rsidRDefault="00DF602C" w:rsidP="005D74C3">
      <w:pPr>
        <w:pStyle w:val="Paragraphedeliste"/>
        <w:numPr>
          <w:ilvl w:val="0"/>
          <w:numId w:val="13"/>
        </w:numPr>
      </w:pPr>
      <w:r>
        <w:t xml:space="preserve">Pas de vidéo de présentation, mais des </w:t>
      </w:r>
      <w:proofErr w:type="spellStart"/>
      <w:r>
        <w:t>artworks</w:t>
      </w:r>
      <w:proofErr w:type="spellEnd"/>
      <w:r>
        <w:t xml:space="preserve">, </w:t>
      </w:r>
      <w:proofErr w:type="spellStart"/>
      <w:r>
        <w:t>notament</w:t>
      </w:r>
      <w:proofErr w:type="spellEnd"/>
      <w:r>
        <w:t xml:space="preserve"> du staff.</w:t>
      </w:r>
    </w:p>
    <w:p w:rsidR="00DF602C" w:rsidRDefault="00DF602C" w:rsidP="005D74C3">
      <w:pPr>
        <w:pStyle w:val="Paragraphedeliste"/>
        <w:numPr>
          <w:ilvl w:val="0"/>
          <w:numId w:val="13"/>
        </w:numPr>
      </w:pPr>
      <w:r>
        <w:t xml:space="preserve">Quelques </w:t>
      </w:r>
      <w:proofErr w:type="spellStart"/>
      <w:r>
        <w:t>screenshots</w:t>
      </w:r>
      <w:proofErr w:type="spellEnd"/>
      <w:r>
        <w:t xml:space="preserve"> de la version </w:t>
      </w:r>
      <w:proofErr w:type="spellStart"/>
      <w:r>
        <w:t>préalpha</w:t>
      </w:r>
      <w:proofErr w:type="spellEnd"/>
      <w:r>
        <w:t>.</w:t>
      </w:r>
    </w:p>
    <w:p w:rsidR="00DF602C" w:rsidRDefault="00DF602C" w:rsidP="005D74C3">
      <w:pPr>
        <w:pStyle w:val="Paragraphedeliste"/>
        <w:numPr>
          <w:ilvl w:val="0"/>
          <w:numId w:val="13"/>
        </w:numPr>
      </w:pPr>
      <w:r>
        <w:t>Une présentation sommaire de leur jeu (Les points principaux)</w:t>
      </w:r>
    </w:p>
    <w:p w:rsidR="005D74C3" w:rsidRDefault="005D74C3" w:rsidP="005D74C3">
      <w:pPr>
        <w:pStyle w:val="Paragraphedeliste"/>
        <w:numPr>
          <w:ilvl w:val="0"/>
          <w:numId w:val="13"/>
        </w:numPr>
      </w:pPr>
      <w:r>
        <w:t>Ils expliquent ce qu’ils feront si leur but est dépassé (genre, s’ils atteignent 6000$, ils feront ceci, et s’ils atteignent 10000$, ils pourront faire ceci)</w:t>
      </w:r>
    </w:p>
    <w:p w:rsidR="005D74C3" w:rsidRDefault="005D74C3" w:rsidP="005D74C3">
      <w:pPr>
        <w:pStyle w:val="Paragraphedeliste"/>
        <w:numPr>
          <w:ilvl w:val="0"/>
          <w:numId w:val="13"/>
        </w:numPr>
      </w:pPr>
      <w:r>
        <w:t xml:space="preserve">Lien vers le </w:t>
      </w:r>
      <w:proofErr w:type="spellStart"/>
      <w:r>
        <w:t>facebook</w:t>
      </w:r>
      <w:proofErr w:type="spellEnd"/>
      <w:r>
        <w:t xml:space="preserve"> de la directrice du projet (elle a 455 amis)</w:t>
      </w:r>
    </w:p>
    <w:p w:rsidR="005D74C3" w:rsidRDefault="005D74C3" w:rsidP="005D74C3">
      <w:pPr>
        <w:pStyle w:val="Titre4"/>
      </w:pPr>
      <w:r>
        <w:t>Sur leur site.</w:t>
      </w:r>
    </w:p>
    <w:p w:rsidR="005D74C3" w:rsidRDefault="005D74C3" w:rsidP="005D74C3">
      <w:r>
        <w:t xml:space="preserve">Sur leur blog, ils parent de leur </w:t>
      </w:r>
      <w:proofErr w:type="spellStart"/>
      <w:r>
        <w:t>Kickstarter</w:t>
      </w:r>
      <w:proofErr w:type="spellEnd"/>
      <w:r>
        <w:t xml:space="preserve">. </w:t>
      </w:r>
      <w:proofErr w:type="spellStart"/>
      <w:r>
        <w:t>Apparement</w:t>
      </w:r>
      <w:proofErr w:type="spellEnd"/>
      <w:r>
        <w:t xml:space="preserve">, ils ont atteint leur bit en moins de 24h. Ils répondent également aux questions posées sur le </w:t>
      </w:r>
      <w:proofErr w:type="spellStart"/>
      <w:r>
        <w:t>kickstarter</w:t>
      </w:r>
      <w:proofErr w:type="spellEnd"/>
      <w:r>
        <w:t xml:space="preserve"> sur leur blog.</w:t>
      </w:r>
    </w:p>
    <w:p w:rsidR="005D74C3" w:rsidRDefault="005D74C3" w:rsidP="005D74C3">
      <w:pPr>
        <w:pStyle w:val="Titre4"/>
      </w:pPr>
      <w:r>
        <w:t>Réseaux sociaux</w:t>
      </w:r>
    </w:p>
    <w:p w:rsidR="005D74C3" w:rsidRDefault="005D74C3" w:rsidP="005D74C3">
      <w:r>
        <w:t>Ils ont une page G+</w:t>
      </w:r>
      <w:r w:rsidR="0046449C">
        <w:t xml:space="preserve"> (10amis)</w:t>
      </w:r>
      <w:r>
        <w:t>, twitter (28 abonnés) et Facebook (300 j’</w:t>
      </w:r>
      <w:r w:rsidR="00E4443A">
        <w:t>aime</w:t>
      </w:r>
      <w:r>
        <w:t>)</w:t>
      </w:r>
    </w:p>
    <w:p w:rsidR="005D74C3" w:rsidRDefault="005D74C3" w:rsidP="005D74C3">
      <w:r>
        <w:t>Comme quoi, leur communauté n’était pas immense.</w:t>
      </w:r>
    </w:p>
    <w:p w:rsidR="0046449C" w:rsidRDefault="0046449C" w:rsidP="0046449C">
      <w:pPr>
        <w:pStyle w:val="Titre4"/>
      </w:pPr>
      <w:r>
        <w:t>Sur le net</w:t>
      </w:r>
    </w:p>
    <w:p w:rsidR="0046449C" w:rsidRDefault="0046449C" w:rsidP="0046449C">
      <w:r>
        <w:t xml:space="preserve">Ils ont fait une vidéo de présentation sur </w:t>
      </w:r>
      <w:proofErr w:type="spellStart"/>
      <w:r>
        <w:t>Youtube</w:t>
      </w:r>
      <w:proofErr w:type="spellEnd"/>
      <w:r>
        <w:t>.</w:t>
      </w:r>
    </w:p>
    <w:p w:rsidR="0046449C" w:rsidRDefault="0046449C" w:rsidP="0046449C">
      <w:r>
        <w:t>Et quelques pubs sur des annuaires.</w:t>
      </w:r>
    </w:p>
    <w:p w:rsidR="00E4443A" w:rsidRDefault="00E4443A" w:rsidP="00E4443A">
      <w:pPr>
        <w:pStyle w:val="Titre2"/>
      </w:pPr>
      <w:proofErr w:type="spellStart"/>
      <w:r>
        <w:t>Chosen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E4443A" w:rsidRDefault="00E4443A" w:rsidP="00E4443A">
      <w:pPr>
        <w:pStyle w:val="Titre3"/>
      </w:pPr>
      <w:r>
        <w:t>Ce qu’ils proposent</w:t>
      </w:r>
    </w:p>
    <w:p w:rsidR="00E4443A" w:rsidRDefault="00E4443A" w:rsidP="00E4443A">
      <w:proofErr w:type="spellStart"/>
      <w:r>
        <w:t>Chosen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est un MMO dans l’espace sur navigateur.</w:t>
      </w:r>
    </w:p>
    <w:p w:rsidR="00E4443A" w:rsidRDefault="00E4443A" w:rsidP="00E4443A">
      <w:r>
        <w:t xml:space="preserve">Leur jeu date de </w:t>
      </w:r>
      <w:r w:rsidR="004F1A56">
        <w:t xml:space="preserve">2006 et ils cherchent à revoir leur graphisme et ajouter des </w:t>
      </w:r>
      <w:proofErr w:type="spellStart"/>
      <w:r w:rsidR="004F1A56">
        <w:t>addons</w:t>
      </w:r>
      <w:proofErr w:type="spellEnd"/>
      <w:r w:rsidR="004F1A56">
        <w:t>.</w:t>
      </w:r>
    </w:p>
    <w:p w:rsidR="00E4443A" w:rsidRDefault="00E4443A" w:rsidP="00E4443A">
      <w:pPr>
        <w:pStyle w:val="Titre3"/>
      </w:pPr>
      <w:r>
        <w:t>Ce qu’ils demandent</w:t>
      </w:r>
    </w:p>
    <w:p w:rsidR="00E4443A" w:rsidRDefault="00E4443A" w:rsidP="00E4443A">
      <w:pPr>
        <w:pStyle w:val="Paragraphedeliste"/>
        <w:numPr>
          <w:ilvl w:val="0"/>
          <w:numId w:val="13"/>
        </w:numPr>
      </w:pPr>
      <w:r>
        <w:t xml:space="preserve">Ils demandent 5400£ </w:t>
      </w:r>
    </w:p>
    <w:p w:rsidR="00E4443A" w:rsidRDefault="00E4443A" w:rsidP="00E4443A">
      <w:pPr>
        <w:pStyle w:val="Paragraphedeliste"/>
        <w:numPr>
          <w:ilvl w:val="0"/>
          <w:numId w:val="13"/>
        </w:numPr>
      </w:pPr>
      <w:r>
        <w:t>Ils ont reçu 6507£ (8260 euros)</w:t>
      </w:r>
    </w:p>
    <w:p w:rsidR="00E4443A" w:rsidRDefault="00E4443A" w:rsidP="00E4443A">
      <w:pPr>
        <w:pStyle w:val="Paragraphedeliste"/>
        <w:numPr>
          <w:ilvl w:val="0"/>
          <w:numId w:val="13"/>
        </w:numPr>
      </w:pPr>
      <w:r>
        <w:t>Ils ont eu 274 donateurs</w:t>
      </w:r>
    </w:p>
    <w:p w:rsidR="00E4443A" w:rsidRPr="00E4443A" w:rsidRDefault="00E4443A" w:rsidP="00E4443A">
      <w:pPr>
        <w:pStyle w:val="Paragraphedeliste"/>
        <w:numPr>
          <w:ilvl w:val="0"/>
          <w:numId w:val="13"/>
        </w:numPr>
      </w:pPr>
      <w:r>
        <w:t>Leur campagne est finie depuis le 18 octobre.</w:t>
      </w:r>
    </w:p>
    <w:p w:rsidR="00E4443A" w:rsidRDefault="004F1A56" w:rsidP="004F1A56">
      <w:pPr>
        <w:pStyle w:val="Titre3"/>
      </w:pPr>
      <w:r>
        <w:t>Ce qu’ils offrent</w:t>
      </w:r>
    </w:p>
    <w:p w:rsidR="004F1A56" w:rsidRDefault="004F1A56" w:rsidP="004F1A56">
      <w:pPr>
        <w:pStyle w:val="Titre4"/>
      </w:pPr>
      <w:r>
        <w:t>1£</w:t>
      </w:r>
    </w:p>
    <w:p w:rsidR="004F1A56" w:rsidRDefault="004F1A56" w:rsidP="004F1A56">
      <w:pPr>
        <w:pStyle w:val="Paragraphedeliste"/>
        <w:numPr>
          <w:ilvl w:val="0"/>
          <w:numId w:val="13"/>
        </w:numPr>
      </w:pPr>
      <w:r>
        <w:t>Leur gratitude</w:t>
      </w:r>
    </w:p>
    <w:p w:rsidR="004F1A56" w:rsidRDefault="004F1A56" w:rsidP="004F1A56">
      <w:pPr>
        <w:pStyle w:val="Paragraphedeliste"/>
        <w:numPr>
          <w:ilvl w:val="0"/>
          <w:numId w:val="13"/>
        </w:numPr>
      </w:pPr>
      <w:r>
        <w:t>L’</w:t>
      </w:r>
      <w:proofErr w:type="spellStart"/>
      <w:r>
        <w:t>achivement</w:t>
      </w:r>
      <w:proofErr w:type="spellEnd"/>
      <w:r>
        <w:t xml:space="preserve"> « Backer </w:t>
      </w:r>
      <w:proofErr w:type="spellStart"/>
      <w:r>
        <w:t>Account</w:t>
      </w:r>
      <w:proofErr w:type="spellEnd"/>
      <w:r>
        <w:t xml:space="preserve"> Badge »</w:t>
      </w:r>
    </w:p>
    <w:p w:rsidR="004F1A56" w:rsidRDefault="004F1A56" w:rsidP="004F1A56">
      <w:pPr>
        <w:pStyle w:val="Titre4"/>
      </w:pPr>
      <w:r>
        <w:lastRenderedPageBreak/>
        <w:t xml:space="preserve">3£ </w:t>
      </w:r>
    </w:p>
    <w:p w:rsidR="004F1A56" w:rsidRDefault="004F1A56" w:rsidP="004F1A56">
      <w:pPr>
        <w:pStyle w:val="Paragraphedeliste"/>
        <w:numPr>
          <w:ilvl w:val="0"/>
          <w:numId w:val="13"/>
        </w:numPr>
      </w:pPr>
      <w:r>
        <w:t>L’accès aux béta fermées</w:t>
      </w:r>
    </w:p>
    <w:p w:rsidR="004F1A56" w:rsidRDefault="004F1A56" w:rsidP="004F1A56">
      <w:pPr>
        <w:pStyle w:val="Paragraphedeliste"/>
        <w:numPr>
          <w:ilvl w:val="0"/>
          <w:numId w:val="13"/>
        </w:numPr>
      </w:pPr>
      <w:r>
        <w:t>L’</w:t>
      </w:r>
      <w:proofErr w:type="spellStart"/>
      <w:r>
        <w:t>achivement</w:t>
      </w:r>
      <w:proofErr w:type="spellEnd"/>
      <w:r>
        <w:t xml:space="preserve"> « Beta </w:t>
      </w:r>
      <w:proofErr w:type="spellStart"/>
      <w:r>
        <w:t>account</w:t>
      </w:r>
      <w:proofErr w:type="spellEnd"/>
      <w:r>
        <w:t xml:space="preserve"> badge »</w:t>
      </w:r>
    </w:p>
    <w:p w:rsidR="004F1A56" w:rsidRDefault="004F1A56" w:rsidP="004F1A56">
      <w:pPr>
        <w:pStyle w:val="Titre4"/>
      </w:pPr>
      <w:r>
        <w:t>7£</w:t>
      </w:r>
    </w:p>
    <w:p w:rsidR="004F1A56" w:rsidRDefault="004F1A56" w:rsidP="004F1A56">
      <w:pPr>
        <w:pStyle w:val="Paragraphedeliste"/>
        <w:numPr>
          <w:ilvl w:val="0"/>
          <w:numId w:val="13"/>
        </w:numPr>
      </w:pPr>
      <w:r>
        <w:t>Début du jeu dans un vaisseau exclusif</w:t>
      </w:r>
    </w:p>
    <w:p w:rsidR="004F1A56" w:rsidRDefault="004F1A56" w:rsidP="004F1A56">
      <w:pPr>
        <w:pStyle w:val="Paragraphedeliste"/>
        <w:numPr>
          <w:ilvl w:val="0"/>
          <w:numId w:val="13"/>
        </w:numPr>
      </w:pPr>
      <w:proofErr w:type="spellStart"/>
      <w:r>
        <w:t>Achivement</w:t>
      </w:r>
      <w:proofErr w:type="spellEnd"/>
      <w:r>
        <w:t>  « </w:t>
      </w:r>
      <w:proofErr w:type="spellStart"/>
      <w:r>
        <w:t>Colonist</w:t>
      </w:r>
      <w:proofErr w:type="spellEnd"/>
      <w:r>
        <w:t> »</w:t>
      </w:r>
    </w:p>
    <w:p w:rsidR="004F1A56" w:rsidRDefault="004F1A56" w:rsidP="004F1A56">
      <w:pPr>
        <w:pStyle w:val="Titre4"/>
      </w:pPr>
      <w:r>
        <w:t>11£</w:t>
      </w:r>
    </w:p>
    <w:p w:rsidR="004F1A56" w:rsidRDefault="004F1A56" w:rsidP="004F1A56">
      <w:pPr>
        <w:pStyle w:val="Paragraphedeliste"/>
        <w:numPr>
          <w:ilvl w:val="0"/>
          <w:numId w:val="13"/>
        </w:numPr>
      </w:pPr>
      <w:r>
        <w:t xml:space="preserve">Permet de designer une </w:t>
      </w:r>
      <w:proofErr w:type="spellStart"/>
      <w:r>
        <w:t>panete</w:t>
      </w:r>
      <w:proofErr w:type="spellEnd"/>
      <w:r>
        <w:t xml:space="preserve"> (nom, type, taille et description)</w:t>
      </w:r>
    </w:p>
    <w:p w:rsidR="004F1A56" w:rsidRPr="004F1A56" w:rsidRDefault="004F1A56" w:rsidP="004F1A56">
      <w:pPr>
        <w:pStyle w:val="Paragraphedeliste"/>
        <w:numPr>
          <w:ilvl w:val="0"/>
          <w:numId w:val="13"/>
        </w:numPr>
      </w:pPr>
      <w:proofErr w:type="spellStart"/>
      <w:r>
        <w:t>Achivement</w:t>
      </w:r>
      <w:proofErr w:type="spellEnd"/>
      <w:r>
        <w:t xml:space="preserve"> « </w:t>
      </w:r>
      <w:proofErr w:type="spellStart"/>
      <w:r>
        <w:t>Spacetrader</w:t>
      </w:r>
      <w:proofErr w:type="spellEnd"/>
      <w:r>
        <w:t> »</w:t>
      </w:r>
    </w:p>
    <w:p w:rsidR="004F1A56" w:rsidRDefault="004F1A56" w:rsidP="004F1A56">
      <w:pPr>
        <w:pStyle w:val="Titre4"/>
      </w:pP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F1A56" w:rsidRDefault="004F1A56" w:rsidP="004F1A56">
      <w:r>
        <w:t>Les dons peuvent aller jusqu’à …</w:t>
      </w:r>
    </w:p>
    <w:p w:rsidR="004F1A56" w:rsidRPr="004F1A56" w:rsidRDefault="004F1A56" w:rsidP="004F1A56">
      <w:r>
        <w:t xml:space="preserve">En gros, c’est toujours la même chose, </w:t>
      </w:r>
      <w:proofErr w:type="spellStart"/>
      <w:r>
        <w:t>achivements</w:t>
      </w:r>
      <w:proofErr w:type="spellEnd"/>
      <w:r>
        <w:t xml:space="preserve"> spéciaux, designs de planètes, de systèmes, de véhicules, véhicules ++ pour démarrer…. Il y a également des objets au nom du donateur dans le jeu et des  accès à leur plateforme de tests.</w:t>
      </w:r>
    </w:p>
    <w:p w:rsidR="004F1A56" w:rsidRDefault="004F1A56" w:rsidP="004F1A56">
      <w:pPr>
        <w:pStyle w:val="Titre3"/>
      </w:pPr>
      <w:r>
        <w:t>Leur pub</w:t>
      </w:r>
    </w:p>
    <w:p w:rsidR="004F1A56" w:rsidRDefault="004F1A56" w:rsidP="004F1A56">
      <w:pPr>
        <w:pStyle w:val="Titre4"/>
      </w:pPr>
      <w:proofErr w:type="spellStart"/>
      <w:r>
        <w:t>Kicstarter</w:t>
      </w:r>
      <w:proofErr w:type="spellEnd"/>
    </w:p>
    <w:p w:rsidR="004F1A56" w:rsidRDefault="004F1A56" w:rsidP="004F1A56">
      <w:pPr>
        <w:pStyle w:val="Paragraphedeliste"/>
        <w:numPr>
          <w:ilvl w:val="0"/>
          <w:numId w:val="13"/>
        </w:numPr>
      </w:pPr>
      <w:r>
        <w:t xml:space="preserve">Ils présentent en détail leur jeu et mettent de nombreux </w:t>
      </w:r>
      <w:proofErr w:type="spellStart"/>
      <w:r>
        <w:t>screenshots</w:t>
      </w:r>
      <w:proofErr w:type="spellEnd"/>
      <w:r>
        <w:t>.</w:t>
      </w:r>
    </w:p>
    <w:p w:rsidR="004F1A56" w:rsidRDefault="004F1A56" w:rsidP="004F1A56">
      <w:pPr>
        <w:pStyle w:val="Paragraphedeliste"/>
        <w:numPr>
          <w:ilvl w:val="0"/>
          <w:numId w:val="13"/>
        </w:numPr>
      </w:pPr>
      <w:r>
        <w:t>Ils exposent la prévision de leurs besoins financiers (en %)</w:t>
      </w:r>
    </w:p>
    <w:p w:rsidR="004F1A56" w:rsidRDefault="004F1A56" w:rsidP="004F1A56">
      <w:pPr>
        <w:pStyle w:val="Titre4"/>
      </w:pPr>
      <w:r>
        <w:t>Réseaux sociaux</w:t>
      </w:r>
    </w:p>
    <w:p w:rsidR="004F1A56" w:rsidRDefault="004F1A56" w:rsidP="004F1A56">
      <w:r>
        <w:t>Je n’ai pas trouvé de page avec des réseaux sociaux</w:t>
      </w:r>
    </w:p>
    <w:p w:rsidR="004F1A56" w:rsidRDefault="004F1A56" w:rsidP="004F1A56">
      <w:pPr>
        <w:pStyle w:val="Titre4"/>
      </w:pPr>
      <w:r>
        <w:t>Autres</w:t>
      </w:r>
    </w:p>
    <w:p w:rsidR="004F1A56" w:rsidRPr="004F1A56" w:rsidRDefault="004F1A56" w:rsidP="004F1A56">
      <w:r>
        <w:t>Ils se sont inscrits sur des forums et des annuaires.</w:t>
      </w:r>
    </w:p>
    <w:p w:rsidR="004F1A56" w:rsidRPr="004F1A56" w:rsidRDefault="004F1A56" w:rsidP="004F1A56"/>
    <w:sectPr w:rsidR="004F1A56" w:rsidRPr="004F1A56" w:rsidSect="00DF602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410" w:rsidRDefault="004B6410" w:rsidP="005E5052">
      <w:pPr>
        <w:spacing w:after="0" w:line="240" w:lineRule="auto"/>
      </w:pPr>
      <w:r>
        <w:separator/>
      </w:r>
    </w:p>
  </w:endnote>
  <w:endnote w:type="continuationSeparator" w:id="0">
    <w:p w:rsidR="004B6410" w:rsidRDefault="004B6410" w:rsidP="005E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02C" w:rsidRPr="0084775E" w:rsidRDefault="00DF602C" w:rsidP="00DF602C">
    <w:pPr>
      <w:pStyle w:val="Pieddepage"/>
      <w:rPr>
        <w:color w:val="2E74B5" w:themeColor="accent1" w:themeShade="BF"/>
        <w:sz w:val="32"/>
        <w:szCs w:val="32"/>
      </w:rPr>
    </w:pPr>
    <w:r w:rsidRPr="0084775E">
      <w:rPr>
        <w:b/>
        <w:color w:val="2E74B5" w:themeColor="accent1" w:themeShade="BF"/>
        <w:sz w:val="32"/>
        <w:szCs w:val="32"/>
      </w:rPr>
      <w:fldChar w:fldCharType="begin"/>
    </w:r>
    <w:r w:rsidRPr="0084775E">
      <w:rPr>
        <w:b/>
        <w:color w:val="2E74B5" w:themeColor="accent1" w:themeShade="BF"/>
        <w:sz w:val="32"/>
        <w:szCs w:val="32"/>
      </w:rPr>
      <w:instrText>PAGE   \* MERGEFORMAT</w:instrText>
    </w:r>
    <w:r w:rsidRPr="0084775E">
      <w:rPr>
        <w:b/>
        <w:color w:val="2E74B5" w:themeColor="accent1" w:themeShade="BF"/>
        <w:sz w:val="32"/>
        <w:szCs w:val="32"/>
      </w:rPr>
      <w:fldChar w:fldCharType="separate"/>
    </w:r>
    <w:r w:rsidR="00EA0181">
      <w:rPr>
        <w:b/>
        <w:noProof/>
        <w:color w:val="2E74B5" w:themeColor="accent1" w:themeShade="BF"/>
        <w:sz w:val="32"/>
        <w:szCs w:val="32"/>
      </w:rPr>
      <w:t>8</w:t>
    </w:r>
    <w:r w:rsidRPr="0084775E">
      <w:rPr>
        <w:b/>
        <w:color w:val="2E74B5" w:themeColor="accent1" w:themeShade="BF"/>
        <w:sz w:val="32"/>
        <w:szCs w:val="32"/>
      </w:rPr>
      <w:fldChar w:fldCharType="end"/>
    </w:r>
    <w:r w:rsidRPr="0084775E">
      <w:rPr>
        <w:color w:val="2E74B5" w:themeColor="accent1" w:themeShade="BF"/>
        <w:sz w:val="32"/>
        <w:szCs w:val="32"/>
      </w:rPr>
      <w:tab/>
    </w:r>
    <w:sdt>
      <w:sdtPr>
        <w:rPr>
          <w:color w:val="2E74B5" w:themeColor="accent1" w:themeShade="BF"/>
          <w:sz w:val="32"/>
          <w:szCs w:val="32"/>
        </w:rPr>
        <w:id w:val="-126174946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2E74B5" w:themeColor="accent1" w:themeShade="BF"/>
              <w:sz w:val="32"/>
              <w:szCs w:val="32"/>
            </w:rPr>
            <w:alias w:val="Société"/>
            <w:tag w:val=""/>
            <w:id w:val="-1820562080"/>
            <w:placeholder>
              <w:docPart w:val="33634EFC293140BA8138D75000D82465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roofErr w:type="spellStart"/>
            <w:r w:rsidRPr="0084775E">
              <w:rPr>
                <w:color w:val="2E74B5" w:themeColor="accent1" w:themeShade="BF"/>
                <w:sz w:val="32"/>
                <w:szCs w:val="32"/>
              </w:rPr>
              <w:t>Quantyl</w:t>
            </w:r>
            <w:proofErr w:type="spellEnd"/>
            <w:r w:rsidRPr="0084775E">
              <w:rPr>
                <w:color w:val="2E74B5" w:themeColor="accent1" w:themeShade="BF"/>
                <w:sz w:val="32"/>
                <w:szCs w:val="32"/>
              </w:rPr>
              <w:t xml:space="preserve"> SARL</w:t>
            </w:r>
          </w:sdtContent>
        </w:sdt>
      </w:sdtContent>
    </w:sdt>
  </w:p>
  <w:p w:rsidR="00DF602C" w:rsidRPr="0084775E" w:rsidRDefault="00DF602C" w:rsidP="00DF602C">
    <w:pPr>
      <w:pStyle w:val="Pieddepage"/>
      <w:rPr>
        <w:i/>
        <w:color w:val="9CC2E5" w:themeColor="accent1" w:themeTint="99"/>
      </w:rPr>
    </w:pPr>
    <w:r w:rsidRPr="0084775E">
      <w:rPr>
        <w:i/>
        <w:color w:val="9CC2E5" w:themeColor="accent1" w:themeTint="99"/>
      </w:rPr>
      <w:tab/>
    </w:r>
    <w:sdt>
      <w:sdtPr>
        <w:rPr>
          <w:i/>
          <w:color w:val="9CC2E5" w:themeColor="accent1" w:themeTint="99"/>
        </w:rPr>
        <w:alias w:val="Adresse société"/>
        <w:tag w:val=""/>
        <w:id w:val="1691571392"/>
        <w:placeholder>
          <w:docPart w:val="AAEFECEBF6664A2992C4DB983E700F1D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rPr>
            <w:i/>
            <w:color w:val="9CC2E5" w:themeColor="accent1" w:themeTint="99"/>
          </w:rPr>
          <w:t>8 avenue du Maquis, 26100 Romans sur Isère</w:t>
        </w:r>
      </w:sdtContent>
    </w:sdt>
  </w:p>
  <w:p w:rsidR="00DF602C" w:rsidRDefault="00DF60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410" w:rsidRDefault="004B6410" w:rsidP="005E5052">
      <w:pPr>
        <w:spacing w:after="0" w:line="240" w:lineRule="auto"/>
      </w:pPr>
      <w:r>
        <w:separator/>
      </w:r>
    </w:p>
  </w:footnote>
  <w:footnote w:type="continuationSeparator" w:id="0">
    <w:p w:rsidR="004B6410" w:rsidRDefault="004B6410" w:rsidP="005E5052">
      <w:pPr>
        <w:spacing w:after="0" w:line="240" w:lineRule="auto"/>
      </w:pPr>
      <w:r>
        <w:continuationSeparator/>
      </w:r>
    </w:p>
  </w:footnote>
  <w:footnote w:id="1">
    <w:p w:rsidR="005E5052" w:rsidRDefault="005E505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E5052">
        <w:t>http://www.fastcodesign.com/3024956/the-scientifically-proven-way-to-get-your-kickstarter-project-funded?partner=newsletter</w:t>
      </w:r>
    </w:p>
  </w:footnote>
  <w:footnote w:id="2">
    <w:p w:rsidR="00760CBD" w:rsidRDefault="00760CB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760CBD">
        <w:t>http://blog.neocamino.com/plateforme-de-financement-collaboratif-reussir-sa-campagne-kickstarter/</w:t>
      </w:r>
    </w:p>
  </w:footnote>
  <w:footnote w:id="3">
    <w:p w:rsidR="00B76931" w:rsidRDefault="00B7693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B76931">
        <w:t>http://www.presse-citron.net/5-facteurs-cles-pour-reussir-sa-campagne-de-crowdfunding/</w:t>
      </w:r>
    </w:p>
  </w:footnote>
  <w:footnote w:id="4">
    <w:p w:rsidR="00B76931" w:rsidRDefault="00B7693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B76931">
        <w:t>http://datanews.levif.be/ict/actualite/9-conseils-pour-reussir-sur-kickstarter/article-normal-289535.html</w:t>
      </w:r>
    </w:p>
  </w:footnote>
  <w:footnote w:id="5">
    <w:p w:rsidR="00D02230" w:rsidRDefault="00D0223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02230">
        <w:t>https://www.kickstarter.com/projects/evocality/evocality?ref=discovery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02C" w:rsidRPr="0084775E" w:rsidRDefault="004B6410" w:rsidP="00DF602C">
    <w:pPr>
      <w:pStyle w:val="En-tte"/>
      <w:pBdr>
        <w:bottom w:val="single" w:sz="24" w:space="1" w:color="1F4E79" w:themeColor="accent1" w:themeShade="80"/>
      </w:pBdr>
      <w:tabs>
        <w:tab w:val="clear" w:pos="4536"/>
      </w:tabs>
      <w:rPr>
        <w:color w:val="2E74B5" w:themeColor="accent1" w:themeShade="BF"/>
        <w:sz w:val="32"/>
        <w:szCs w:val="32"/>
      </w:rPr>
    </w:pPr>
    <w:sdt>
      <w:sdtPr>
        <w:rPr>
          <w:color w:val="2E74B5" w:themeColor="accent1" w:themeShade="BF"/>
          <w:sz w:val="32"/>
          <w:szCs w:val="32"/>
        </w:rPr>
        <w:alias w:val="Titre "/>
        <w:tag w:val=""/>
        <w:id w:val="939105121"/>
        <w:placeholder>
          <w:docPart w:val="E5BBFA237DC74856ABB5DEA0A9909F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DF602C">
          <w:rPr>
            <w:color w:val="2E74B5" w:themeColor="accent1" w:themeShade="BF"/>
            <w:sz w:val="32"/>
            <w:szCs w:val="32"/>
          </w:rPr>
          <w:t>Kickstarter</w:t>
        </w:r>
        <w:proofErr w:type="spellEnd"/>
      </w:sdtContent>
    </w:sdt>
    <w:r w:rsidR="00DF602C" w:rsidRPr="0084775E">
      <w:rPr>
        <w:color w:val="2E74B5" w:themeColor="accent1" w:themeShade="BF"/>
        <w:sz w:val="32"/>
        <w:szCs w:val="32"/>
      </w:rPr>
      <w:tab/>
    </w:r>
    <w:r w:rsidR="00DF602C" w:rsidRPr="0084775E">
      <w:rPr>
        <w:color w:val="2E74B5" w:themeColor="accent1" w:themeShade="BF"/>
        <w:sz w:val="32"/>
        <w:szCs w:val="32"/>
      </w:rPr>
      <w:fldChar w:fldCharType="begin"/>
    </w:r>
    <w:r w:rsidR="00DF602C" w:rsidRPr="0084775E">
      <w:rPr>
        <w:color w:val="2E74B5" w:themeColor="accent1" w:themeShade="BF"/>
        <w:sz w:val="32"/>
        <w:szCs w:val="32"/>
      </w:rPr>
      <w:instrText xml:space="preserve"> STYLEREF  "Titre 1" \n  \* MERGEFORMAT </w:instrText>
    </w:r>
    <w:r w:rsidR="00DF602C" w:rsidRPr="0084775E">
      <w:rPr>
        <w:color w:val="2E74B5" w:themeColor="accent1" w:themeShade="BF"/>
        <w:sz w:val="32"/>
        <w:szCs w:val="32"/>
      </w:rPr>
      <w:fldChar w:fldCharType="separate"/>
    </w:r>
    <w:r w:rsidR="00EA0181">
      <w:rPr>
        <w:noProof/>
        <w:color w:val="2E74B5" w:themeColor="accent1" w:themeShade="BF"/>
        <w:sz w:val="32"/>
        <w:szCs w:val="32"/>
      </w:rPr>
      <w:t>3</w:t>
    </w:r>
    <w:r w:rsidR="00DF602C" w:rsidRPr="0084775E">
      <w:rPr>
        <w:color w:val="2E74B5" w:themeColor="accent1" w:themeShade="BF"/>
        <w:sz w:val="32"/>
        <w:szCs w:val="32"/>
      </w:rPr>
      <w:fldChar w:fldCharType="end"/>
    </w:r>
    <w:r w:rsidR="00DF602C" w:rsidRPr="0084775E">
      <w:rPr>
        <w:color w:val="2E74B5" w:themeColor="accent1" w:themeShade="BF"/>
        <w:sz w:val="32"/>
        <w:szCs w:val="32"/>
      </w:rPr>
      <w:t xml:space="preserve"> </w:t>
    </w:r>
    <w:r w:rsidR="00DF602C" w:rsidRPr="0084775E">
      <w:rPr>
        <w:color w:val="2E74B5" w:themeColor="accent1" w:themeShade="BF"/>
        <w:sz w:val="32"/>
        <w:szCs w:val="32"/>
      </w:rPr>
      <w:fldChar w:fldCharType="begin"/>
    </w:r>
    <w:r w:rsidR="00DF602C" w:rsidRPr="0084775E">
      <w:rPr>
        <w:color w:val="2E74B5" w:themeColor="accent1" w:themeShade="BF"/>
        <w:sz w:val="32"/>
        <w:szCs w:val="32"/>
      </w:rPr>
      <w:instrText xml:space="preserve"> STYLEREF  "Titre 1"  \* MERGEFORMAT </w:instrText>
    </w:r>
    <w:r w:rsidR="00DF602C" w:rsidRPr="0084775E">
      <w:rPr>
        <w:color w:val="2E74B5" w:themeColor="accent1" w:themeShade="BF"/>
        <w:sz w:val="32"/>
        <w:szCs w:val="32"/>
      </w:rPr>
      <w:fldChar w:fldCharType="separate"/>
    </w:r>
    <w:r w:rsidR="00EA0181">
      <w:rPr>
        <w:noProof/>
        <w:color w:val="2E74B5" w:themeColor="accent1" w:themeShade="BF"/>
        <w:sz w:val="32"/>
        <w:szCs w:val="32"/>
      </w:rPr>
      <w:t>Exemples</w:t>
    </w:r>
    <w:r w:rsidR="00DF602C" w:rsidRPr="0084775E">
      <w:rPr>
        <w:color w:val="2E74B5" w:themeColor="accent1" w:themeShade="BF"/>
        <w:sz w:val="32"/>
        <w:szCs w:val="32"/>
      </w:rPr>
      <w:fldChar w:fldCharType="end"/>
    </w:r>
  </w:p>
  <w:p w:rsidR="00DF602C" w:rsidRDefault="00DF60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A94"/>
    <w:multiLevelType w:val="hybridMultilevel"/>
    <w:tmpl w:val="FD52CF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F2B47"/>
    <w:multiLevelType w:val="hybridMultilevel"/>
    <w:tmpl w:val="22184364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822A8"/>
    <w:multiLevelType w:val="hybridMultilevel"/>
    <w:tmpl w:val="67F486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3B5F"/>
    <w:multiLevelType w:val="hybridMultilevel"/>
    <w:tmpl w:val="F5E877C2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32927"/>
    <w:multiLevelType w:val="hybridMultilevel"/>
    <w:tmpl w:val="417E11FC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83A96"/>
    <w:multiLevelType w:val="hybridMultilevel"/>
    <w:tmpl w:val="7764AA0A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72376"/>
    <w:multiLevelType w:val="hybridMultilevel"/>
    <w:tmpl w:val="35009524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51652"/>
    <w:multiLevelType w:val="hybridMultilevel"/>
    <w:tmpl w:val="F13C10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84C1C"/>
    <w:multiLevelType w:val="hybridMultilevel"/>
    <w:tmpl w:val="3D24DF44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365B0"/>
    <w:multiLevelType w:val="multilevel"/>
    <w:tmpl w:val="FB6E3354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30A45257"/>
    <w:multiLevelType w:val="hybridMultilevel"/>
    <w:tmpl w:val="3244DBA8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F7EC0"/>
    <w:multiLevelType w:val="hybridMultilevel"/>
    <w:tmpl w:val="BC4A0064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C48C0"/>
    <w:multiLevelType w:val="hybridMultilevel"/>
    <w:tmpl w:val="62803DA2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43FB1"/>
    <w:multiLevelType w:val="hybridMultilevel"/>
    <w:tmpl w:val="264C973E"/>
    <w:lvl w:ilvl="0" w:tplc="39B41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C7F40"/>
    <w:multiLevelType w:val="hybridMultilevel"/>
    <w:tmpl w:val="1486B6E2"/>
    <w:lvl w:ilvl="0" w:tplc="BF8E5F6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14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AA"/>
    <w:rsid w:val="000E2DCE"/>
    <w:rsid w:val="000F55AA"/>
    <w:rsid w:val="00163730"/>
    <w:rsid w:val="0046449C"/>
    <w:rsid w:val="004B6410"/>
    <w:rsid w:val="004F1A56"/>
    <w:rsid w:val="005D74C3"/>
    <w:rsid w:val="005E5052"/>
    <w:rsid w:val="00760CBD"/>
    <w:rsid w:val="00B76931"/>
    <w:rsid w:val="00CB5F6F"/>
    <w:rsid w:val="00D02230"/>
    <w:rsid w:val="00D72B83"/>
    <w:rsid w:val="00DF602C"/>
    <w:rsid w:val="00E4443A"/>
    <w:rsid w:val="00EA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6CF18-BC9A-40BA-94CE-D3B39F32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43A"/>
  </w:style>
  <w:style w:type="paragraph" w:styleId="Titre1">
    <w:name w:val="heading 1"/>
    <w:basedOn w:val="Normal"/>
    <w:next w:val="Normal"/>
    <w:link w:val="Titre1Car"/>
    <w:uiPriority w:val="9"/>
    <w:qFormat/>
    <w:rsid w:val="00E4443A"/>
    <w:pPr>
      <w:keepNext/>
      <w:keepLines/>
      <w:pageBreakBefore/>
      <w:numPr>
        <w:numId w:val="4"/>
      </w:numPr>
      <w:pBdr>
        <w:bottom w:val="single" w:sz="18" w:space="1" w:color="44546A" w:themeColor="text2"/>
      </w:pBdr>
      <w:spacing w:before="600" w:after="240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443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443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443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443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4443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44546A" w:themeColor="text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4443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4443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443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  <w:rsid w:val="00E4443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4443A"/>
  </w:style>
  <w:style w:type="character" w:customStyle="1" w:styleId="Titre1Car">
    <w:name w:val="Titre 1 Car"/>
    <w:basedOn w:val="Policepardfaut"/>
    <w:link w:val="Titre1"/>
    <w:uiPriority w:val="9"/>
    <w:rsid w:val="00E4443A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4443A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4443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E505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E505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E505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443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443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443A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E444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4443A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4443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itre5Car">
    <w:name w:val="Titre 5 Car"/>
    <w:basedOn w:val="Policepardfaut"/>
    <w:link w:val="Titre5"/>
    <w:uiPriority w:val="9"/>
    <w:rsid w:val="00E4443A"/>
    <w:rPr>
      <w:rFonts w:asciiTheme="majorHAnsi" w:eastAsiaTheme="majorEastAsia" w:hAnsiTheme="majorHAnsi" w:cstheme="majorBidi"/>
      <w:color w:val="44546A" w:themeColor="text2"/>
    </w:rPr>
  </w:style>
  <w:style w:type="character" w:customStyle="1" w:styleId="Titre6Car">
    <w:name w:val="Titre 6 Car"/>
    <w:basedOn w:val="Policepardfaut"/>
    <w:link w:val="Titre6"/>
    <w:uiPriority w:val="9"/>
    <w:rsid w:val="00E4443A"/>
    <w:rPr>
      <w:rFonts w:asciiTheme="majorHAnsi" w:eastAsiaTheme="majorEastAsia" w:hAnsiTheme="majorHAnsi" w:cstheme="majorBidi"/>
      <w:color w:val="44546A" w:themeColor="text2"/>
    </w:rPr>
  </w:style>
  <w:style w:type="character" w:customStyle="1" w:styleId="Titre7Car">
    <w:name w:val="Titre 7 Car"/>
    <w:basedOn w:val="Policepardfaut"/>
    <w:link w:val="Titre7"/>
    <w:uiPriority w:val="9"/>
    <w:rsid w:val="00E4443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itre8Car">
    <w:name w:val="Titre 8 Car"/>
    <w:basedOn w:val="Policepardfaut"/>
    <w:link w:val="Titre8"/>
    <w:uiPriority w:val="9"/>
    <w:rsid w:val="00E444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E444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link w:val="SansinterligneCar"/>
    <w:uiPriority w:val="1"/>
    <w:qFormat/>
    <w:rsid w:val="00E444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443A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E4443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44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43A"/>
  </w:style>
  <w:style w:type="paragraph" w:styleId="Pieddepage">
    <w:name w:val="footer"/>
    <w:basedOn w:val="Normal"/>
    <w:link w:val="PieddepageCar"/>
    <w:uiPriority w:val="99"/>
    <w:unhideWhenUsed/>
    <w:rsid w:val="00E44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43A"/>
  </w:style>
  <w:style w:type="paragraph" w:styleId="TM1">
    <w:name w:val="toc 1"/>
    <w:basedOn w:val="Normal"/>
    <w:next w:val="Normal"/>
    <w:autoRedefine/>
    <w:uiPriority w:val="39"/>
    <w:unhideWhenUsed/>
    <w:rsid w:val="00E4443A"/>
    <w:pPr>
      <w:spacing w:before="360" w:after="360"/>
    </w:pPr>
    <w:rPr>
      <w:b/>
      <w:bCs/>
      <w:caps/>
      <w:u w:val="single"/>
    </w:rPr>
  </w:style>
  <w:style w:type="paragraph" w:styleId="TM3">
    <w:name w:val="toc 3"/>
    <w:basedOn w:val="Titre2"/>
    <w:next w:val="Normal"/>
    <w:autoRedefine/>
    <w:uiPriority w:val="39"/>
    <w:unhideWhenUsed/>
    <w:rsid w:val="00E4443A"/>
    <w:pPr>
      <w:keepNext w:val="0"/>
      <w:keepLines w:val="0"/>
      <w:numPr>
        <w:ilvl w:val="0"/>
        <w:numId w:val="0"/>
      </w:numPr>
      <w:spacing w:before="0"/>
      <w:outlineLvl w:val="9"/>
    </w:pPr>
    <w:rPr>
      <w:rFonts w:asciiTheme="minorHAnsi" w:eastAsiaTheme="minorHAnsi" w:hAnsiTheme="minorHAnsi" w:cstheme="minorBidi"/>
      <w:smallCaps/>
      <w:color w:val="000000"/>
      <w:sz w:val="22"/>
      <w:szCs w:val="22"/>
      <w14:textFill>
        <w14:solidFill>
          <w14:srgbClr w14:val="000000">
            <w14:lumMod w14:val="50000"/>
          </w14:srgb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rsid w:val="00E4443A"/>
    <w:pPr>
      <w:numPr>
        <w:numId w:val="0"/>
      </w:numPr>
      <w:outlineLvl w:val="9"/>
    </w:pPr>
    <w:rPr>
      <w:color w:val="833C0B" w:themeColor="accent2" w:themeShade="8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4443A"/>
    <w:pPr>
      <w:spacing w:after="0"/>
    </w:pPr>
    <w:rPr>
      <w:b/>
      <w:bCs/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E4443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E4443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E4443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E4443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E4443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E4443A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rsid w:val="00E4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4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44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4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itation">
    <w:name w:val="Quote"/>
    <w:aliases w:val="Note"/>
    <w:basedOn w:val="Normal"/>
    <w:next w:val="Normal"/>
    <w:link w:val="CitationCar"/>
    <w:uiPriority w:val="29"/>
    <w:qFormat/>
    <w:rsid w:val="00E4443A"/>
    <w:pPr>
      <w:keepLines/>
      <w:pBdr>
        <w:left w:val="single" w:sz="24" w:space="4" w:color="1F4E79" w:themeColor="accent1" w:themeShade="80"/>
      </w:pBdr>
      <w:shd w:val="clear" w:color="auto" w:fill="DEEAF6" w:themeFill="accent1" w:themeFillTint="33"/>
      <w:spacing w:before="240" w:after="240"/>
      <w:ind w:left="907" w:right="907"/>
    </w:pPr>
    <w:rPr>
      <w:i/>
      <w:iCs/>
      <w:color w:val="404040" w:themeColor="text1" w:themeTint="BF"/>
    </w:rPr>
  </w:style>
  <w:style w:type="character" w:customStyle="1" w:styleId="CitationCar">
    <w:name w:val="Citation Car"/>
    <w:aliases w:val="Note Car"/>
    <w:basedOn w:val="Policepardfaut"/>
    <w:link w:val="Citation"/>
    <w:uiPriority w:val="29"/>
    <w:rsid w:val="00E4443A"/>
    <w:rPr>
      <w:i/>
      <w:iCs/>
      <w:color w:val="404040" w:themeColor="text1" w:themeTint="BF"/>
      <w:shd w:val="clear" w:color="auto" w:fill="DEEAF6" w:themeFill="accent1" w:themeFillTint="33"/>
    </w:rPr>
  </w:style>
  <w:style w:type="character" w:styleId="Emphaseintense">
    <w:name w:val="Intense Emphasis"/>
    <w:basedOn w:val="Policepardfaut"/>
    <w:uiPriority w:val="21"/>
    <w:qFormat/>
    <w:rsid w:val="00E4443A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E44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E4443A"/>
    <w:rPr>
      <w:b/>
      <w:bCs/>
      <w:color w:val="5B9BD5" w:themeColor="accent1"/>
    </w:rPr>
  </w:style>
  <w:style w:type="table" w:styleId="TableauGrille3-Accentuation2">
    <w:name w:val="Grid Table 3 Accent 2"/>
    <w:basedOn w:val="TableauNormal"/>
    <w:uiPriority w:val="48"/>
    <w:rsid w:val="00E4443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simple3">
    <w:name w:val="Plain Table 3"/>
    <w:basedOn w:val="TableauNormal"/>
    <w:uiPriority w:val="43"/>
    <w:rsid w:val="00E44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E444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E444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E44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omp.social.gatech.edu/papers/cscw14.crowdfunding.mitra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quantyl\Modele\Quanty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BBFA237DC74856ABB5DEA0A9909F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42F05-0E90-4392-9CE8-52D046AEC6D5}"/>
      </w:docPartPr>
      <w:docPartBody>
        <w:p w:rsidR="000D50EC" w:rsidRDefault="00A01B10" w:rsidP="00A01B10">
          <w:pPr>
            <w:pStyle w:val="E5BBFA237DC74856ABB5DEA0A9909F87"/>
          </w:pPr>
          <w:r w:rsidRPr="00427FEC">
            <w:rPr>
              <w:rStyle w:val="Textedelespacerserv"/>
            </w:rPr>
            <w:t>[Titre ]</w:t>
          </w:r>
        </w:p>
      </w:docPartBody>
    </w:docPart>
    <w:docPart>
      <w:docPartPr>
        <w:name w:val="33634EFC293140BA8138D75000D824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8A109-2175-4054-B59E-9C0EB5934A50}"/>
      </w:docPartPr>
      <w:docPartBody>
        <w:p w:rsidR="000D50EC" w:rsidRDefault="00A01B10" w:rsidP="00A01B10">
          <w:pPr>
            <w:pStyle w:val="33634EFC293140BA8138D75000D82465"/>
          </w:pPr>
          <w:r w:rsidRPr="00427FEC">
            <w:rPr>
              <w:rStyle w:val="Textedelespacerserv"/>
            </w:rPr>
            <w:t>[Société]</w:t>
          </w:r>
        </w:p>
      </w:docPartBody>
    </w:docPart>
    <w:docPart>
      <w:docPartPr>
        <w:name w:val="AAEFECEBF6664A2992C4DB983E700F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C7FBD1-4651-43AD-8383-3837093E5931}"/>
      </w:docPartPr>
      <w:docPartBody>
        <w:p w:rsidR="000D50EC" w:rsidRDefault="00A01B10" w:rsidP="00A01B10">
          <w:pPr>
            <w:pStyle w:val="AAEFECEBF6664A2992C4DB983E700F1D"/>
          </w:pPr>
          <w:r w:rsidRPr="00427FEC">
            <w:rPr>
              <w:rStyle w:val="Textedelespacerserv"/>
            </w:rPr>
            <w:t>[Adresse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10"/>
    <w:rsid w:val="000D50EC"/>
    <w:rsid w:val="00846035"/>
    <w:rsid w:val="0097689C"/>
    <w:rsid w:val="00A0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7912AB66B04C19BB21712864742BF9">
    <w:name w:val="9C7912AB66B04C19BB21712864742BF9"/>
    <w:rsid w:val="00A01B10"/>
  </w:style>
  <w:style w:type="character" w:styleId="Textedelespacerserv">
    <w:name w:val="Placeholder Text"/>
    <w:basedOn w:val="Policepardfaut"/>
    <w:uiPriority w:val="99"/>
    <w:semiHidden/>
    <w:rsid w:val="00A01B10"/>
    <w:rPr>
      <w:color w:val="808080"/>
    </w:rPr>
  </w:style>
  <w:style w:type="paragraph" w:customStyle="1" w:styleId="E5BBFA237DC74856ABB5DEA0A9909F87">
    <w:name w:val="E5BBFA237DC74856ABB5DEA0A9909F87"/>
    <w:rsid w:val="00A01B10"/>
  </w:style>
  <w:style w:type="paragraph" w:customStyle="1" w:styleId="33634EFC293140BA8138D75000D82465">
    <w:name w:val="33634EFC293140BA8138D75000D82465"/>
    <w:rsid w:val="00A01B10"/>
  </w:style>
  <w:style w:type="paragraph" w:customStyle="1" w:styleId="AAEFECEBF6664A2992C4DB983E700F1D">
    <w:name w:val="AAEFECEBF6664A2992C4DB983E700F1D"/>
    <w:rsid w:val="00A01B10"/>
  </w:style>
  <w:style w:type="paragraph" w:customStyle="1" w:styleId="9F44F5AC02B844BBABEA856A66E61553">
    <w:name w:val="9F44F5AC02B844BBABEA856A66E61553"/>
    <w:rsid w:val="00A01B10"/>
  </w:style>
  <w:style w:type="paragraph" w:customStyle="1" w:styleId="9FA9D131DA7E4939BB6182B05AEFEC68">
    <w:name w:val="9FA9D131DA7E4939BB6182B05AEFEC68"/>
    <w:rsid w:val="00A01B10"/>
  </w:style>
  <w:style w:type="paragraph" w:customStyle="1" w:styleId="C8DE6CBADC1E4B1E9A1343E631DE7722">
    <w:name w:val="C8DE6CBADC1E4B1E9A1343E631DE7722"/>
    <w:rsid w:val="00A01B10"/>
  </w:style>
  <w:style w:type="paragraph" w:customStyle="1" w:styleId="2494D2623BC24B40930FABFB372B9E0B">
    <w:name w:val="2494D2623BC24B40930FABFB372B9E0B"/>
    <w:rsid w:val="00A01B10"/>
  </w:style>
  <w:style w:type="paragraph" w:customStyle="1" w:styleId="D21E918F22D1480DB2C239B9F60EB8E9">
    <w:name w:val="D21E918F22D1480DB2C239B9F60EB8E9"/>
    <w:rsid w:val="00A01B10"/>
  </w:style>
  <w:style w:type="paragraph" w:customStyle="1" w:styleId="B6C9976EAFE84FE6AC953716B519AF6B">
    <w:name w:val="B6C9976EAFE84FE6AC953716B519AF6B"/>
    <w:rsid w:val="00A01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2014-10-30T00:00:00</PublishDate>
  <Abstract/>
  <CompanyAddress>8 avenue du Maquis, 26100 Romans sur Isère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ABDD2A-669B-4A46-85DB-80BAE759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Quantyl</Template>
  <TotalTime>123</TotalTime>
  <Pages>8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Kickstarter</vt:lpstr>
    </vt:vector>
  </TitlesOfParts>
  <Company>Quantyl SARL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Kickstarter</dc:title>
  <dc:subject/>
  <dc:creator>Corinne</dc:creator>
  <cp:keywords/>
  <dc:description/>
  <cp:lastModifiedBy>Corinne</cp:lastModifiedBy>
  <cp:revision>6</cp:revision>
  <dcterms:created xsi:type="dcterms:W3CDTF">2014-10-30T08:52:00Z</dcterms:created>
  <dcterms:modified xsi:type="dcterms:W3CDTF">2014-10-30T12:11:00Z</dcterms:modified>
  <cp:category>Etat de l’art</cp:category>
</cp:coreProperties>
</file>