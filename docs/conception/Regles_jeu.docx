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56EFC" w14:textId="77777777" w:rsidR="000C7A4E" w:rsidRDefault="000C7A4E" w:rsidP="000C7A4E">
      <w:pPr>
        <w:ind w:left="2124" w:firstLine="708"/>
      </w:pPr>
      <w:r>
        <w:rPr>
          <w:noProof/>
          <w:lang w:eastAsia="fr-FR"/>
        </w:rPr>
        <mc:AlternateContent>
          <mc:Choice Requires="wps">
            <w:drawing>
              <wp:anchor distT="0" distB="0" distL="114300" distR="114300" simplePos="0" relativeHeight="251652608" behindDoc="0" locked="0" layoutInCell="1" allowOverlap="1" wp14:anchorId="20025ACD" wp14:editId="15622991">
                <wp:simplePos x="0" y="0"/>
                <wp:positionH relativeFrom="column">
                  <wp:posOffset>1600200</wp:posOffset>
                </wp:positionH>
                <wp:positionV relativeFrom="paragraph">
                  <wp:posOffset>3086100</wp:posOffset>
                </wp:positionV>
                <wp:extent cx="3769360" cy="685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id w:val="-518085551"/>
                              <w:dataBinding w:prefixMappings="xmlns:ns0='http://purl.org/dc/elements/1.1/' xmlns:ns1='http://schemas.openxmlformats.org/package/2006/metadata/core-properties' " w:xpath="/ns1:coreProperties[1]/ns0:title[1]" w:storeItemID="{6C3C8BC8-F283-45AE-878A-BAB7291924A1}"/>
                              <w:text/>
                            </w:sdtPr>
                            <w:sdtContent>
                              <w:p w14:paraId="3321887C" w14:textId="77777777" w:rsidR="00265544" w:rsidRDefault="00265544" w:rsidP="000C7A4E">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Règles du jeu</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25ACD" id="_x0000_t202" coordsize="21600,21600" o:spt="202" path="m,l,21600r21600,l21600,xe">
                <v:stroke joinstyle="miter"/>
                <v:path gradientshapeok="t" o:connecttype="rect"/>
              </v:shapetype>
              <v:shape id="Zone de texte 15" o:spid="_x0000_s1026" type="#_x0000_t202" style="position:absolute;left:0;text-align:left;margin-left:126pt;margin-top:243pt;width:296.8pt;height: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" filled="f" stroked="f" strokeweight=".5pt">
                <v:textbox>
                  <w:txbxContent>
                    <w:sdt>
                      <w:sdtPr>
                        <w:rPr>
                          <w:color w:val="5B9BD5" w:themeColor="accent1"/>
                          <w:sz w:val="56"/>
                          <w:szCs w:val="72"/>
                          <w14:textOutline w14:w="9525" w14:cap="rnd" w14:cmpd="sng" w14:algn="ctr">
                            <w14:noFill/>
                            <w14:prstDash w14:val="solid"/>
                            <w14:bevel/>
                          </w14:textOutline>
                        </w:rPr>
                        <w:alias w:val="Titre "/>
                        <w:id w:val="-518085551"/>
                        <w:dataBinding w:prefixMappings="xmlns:ns0='http://purl.org/dc/elements/1.1/' xmlns:ns1='http://schemas.openxmlformats.org/package/2006/metadata/core-properties' " w:xpath="/ns1:coreProperties[1]/ns0:title[1]" w:storeItemID="{6C3C8BC8-F283-45AE-878A-BAB7291924A1}"/>
                        <w:text/>
                      </w:sdtPr>
                      <w:sdtContent>
                        <w:p w14:paraId="3321887C" w14:textId="77777777" w:rsidR="00265544" w:rsidRDefault="00265544" w:rsidP="000C7A4E">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Règles du jeu</w:t>
                          </w:r>
                        </w:p>
                      </w:sdtContent>
                    </w:sdt>
                  </w:txbxContent>
                </v:textbox>
              </v:shape>
            </w:pict>
          </mc:Fallback>
        </mc:AlternateContent>
      </w:r>
      <w:r>
        <w:rPr>
          <w:noProof/>
          <w:lang w:eastAsia="fr-FR"/>
        </w:rPr>
        <mc:AlternateContent>
          <mc:Choice Requires="wps">
            <w:drawing>
              <wp:anchor distT="0" distB="0" distL="114300" distR="114300" simplePos="0" relativeHeight="251653632" behindDoc="0" locked="0" layoutInCell="1" allowOverlap="1" wp14:anchorId="71E150E7" wp14:editId="6BE994B8">
                <wp:simplePos x="0" y="0"/>
                <wp:positionH relativeFrom="column">
                  <wp:posOffset>1602105</wp:posOffset>
                </wp:positionH>
                <wp:positionV relativeFrom="paragraph">
                  <wp:posOffset>3774440</wp:posOffset>
                </wp:positionV>
                <wp:extent cx="3769995" cy="342900"/>
                <wp:effectExtent l="0" t="0" r="0" b="0"/>
                <wp:wrapNone/>
                <wp:docPr id="14" name="Rectangle 14"/>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65DB2C9" w14:textId="77777777" w:rsidR="00265544" w:rsidRDefault="00265544" w:rsidP="000C7A4E">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id w:val="1475646277"/>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2"/>
                                    <w:szCs w:val="32"/>
                                    <w14:textOutline w14:w="9525" w14:cap="rnd" w14:cmpd="sng" w14:algn="ctr">
                                      <w14:noFill/>
                                      <w14:prstDash w14:val="solid"/>
                                      <w14:bevel/>
                                    </w14:textOutline>
                                  </w:rPr>
                                  <w:t>Elements de règles</w:t>
                                </w:r>
                              </w:sdtContent>
                            </w:sdt>
                          </w:p>
                          <w:p w14:paraId="13A0A243" w14:textId="77777777" w:rsidR="00265544" w:rsidRDefault="00265544" w:rsidP="000C7A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E150E7" id="Rectangle 14" o:spid="_x0000_s1027" style="position:absolute;left:0;text-align:left;margin-left:126.15pt;margin-top:297.2pt;width:296.8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Xrdw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" filled="f" stroked="f" strokeweight="1pt">
                <v:textbox>
                  <w:txbxContent>
                    <w:p w14:paraId="465DB2C9" w14:textId="77777777" w:rsidR="00265544" w:rsidRDefault="00265544" w:rsidP="000C7A4E">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id w:val="1475646277"/>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2"/>
                              <w:szCs w:val="32"/>
                              <w14:textOutline w14:w="9525" w14:cap="rnd" w14:cmpd="sng" w14:algn="ctr">
                                <w14:noFill/>
                                <w14:prstDash w14:val="solid"/>
                                <w14:bevel/>
                              </w14:textOutline>
                            </w:rPr>
                            <w:t>Elements de règles</w:t>
                          </w:r>
                        </w:sdtContent>
                      </w:sdt>
                    </w:p>
                    <w:p w14:paraId="13A0A243" w14:textId="77777777" w:rsidR="00265544" w:rsidRDefault="00265544" w:rsidP="000C7A4E">
                      <w:pPr>
                        <w:jc w:val="center"/>
                      </w:pPr>
                    </w:p>
                  </w:txbxContent>
                </v:textbox>
              </v:rect>
            </w:pict>
          </mc:Fallback>
        </mc:AlternateContent>
      </w:r>
      <w:r>
        <w:rPr>
          <w:noProof/>
          <w:lang w:eastAsia="fr-FR"/>
        </w:rPr>
        <mc:AlternateContent>
          <mc:Choice Requires="wps">
            <w:drawing>
              <wp:anchor distT="0" distB="0" distL="114300" distR="114300" simplePos="0" relativeHeight="251654656" behindDoc="0" locked="0" layoutInCell="1" allowOverlap="1" wp14:anchorId="7AFB38C6" wp14:editId="12BDED5B">
                <wp:simplePos x="0" y="0"/>
                <wp:positionH relativeFrom="column">
                  <wp:posOffset>119380</wp:posOffset>
                </wp:positionH>
                <wp:positionV relativeFrom="paragraph">
                  <wp:posOffset>7772400</wp:posOffset>
                </wp:positionV>
                <wp:extent cx="1715135" cy="348615"/>
                <wp:effectExtent l="0" t="0" r="0" b="0"/>
                <wp:wrapNone/>
                <wp:docPr id="13" name="Pentagone 13"/>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D2D719" w14:textId="77777777" w:rsidR="00265544" w:rsidRDefault="00265544" w:rsidP="000C7A4E">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id w:val="5037135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B38C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13" o:spid="_x0000_s1028" type="#_x0000_t15" style="position:absolute;left:0;text-align:left;margin-left:9.4pt;margin-top:612pt;width:135.05pt;height:27.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" adj="18704" fillcolor="#44546a [3215]" stroked="f" strokeweight="1pt">
                <v:textbox>
                  <w:txbxContent>
                    <w:p w14:paraId="68D2D719" w14:textId="77777777" w:rsidR="00265544" w:rsidRDefault="00265544" w:rsidP="000C7A4E">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id w:val="5037135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Pr>
          <w:noProof/>
          <w:lang w:eastAsia="fr-FR"/>
        </w:rPr>
        <mc:AlternateContent>
          <mc:Choice Requires="wps">
            <w:drawing>
              <wp:anchor distT="0" distB="0" distL="114300" distR="114300" simplePos="0" relativeHeight="251655680" behindDoc="0" locked="0" layoutInCell="1" allowOverlap="1" wp14:anchorId="1B47856A" wp14:editId="21D606AE">
                <wp:simplePos x="0" y="0"/>
                <wp:positionH relativeFrom="column">
                  <wp:posOffset>112395</wp:posOffset>
                </wp:positionH>
                <wp:positionV relativeFrom="paragraph">
                  <wp:posOffset>8229600</wp:posOffset>
                </wp:positionV>
                <wp:extent cx="1715135" cy="328295"/>
                <wp:effectExtent l="0" t="0" r="0" b="0"/>
                <wp:wrapNone/>
                <wp:docPr id="12" name="Pentagone 12"/>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1C076" w14:textId="77777777" w:rsidR="00265544" w:rsidRDefault="00265544" w:rsidP="000C7A4E">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Pr>
                                    <w:color w:val="FFFFFF" w:themeColor="background1"/>
                                    <w:sz w:val="32"/>
                                    <w:szCs w:val="32"/>
                                    <w14:textOutline w14:w="9525" w14:cap="rnd" w14:cmpd="sng" w14:algn="ctr">
                                      <w14:noFill/>
                                      <w14:prstDash w14:val="solid"/>
                                      <w14:bevel/>
                                    </w14:textOutline>
                                  </w:rPr>
                                  <w:t>Date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7856A" id="Pentagone 12" o:spid="_x0000_s1029" type="#_x0000_t15" style="position:absolute;left:0;text-align:left;margin-left:8.85pt;margin-top:9in;width:135.05pt;height:2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" adj="18873" fillcolor="#44546a [3215]" stroked="f" strokeweight="1pt">
                <v:textbox>
                  <w:txbxContent>
                    <w:p w14:paraId="2E91C076" w14:textId="77777777" w:rsidR="00265544" w:rsidRDefault="00265544" w:rsidP="000C7A4E">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Pr>
                              <w:color w:val="FFFFFF" w:themeColor="background1"/>
                              <w:sz w:val="32"/>
                              <w:szCs w:val="32"/>
                              <w14:textOutline w14:w="9525" w14:cap="rnd" w14:cmpd="sng" w14:algn="ctr">
                                <w14:noFill/>
                                <w14:prstDash w14:val="solid"/>
                                <w14:bevel/>
                              </w14:textOutline>
                            </w:rPr>
                            <w:t>Date</w:t>
                          </w:r>
                        </w:sdtContent>
                      </w:sdt>
                    </w:p>
                  </w:txbxContent>
                </v:textbox>
              </v:shape>
            </w:pict>
          </mc:Fallback>
        </mc:AlternateContent>
      </w:r>
      <w:r>
        <w:rPr>
          <w:noProof/>
          <w:lang w:eastAsia="fr-FR"/>
        </w:rPr>
        <w:drawing>
          <wp:anchor distT="0" distB="0" distL="114300" distR="114300" simplePos="0" relativeHeight="251656704" behindDoc="0" locked="0" layoutInCell="1" allowOverlap="1" wp14:anchorId="2ACB0C84" wp14:editId="4AABEC7C">
            <wp:simplePos x="0" y="0"/>
            <wp:positionH relativeFrom="column">
              <wp:posOffset>457835</wp:posOffset>
            </wp:positionH>
            <wp:positionV relativeFrom="paragraph">
              <wp:posOffset>802005</wp:posOffset>
            </wp:positionV>
            <wp:extent cx="572135" cy="97409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 cy="974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7728" behindDoc="0" locked="0" layoutInCell="1" allowOverlap="1" wp14:anchorId="409C244B" wp14:editId="41292385">
                <wp:simplePos x="0" y="0"/>
                <wp:positionH relativeFrom="column">
                  <wp:posOffset>228600</wp:posOffset>
                </wp:positionH>
                <wp:positionV relativeFrom="paragraph">
                  <wp:posOffset>0</wp:posOffset>
                </wp:positionV>
                <wp:extent cx="1143000" cy="8801100"/>
                <wp:effectExtent l="0" t="0" r="0" b="0"/>
                <wp:wrapNone/>
                <wp:docPr id="10" name="Rectangle 10"/>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413E3" id="Rectangle 10" o:spid="_x0000_s1026" style="position:absolute;margin-left:18pt;margin-top:0;width:90pt;height:6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" fillcolor="#d5dce4 [671]" stroked="f" strokeweight="1pt"/>
            </w:pict>
          </mc:Fallback>
        </mc:AlternateContent>
      </w:r>
      <w:r>
        <w:rPr>
          <w:noProof/>
          <w:lang w:eastAsia="fr-FR"/>
        </w:rPr>
        <mc:AlternateContent>
          <mc:Choice Requires="wps">
            <w:drawing>
              <wp:anchor distT="0" distB="0" distL="114300" distR="114300" simplePos="0" relativeHeight="251658752" behindDoc="0" locked="0" layoutInCell="1" allowOverlap="1" wp14:anchorId="624469B9" wp14:editId="7598D830">
                <wp:simplePos x="0" y="0"/>
                <wp:positionH relativeFrom="column">
                  <wp:posOffset>125095</wp:posOffset>
                </wp:positionH>
                <wp:positionV relativeFrom="paragraph">
                  <wp:posOffset>226695</wp:posOffset>
                </wp:positionV>
                <wp:extent cx="1715135" cy="348615"/>
                <wp:effectExtent l="0" t="0" r="0" b="0"/>
                <wp:wrapNone/>
                <wp:docPr id="9" name="Pentagone 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id w:val="-998654588"/>
                              <w:dataBinding w:prefixMappings="xmlns:ns0='http://schemas.openxmlformats.org/officeDocument/2006/extended-properties' " w:xpath="/ns0:Properties[1]/ns0:Company[1]" w:storeItemID="{6668398D-A668-4E3E-A5EB-62B293D839F1}"/>
                              <w:text/>
                            </w:sdtPr>
                            <w:sdtContent>
                              <w:p w14:paraId="2F7E42CD" w14:textId="77777777" w:rsidR="00265544" w:rsidRDefault="00265544" w:rsidP="000C7A4E">
                                <w:pPr>
                                  <w:jc w:val="center"/>
                                  <w:rPr>
                                    <w:color w:val="FFFFFF" w:themeColor="background1"/>
                                    <w:sz w:val="32"/>
                                    <w:szCs w:val="32"/>
                                    <w14:textOutline w14:w="9525" w14:cap="rnd" w14:cmpd="sng" w14:algn="ctr">
                                      <w14:noFill/>
                                      <w14:prstDash w14:val="solid"/>
                                      <w14:bevel/>
                                    </w14:textOutline>
                                  </w:rPr>
                                </w:pPr>
                                <w:r>
                                  <w:rPr>
                                    <w:color w:val="FFFFFF" w:themeColor="background1"/>
                                    <w:sz w:val="32"/>
                                    <w:szCs w:val="32"/>
                                    <w14:textOutline w14:w="9525" w14:cap="rnd" w14:cmpd="sng" w14:algn="ctr">
                                      <w14:noFill/>
                                      <w14:prstDash w14:val="solid"/>
                                      <w14:bevel/>
                                    </w14:textOutline>
                                  </w:rPr>
                                  <w:t>Quantyl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69B9" id="Pentagone 9" o:spid="_x0000_s1030" type="#_x0000_t15" style="position:absolute;left:0;text-align:left;margin-left:9.85pt;margin-top:17.85pt;width:135.05pt;height:2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id w:val="-998654588"/>
                        <w:dataBinding w:prefixMappings="xmlns:ns0='http://schemas.openxmlformats.org/officeDocument/2006/extended-properties' " w:xpath="/ns0:Properties[1]/ns0:Company[1]" w:storeItemID="{6668398D-A668-4E3E-A5EB-62B293D839F1}"/>
                        <w:text/>
                      </w:sdtPr>
                      <w:sdtContent>
                        <w:p w14:paraId="2F7E42CD" w14:textId="77777777" w:rsidR="00265544" w:rsidRDefault="00265544" w:rsidP="000C7A4E">
                          <w:pPr>
                            <w:jc w:val="center"/>
                            <w:rPr>
                              <w:color w:val="FFFFFF" w:themeColor="background1"/>
                              <w:sz w:val="32"/>
                              <w:szCs w:val="32"/>
                              <w14:textOutline w14:w="9525" w14:cap="rnd" w14:cmpd="sng" w14:algn="ctr">
                                <w14:noFill/>
                                <w14:prstDash w14:val="solid"/>
                                <w14:bevel/>
                              </w14:textOutline>
                            </w:rPr>
                          </w:pPr>
                          <w:r>
                            <w:rPr>
                              <w:color w:val="FFFFFF" w:themeColor="background1"/>
                              <w:sz w:val="32"/>
                              <w:szCs w:val="32"/>
                              <w14:textOutline w14:w="9525" w14:cap="rnd" w14:cmpd="sng" w14:algn="ctr">
                                <w14:noFill/>
                                <w14:prstDash w14:val="solid"/>
                                <w14:bevel/>
                              </w14:textOutline>
                            </w:rPr>
                            <w:t>Quantyl SARL</w:t>
                          </w:r>
                        </w:p>
                      </w:sdtContent>
                    </w:sdt>
                  </w:txbxContent>
                </v:textbox>
              </v:shape>
            </w:pict>
          </mc:Fallback>
        </mc:AlternateContent>
      </w:r>
      <w:r>
        <w:rPr>
          <w:noProof/>
          <w:lang w:eastAsia="fr-FR"/>
        </w:rPr>
        <mc:AlternateContent>
          <mc:Choice Requires="wps">
            <w:drawing>
              <wp:anchor distT="0" distB="0" distL="114300" distR="114300" simplePos="0" relativeHeight="251659776" behindDoc="0" locked="0" layoutInCell="1" allowOverlap="1" wp14:anchorId="03AA9E8E" wp14:editId="43915D77">
                <wp:simplePos x="0" y="0"/>
                <wp:positionH relativeFrom="column">
                  <wp:posOffset>5080</wp:posOffset>
                </wp:positionH>
                <wp:positionV relativeFrom="paragraph">
                  <wp:posOffset>0</wp:posOffset>
                </wp:positionV>
                <wp:extent cx="223520" cy="8801100"/>
                <wp:effectExtent l="0" t="0" r="5080" b="0"/>
                <wp:wrapNone/>
                <wp:docPr id="8" name="Rectangle 8"/>
                <wp:cNvGraphicFramePr/>
                <a:graphic xmlns:a="http://schemas.openxmlformats.org/drawingml/2006/main">
                  <a:graphicData uri="http://schemas.microsoft.com/office/word/2010/wordprocessingShape">
                    <wps:wsp>
                      <wps:cNvSpPr/>
                      <wps:spPr>
                        <a:xfrm>
                          <a:off x="0" y="0"/>
                          <a:ext cx="222885"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40582" id="Rectangle 8" o:spid="_x0000_s1026" style="position:absolute;margin-left:.4pt;margin-top:0;width:17.6pt;height:6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" fillcolor="#44546a [3215]" stroked="f" strokeweight="1pt"/>
            </w:pict>
          </mc:Fallback>
        </mc:AlternateContent>
      </w:r>
      <w:r>
        <w:rPr>
          <w:noProof/>
          <w:lang w:eastAsia="fr-FR"/>
        </w:rPr>
        <mc:AlternateContent>
          <mc:Choice Requires="wps">
            <w:drawing>
              <wp:anchor distT="0" distB="0" distL="114300" distR="114300" simplePos="0" relativeHeight="251660800" behindDoc="0" locked="0" layoutInCell="1" allowOverlap="1" wp14:anchorId="3ABB7AB1" wp14:editId="455EB7AF">
                <wp:simplePos x="0" y="0"/>
                <wp:positionH relativeFrom="column">
                  <wp:posOffset>1601470</wp:posOffset>
                </wp:positionH>
                <wp:positionV relativeFrom="paragraph">
                  <wp:posOffset>2626360</wp:posOffset>
                </wp:positionV>
                <wp:extent cx="3769360" cy="455295"/>
                <wp:effectExtent l="0" t="0" r="0" b="1905"/>
                <wp:wrapNone/>
                <wp:docPr id="7" name="Rectangle 7"/>
                <wp:cNvGraphicFramePr/>
                <a:graphic xmlns:a="http://schemas.openxmlformats.org/drawingml/2006/main">
                  <a:graphicData uri="http://schemas.microsoft.com/office/word/2010/wordprocessingShape">
                    <wps:wsp>
                      <wps:cNvSpPr/>
                      <wps:spPr>
                        <a:xfrm>
                          <a:off x="0" y="0"/>
                          <a:ext cx="3769360" cy="4546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id w:val="-1402286045"/>
                              <w:dataBinding w:prefixMappings="xmlns:ns0='http://purl.org/dc/elements/1.1/' xmlns:ns1='http://schemas.openxmlformats.org/package/2006/metadata/core-properties' " w:xpath="/ns1:coreProperties[1]/ns1:category[1]" w:storeItemID="{6C3C8BC8-F283-45AE-878A-BAB7291924A1}"/>
                              <w:text/>
                            </w:sdtPr>
                            <w:sdtContent>
                              <w:p w14:paraId="4CF14A04" w14:textId="77777777" w:rsidR="00265544" w:rsidRDefault="00265544" w:rsidP="000C7A4E">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B7AB1" id="Rectangle 7" o:spid="_x0000_s1031" style="position:absolute;left:0;text-align:left;margin-left:126.1pt;margin-top:206.8pt;width:296.8pt;height:35.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id w:val="-1402286045"/>
                        <w:dataBinding w:prefixMappings="xmlns:ns0='http://purl.org/dc/elements/1.1/' xmlns:ns1='http://schemas.openxmlformats.org/package/2006/metadata/core-properties' " w:xpath="/ns1:coreProperties[1]/ns1:category[1]" w:storeItemID="{6C3C8BC8-F283-45AE-878A-BAB7291924A1}"/>
                        <w:text/>
                      </w:sdtPr>
                      <w:sdtContent>
                        <w:p w14:paraId="4CF14A04" w14:textId="77777777" w:rsidR="00265544" w:rsidRDefault="00265544" w:rsidP="000C7A4E">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v:textbox>
              </v:rect>
            </w:pict>
          </mc:Fallback>
        </mc:AlternateContent>
      </w:r>
      <w:r>
        <w:rPr>
          <w:noProof/>
          <w:lang w:eastAsia="fr-FR"/>
        </w:rPr>
        <mc:AlternateContent>
          <mc:Choice Requires="wps">
            <w:drawing>
              <wp:anchor distT="0" distB="0" distL="114300" distR="114300" simplePos="0" relativeHeight="251661824" behindDoc="0" locked="0" layoutInCell="1" allowOverlap="1" wp14:anchorId="5DB9972E" wp14:editId="33E99B0D">
                <wp:simplePos x="0" y="0"/>
                <wp:positionH relativeFrom="column">
                  <wp:posOffset>1964690</wp:posOffset>
                </wp:positionH>
                <wp:positionV relativeFrom="paragraph">
                  <wp:posOffset>5025390</wp:posOffset>
                </wp:positionV>
                <wp:extent cx="3071495" cy="1367155"/>
                <wp:effectExtent l="0" t="0" r="14605" b="23495"/>
                <wp:wrapNone/>
                <wp:docPr id="6" name="Rogner un rectangle à un seul coin 6"/>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2215F725" w14:textId="77777777" w:rsidR="00265544" w:rsidRDefault="00265544" w:rsidP="000C7A4E">
                            <w:pPr>
                              <w:pBdr>
                                <w:bottom w:val="single" w:sz="18" w:space="1" w:color="44546A" w:themeColor="text2"/>
                              </w:pBd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Résumé :</w:t>
                            </w:r>
                          </w:p>
                          <w:p w14:paraId="3FB701B6" w14:textId="77777777" w:rsidR="00265544" w:rsidRDefault="00265544" w:rsidP="000C7A4E">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id w:val="1578252185"/>
                                <w:dataBinding w:prefixMappings="xmlns:ns0='http://schemas.microsoft.com/office/2006/coverPageProps' " w:xpath="/ns0:CoverPageProperties[1]/ns0:Abstract[1]" w:storeItemID="{55AF091B-3C7A-41E3-B477-F2FDAA23CFDA}"/>
                                <w:text/>
                              </w:sdtPr>
                              <w:sdtContent>
                                <w:r>
                                  <w:rPr>
                                    <w:i/>
                                    <w:color w:val="5B9BD5" w:themeColor="accent1"/>
                                    <w14:textOutline w14:w="9525" w14:cap="rnd" w14:cmpd="sng" w14:algn="ctr">
                                      <w14:noFill/>
                                      <w14:prstDash w14:val="solid"/>
                                      <w14:bevel/>
                                    </w14:textOutline>
                                  </w:rPr>
                                  <w:t>Entrer un résumé ici</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9972E" id="Rogner un rectangle à un seul coin 6" o:spid="_x0000_s1032" style="position:absolute;left:0;text-align:left;margin-left:154.7pt;margin-top:395.7pt;width:241.85pt;height:10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14:paraId="2215F725" w14:textId="77777777" w:rsidR="00265544" w:rsidRDefault="00265544" w:rsidP="000C7A4E">
                      <w:pPr>
                        <w:pBdr>
                          <w:bottom w:val="single" w:sz="18" w:space="1" w:color="44546A" w:themeColor="text2"/>
                        </w:pBdr>
                        <w:rPr>
                          <w:color w:val="000000" w:themeColor="text1"/>
                          <w:sz w:val="32"/>
                          <w:szCs w:val="32"/>
                          <w14:textOutline w14:w="9525" w14:cap="rnd" w14:cmpd="sng" w14:algn="ctr">
                            <w14:noFill/>
                            <w14:prstDash w14:val="solid"/>
                            <w14:bevel/>
                          </w14:textOutline>
                        </w:rPr>
                      </w:pPr>
                      <w:r>
                        <w:rPr>
                          <w:color w:val="000000" w:themeColor="text1"/>
                          <w:sz w:val="32"/>
                          <w:szCs w:val="32"/>
                          <w14:textOutline w14:w="9525" w14:cap="rnd" w14:cmpd="sng" w14:algn="ctr">
                            <w14:noFill/>
                            <w14:prstDash w14:val="solid"/>
                            <w14:bevel/>
                          </w14:textOutline>
                        </w:rPr>
                        <w:t>Résumé :</w:t>
                      </w:r>
                    </w:p>
                    <w:p w14:paraId="3FB701B6" w14:textId="77777777" w:rsidR="00265544" w:rsidRDefault="00265544" w:rsidP="000C7A4E">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id w:val="1578252185"/>
                          <w:dataBinding w:prefixMappings="xmlns:ns0='http://schemas.microsoft.com/office/2006/coverPageProps' " w:xpath="/ns0:CoverPageProperties[1]/ns0:Abstract[1]" w:storeItemID="{55AF091B-3C7A-41E3-B477-F2FDAA23CFDA}"/>
                          <w:text/>
                        </w:sdtPr>
                        <w:sdtContent>
                          <w:r>
                            <w:rPr>
                              <w:i/>
                              <w:color w:val="5B9BD5" w:themeColor="accent1"/>
                              <w14:textOutline w14:w="9525" w14:cap="rnd" w14:cmpd="sng" w14:algn="ctr">
                                <w14:noFill/>
                                <w14:prstDash w14:val="solid"/>
                                <w14:bevel/>
                              </w14:textOutline>
                            </w:rPr>
                            <w:t>Entrer un résumé ici</w:t>
                          </w:r>
                        </w:sdtContent>
                      </w:sdt>
                    </w:p>
                  </w:txbxContent>
                </v:textbox>
              </v:shape>
            </w:pict>
          </mc:Fallback>
        </mc:AlternateContent>
      </w:r>
      <w:r>
        <w:br w:type="page"/>
      </w:r>
    </w:p>
    <w:p w14:paraId="31EF7411" w14:textId="77777777" w:rsidR="000C7A4E" w:rsidRDefault="000C7A4E" w:rsidP="000C7A4E">
      <w:r>
        <w:rPr>
          <w:noProof/>
          <w:lang w:eastAsia="fr-FR"/>
        </w:rPr>
        <w:lastRenderedPageBreak/>
        <mc:AlternateContent>
          <mc:Choice Requires="wps">
            <w:drawing>
              <wp:anchor distT="0" distB="0" distL="114300" distR="114300" simplePos="0" relativeHeight="251662848" behindDoc="0" locked="0" layoutInCell="1" allowOverlap="1" wp14:anchorId="23EE054F" wp14:editId="7D4E7B64">
                <wp:simplePos x="0" y="0"/>
                <wp:positionH relativeFrom="column">
                  <wp:posOffset>233680</wp:posOffset>
                </wp:positionH>
                <wp:positionV relativeFrom="paragraph">
                  <wp:posOffset>6847205</wp:posOffset>
                </wp:positionV>
                <wp:extent cx="5026025" cy="1837690"/>
                <wp:effectExtent l="0" t="0" r="0" b="0"/>
                <wp:wrapNone/>
                <wp:docPr id="5" name="Rectangle 5"/>
                <wp:cNvGraphicFramePr/>
                <a:graphic xmlns:a="http://schemas.openxmlformats.org/drawingml/2006/main">
                  <a:graphicData uri="http://schemas.microsoft.com/office/word/2010/wordprocessingShape">
                    <wps:wsp>
                      <wps:cNvSpPr/>
                      <wps:spPr>
                        <a:xfrm>
                          <a:off x="0" y="0"/>
                          <a:ext cx="5025390" cy="1837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7864AE" w14:textId="77777777" w:rsidR="00265544" w:rsidRDefault="00265544" w:rsidP="000C7A4E">
                            <w:pPr>
                              <w:pBdr>
                                <w:bottom w:val="single" w:sz="8" w:space="1" w:color="44546A" w:themeColor="text2"/>
                              </w:pBdr>
                              <w:rPr>
                                <w:color w:val="5B9BD5" w:themeColor="accent1"/>
                                <w:sz w:val="40"/>
                                <w:szCs w:val="40"/>
                              </w:rPr>
                            </w:pPr>
                            <w:r>
                              <w:rPr>
                                <w:color w:val="5B9BD5" w:themeColor="accent1"/>
                                <w:sz w:val="40"/>
                                <w:szCs w:val="40"/>
                              </w:rPr>
                              <w:t>Mentions légales :</w:t>
                            </w:r>
                          </w:p>
                          <w:p w14:paraId="44BB209B" w14:textId="77777777" w:rsidR="00265544" w:rsidRDefault="00265544" w:rsidP="000C7A4E">
                            <w:pPr>
                              <w:pStyle w:val="Sansinterligne"/>
                              <w:ind w:left="1134" w:right="1365"/>
                              <w:jc w:val="center"/>
                              <w:rPr>
                                <w:color w:val="000000" w:themeColor="text1"/>
                              </w:rPr>
                            </w:pPr>
                            <w:r>
                              <w:rPr>
                                <w:color w:val="000000" w:themeColor="text1"/>
                              </w:rPr>
                              <w:t>Quantyl SARL</w:t>
                            </w:r>
                          </w:p>
                          <w:p w14:paraId="59DEB964" w14:textId="77777777" w:rsidR="00265544" w:rsidRDefault="00265544" w:rsidP="000C7A4E">
                            <w:pPr>
                              <w:pStyle w:val="Sansinterligne"/>
                              <w:pBdr>
                                <w:top w:val="single" w:sz="8" w:space="1" w:color="44546A" w:themeColor="text2"/>
                                <w:bottom w:val="single" w:sz="8" w:space="1" w:color="44546A" w:themeColor="text2"/>
                              </w:pBdr>
                              <w:ind w:left="1134" w:right="1365"/>
                              <w:rPr>
                                <w:b/>
                                <w:color w:val="5B9BD5" w:themeColor="accent1"/>
                              </w:rPr>
                            </w:pPr>
                            <w:r>
                              <w:rPr>
                                <w:b/>
                                <w:color w:val="5B9BD5" w:themeColor="accent1"/>
                              </w:rPr>
                              <w:t>Siège social :</w:t>
                            </w:r>
                          </w:p>
                          <w:p w14:paraId="507B1E6C" w14:textId="77777777" w:rsidR="00265544" w:rsidRDefault="00265544" w:rsidP="000C7A4E">
                            <w:pPr>
                              <w:pStyle w:val="Sansinterligne"/>
                              <w:pBdr>
                                <w:top w:val="single" w:sz="8" w:space="1" w:color="44546A" w:themeColor="text2"/>
                                <w:bottom w:val="single" w:sz="8" w:space="1" w:color="44546A" w:themeColor="text2"/>
                              </w:pBdr>
                              <w:ind w:left="1134" w:right="1365"/>
                              <w:jc w:val="center"/>
                              <w:rPr>
                                <w:color w:val="000000" w:themeColor="text1"/>
                              </w:rPr>
                            </w:pPr>
                            <w:r>
                              <w:rPr>
                                <w:color w:val="000000" w:themeColor="text1"/>
                              </w:rPr>
                              <w:t>8 avenue du maquis,</w:t>
                            </w:r>
                          </w:p>
                          <w:p w14:paraId="1E4B010F" w14:textId="77777777" w:rsidR="00265544" w:rsidRDefault="00265544" w:rsidP="000C7A4E">
                            <w:pPr>
                              <w:pStyle w:val="Sansinterligne"/>
                              <w:pBdr>
                                <w:top w:val="single" w:sz="8" w:space="1" w:color="44546A" w:themeColor="text2"/>
                                <w:bottom w:val="single" w:sz="8" w:space="1" w:color="44546A" w:themeColor="text2"/>
                              </w:pBdr>
                              <w:ind w:left="1134" w:right="1365"/>
                              <w:jc w:val="center"/>
                              <w:rPr>
                                <w:color w:val="000000" w:themeColor="text1"/>
                              </w:rPr>
                            </w:pPr>
                            <w:r>
                              <w:rPr>
                                <w:color w:val="000000" w:themeColor="text1"/>
                              </w:rPr>
                              <w:t>26100 Romans sur Isère</w:t>
                            </w:r>
                          </w:p>
                          <w:p w14:paraId="3E745E89" w14:textId="77777777" w:rsidR="00265544" w:rsidRDefault="00265544" w:rsidP="000C7A4E">
                            <w:pPr>
                              <w:pStyle w:val="Sansinterligne"/>
                              <w:ind w:left="1134" w:right="1365"/>
                              <w:rPr>
                                <w:b/>
                                <w:color w:val="5B9BD5" w:themeColor="accent1"/>
                              </w:rPr>
                            </w:pPr>
                            <w:r>
                              <w:rPr>
                                <w:b/>
                                <w:color w:val="5B9BD5" w:themeColor="accent1"/>
                              </w:rPr>
                              <w:t>SIREN :</w:t>
                            </w:r>
                          </w:p>
                          <w:p w14:paraId="115B8F8E" w14:textId="77777777" w:rsidR="00265544" w:rsidRDefault="00265544" w:rsidP="000C7A4E">
                            <w:pPr>
                              <w:pStyle w:val="Sansinterligne"/>
                              <w:ind w:left="1134" w:right="1365"/>
                              <w:jc w:val="center"/>
                              <w:rPr>
                                <w:color w:val="000000" w:themeColor="text1"/>
                              </w:rPr>
                            </w:pPr>
                            <w:r>
                              <w:rPr>
                                <w:color w:val="000000" w:themeColor="text1"/>
                              </w:rPr>
                              <w:t>797 581 683</w:t>
                            </w:r>
                          </w:p>
                          <w:p w14:paraId="009EEFA4" w14:textId="77777777" w:rsidR="00265544" w:rsidRDefault="00265544" w:rsidP="000C7A4E">
                            <w:pPr>
                              <w:pStyle w:val="Sansinterligne"/>
                              <w:ind w:left="1134" w:right="1365"/>
                              <w:jc w:val="center"/>
                              <w:rPr>
                                <w:color w:val="000000" w:themeColor="text1"/>
                              </w:rPr>
                            </w:pPr>
                            <w:r>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054F" id="Rectangle 5" o:spid="_x0000_s1033" style="position:absolute;margin-left:18.4pt;margin-top:539.15pt;width:395.75pt;height:144.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Fg3Fgp3AgAAPgUAAA4A&#10;AAAAAAAAAAAAAAAALgIAAGRycy9lMm9Eb2MueG1sUEsBAi0AFAAGAAgAAAAhADiGYbLfAAAADAEA&#10;AA8AAAAAAAAAAAAAAAAA0QQAAGRycy9kb3ducmV2LnhtbFBLBQYAAAAABAAEAPMAAADdBQAAAAA=&#10;" filled="f" stroked="f" strokeweight="1pt">
                <v:textbox>
                  <w:txbxContent>
                    <w:p w14:paraId="2B7864AE" w14:textId="77777777" w:rsidR="00265544" w:rsidRDefault="00265544" w:rsidP="000C7A4E">
                      <w:pPr>
                        <w:pBdr>
                          <w:bottom w:val="single" w:sz="8" w:space="1" w:color="44546A" w:themeColor="text2"/>
                        </w:pBdr>
                        <w:rPr>
                          <w:color w:val="5B9BD5" w:themeColor="accent1"/>
                          <w:sz w:val="40"/>
                          <w:szCs w:val="40"/>
                        </w:rPr>
                      </w:pPr>
                      <w:r>
                        <w:rPr>
                          <w:color w:val="5B9BD5" w:themeColor="accent1"/>
                          <w:sz w:val="40"/>
                          <w:szCs w:val="40"/>
                        </w:rPr>
                        <w:t>Mentions légales :</w:t>
                      </w:r>
                    </w:p>
                    <w:p w14:paraId="44BB209B" w14:textId="77777777" w:rsidR="00265544" w:rsidRDefault="00265544" w:rsidP="000C7A4E">
                      <w:pPr>
                        <w:pStyle w:val="Sansinterligne"/>
                        <w:ind w:left="1134" w:right="1365"/>
                        <w:jc w:val="center"/>
                        <w:rPr>
                          <w:color w:val="000000" w:themeColor="text1"/>
                        </w:rPr>
                      </w:pPr>
                      <w:r>
                        <w:rPr>
                          <w:color w:val="000000" w:themeColor="text1"/>
                        </w:rPr>
                        <w:t>Quantyl SARL</w:t>
                      </w:r>
                    </w:p>
                    <w:p w14:paraId="59DEB964" w14:textId="77777777" w:rsidR="00265544" w:rsidRDefault="00265544" w:rsidP="000C7A4E">
                      <w:pPr>
                        <w:pStyle w:val="Sansinterligne"/>
                        <w:pBdr>
                          <w:top w:val="single" w:sz="8" w:space="1" w:color="44546A" w:themeColor="text2"/>
                          <w:bottom w:val="single" w:sz="8" w:space="1" w:color="44546A" w:themeColor="text2"/>
                        </w:pBdr>
                        <w:ind w:left="1134" w:right="1365"/>
                        <w:rPr>
                          <w:b/>
                          <w:color w:val="5B9BD5" w:themeColor="accent1"/>
                        </w:rPr>
                      </w:pPr>
                      <w:r>
                        <w:rPr>
                          <w:b/>
                          <w:color w:val="5B9BD5" w:themeColor="accent1"/>
                        </w:rPr>
                        <w:t>Siège social :</w:t>
                      </w:r>
                    </w:p>
                    <w:p w14:paraId="507B1E6C" w14:textId="77777777" w:rsidR="00265544" w:rsidRDefault="00265544" w:rsidP="000C7A4E">
                      <w:pPr>
                        <w:pStyle w:val="Sansinterligne"/>
                        <w:pBdr>
                          <w:top w:val="single" w:sz="8" w:space="1" w:color="44546A" w:themeColor="text2"/>
                          <w:bottom w:val="single" w:sz="8" w:space="1" w:color="44546A" w:themeColor="text2"/>
                        </w:pBdr>
                        <w:ind w:left="1134" w:right="1365"/>
                        <w:jc w:val="center"/>
                        <w:rPr>
                          <w:color w:val="000000" w:themeColor="text1"/>
                        </w:rPr>
                      </w:pPr>
                      <w:r>
                        <w:rPr>
                          <w:color w:val="000000" w:themeColor="text1"/>
                        </w:rPr>
                        <w:t>8 avenue du maquis,</w:t>
                      </w:r>
                    </w:p>
                    <w:p w14:paraId="1E4B010F" w14:textId="77777777" w:rsidR="00265544" w:rsidRDefault="00265544" w:rsidP="000C7A4E">
                      <w:pPr>
                        <w:pStyle w:val="Sansinterligne"/>
                        <w:pBdr>
                          <w:top w:val="single" w:sz="8" w:space="1" w:color="44546A" w:themeColor="text2"/>
                          <w:bottom w:val="single" w:sz="8" w:space="1" w:color="44546A" w:themeColor="text2"/>
                        </w:pBdr>
                        <w:ind w:left="1134" w:right="1365"/>
                        <w:jc w:val="center"/>
                        <w:rPr>
                          <w:color w:val="000000" w:themeColor="text1"/>
                        </w:rPr>
                      </w:pPr>
                      <w:r>
                        <w:rPr>
                          <w:color w:val="000000" w:themeColor="text1"/>
                        </w:rPr>
                        <w:t>26100 Romans sur Isère</w:t>
                      </w:r>
                    </w:p>
                    <w:p w14:paraId="3E745E89" w14:textId="77777777" w:rsidR="00265544" w:rsidRDefault="00265544" w:rsidP="000C7A4E">
                      <w:pPr>
                        <w:pStyle w:val="Sansinterligne"/>
                        <w:ind w:left="1134" w:right="1365"/>
                        <w:rPr>
                          <w:b/>
                          <w:color w:val="5B9BD5" w:themeColor="accent1"/>
                        </w:rPr>
                      </w:pPr>
                      <w:r>
                        <w:rPr>
                          <w:b/>
                          <w:color w:val="5B9BD5" w:themeColor="accent1"/>
                        </w:rPr>
                        <w:t>SIREN :</w:t>
                      </w:r>
                    </w:p>
                    <w:p w14:paraId="115B8F8E" w14:textId="77777777" w:rsidR="00265544" w:rsidRDefault="00265544" w:rsidP="000C7A4E">
                      <w:pPr>
                        <w:pStyle w:val="Sansinterligne"/>
                        <w:ind w:left="1134" w:right="1365"/>
                        <w:jc w:val="center"/>
                        <w:rPr>
                          <w:color w:val="000000" w:themeColor="text1"/>
                        </w:rPr>
                      </w:pPr>
                      <w:r>
                        <w:rPr>
                          <w:color w:val="000000" w:themeColor="text1"/>
                        </w:rPr>
                        <w:t>797 581 683</w:t>
                      </w:r>
                    </w:p>
                    <w:p w14:paraId="009EEFA4" w14:textId="77777777" w:rsidR="00265544" w:rsidRDefault="00265544" w:rsidP="000C7A4E">
                      <w:pPr>
                        <w:pStyle w:val="Sansinterligne"/>
                        <w:ind w:left="1134" w:right="1365"/>
                        <w:jc w:val="center"/>
                        <w:rPr>
                          <w:color w:val="000000" w:themeColor="text1"/>
                        </w:rPr>
                      </w:pPr>
                      <w:r>
                        <w:rPr>
                          <w:color w:val="000000" w:themeColor="text1"/>
                        </w:rPr>
                        <w:t>RCS de Romans sur Isère</w:t>
                      </w:r>
                    </w:p>
                  </w:txbxContent>
                </v:textbox>
              </v:rect>
            </w:pict>
          </mc:Fallback>
        </mc:AlternateContent>
      </w:r>
    </w:p>
    <w:p w14:paraId="4A4484B2" w14:textId="77777777" w:rsidR="000C7A4E" w:rsidRDefault="000C7A4E" w:rsidP="000C7A4E">
      <w:pPr>
        <w:spacing w:after="0"/>
        <w:sectPr w:rsidR="000C7A4E">
          <w:pgSz w:w="11906" w:h="16838"/>
          <w:pgMar w:top="1440" w:right="1440" w:bottom="1440" w:left="1800" w:header="708" w:footer="708" w:gutter="0"/>
          <w:cols w:space="720"/>
        </w:sectPr>
      </w:pPr>
    </w:p>
    <w:p w14:paraId="41A3764F" w14:textId="77777777" w:rsidR="000C7A4E" w:rsidRDefault="000C7A4E" w:rsidP="009E526E">
      <w:pPr>
        <w:pStyle w:val="Titre1"/>
        <w:numPr>
          <w:ilvl w:val="0"/>
          <w:numId w:val="2"/>
        </w:numPr>
      </w:pPr>
      <w:bookmarkStart w:id="0" w:name="_Toc384739763"/>
      <w:bookmarkStart w:id="1" w:name="_Toc384655642"/>
      <w:bookmarkStart w:id="2" w:name="_Toc384655490"/>
      <w:bookmarkStart w:id="3" w:name="_Toc384654889"/>
      <w:bookmarkStart w:id="4" w:name="_Toc384654674"/>
      <w:r>
        <w:lastRenderedPageBreak/>
        <w:t>Sommaire</w:t>
      </w:r>
      <w:bookmarkEnd w:id="0"/>
      <w:bookmarkEnd w:id="1"/>
      <w:bookmarkEnd w:id="2"/>
      <w:bookmarkEnd w:id="3"/>
    </w:p>
    <w:p w14:paraId="36FE7FC7" w14:textId="77777777" w:rsidR="000C7A4E" w:rsidRDefault="000C7A4E" w:rsidP="000C7A4E">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r:id="rId10" w:anchor="_Toc384739763" w:history="1">
        <w:r>
          <w:rPr>
            <w:rStyle w:val="Lienhypertexte"/>
            <w:noProof/>
          </w:rPr>
          <w:t>1.</w:t>
        </w:r>
        <w:r>
          <w:rPr>
            <w:rStyle w:val="Lienhypertexte"/>
            <w:rFonts w:eastAsiaTheme="minorEastAsia"/>
            <w:b w:val="0"/>
            <w:bCs w:val="0"/>
            <w:caps w:val="0"/>
            <w:noProof/>
            <w:u w:val="none"/>
            <w:lang w:eastAsia="fr-FR"/>
          </w:rPr>
          <w:tab/>
        </w:r>
        <w:r>
          <w:rPr>
            <w:rStyle w:val="Lienhypertexte"/>
            <w:noProof/>
          </w:rPr>
          <w:t>Sommaire</w:t>
        </w:r>
        <w:r>
          <w:rPr>
            <w:rStyle w:val="Lienhypertexte"/>
            <w:noProof/>
            <w:webHidden/>
          </w:rPr>
          <w:tab/>
        </w:r>
        <w:r>
          <w:rPr>
            <w:rStyle w:val="Lienhypertexte"/>
          </w:rPr>
          <w:fldChar w:fldCharType="begin"/>
        </w:r>
        <w:r>
          <w:rPr>
            <w:rStyle w:val="Lienhypertexte"/>
            <w:noProof/>
            <w:webHidden/>
          </w:rPr>
          <w:instrText xml:space="preserve"> PAGEREF _Toc384739763 \h </w:instrText>
        </w:r>
        <w:r>
          <w:rPr>
            <w:rStyle w:val="Lienhypertexte"/>
          </w:rPr>
        </w:r>
        <w:r>
          <w:rPr>
            <w:rStyle w:val="Lienhypertexte"/>
          </w:rPr>
          <w:fldChar w:fldCharType="separate"/>
        </w:r>
        <w:r>
          <w:rPr>
            <w:rStyle w:val="Lienhypertexte"/>
            <w:noProof/>
            <w:webHidden/>
          </w:rPr>
          <w:t>3</w:t>
        </w:r>
        <w:r>
          <w:rPr>
            <w:rStyle w:val="Lienhypertexte"/>
          </w:rPr>
          <w:fldChar w:fldCharType="end"/>
        </w:r>
      </w:hyperlink>
    </w:p>
    <w:p w14:paraId="5C78CF48"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11" w:anchor="_Toc384739764" w:history="1">
        <w:r w:rsidR="000C7A4E">
          <w:rPr>
            <w:rStyle w:val="Lienhypertexte"/>
            <w:noProof/>
          </w:rPr>
          <w:t>2.</w:t>
        </w:r>
        <w:r w:rsidR="000C7A4E">
          <w:rPr>
            <w:rStyle w:val="Lienhypertexte"/>
            <w:rFonts w:eastAsiaTheme="minorEastAsia"/>
            <w:b w:val="0"/>
            <w:bCs w:val="0"/>
            <w:caps w:val="0"/>
            <w:noProof/>
            <w:u w:val="none"/>
            <w:lang w:eastAsia="fr-FR"/>
          </w:rPr>
          <w:tab/>
        </w:r>
        <w:r w:rsidR="000C7A4E">
          <w:rPr>
            <w:rStyle w:val="Lienhypertexte"/>
            <w:noProof/>
          </w:rPr>
          <w:t>Personnages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_Toc384739764 \h </w:instrText>
        </w:r>
        <w:r w:rsidR="000C7A4E">
          <w:rPr>
            <w:rStyle w:val="Lienhypertexte"/>
          </w:rPr>
        </w:r>
        <w:r w:rsidR="000C7A4E">
          <w:rPr>
            <w:rStyle w:val="Lienhypertexte"/>
          </w:rPr>
          <w:fldChar w:fldCharType="separate"/>
        </w:r>
        <w:r w:rsidR="000C7A4E">
          <w:rPr>
            <w:rStyle w:val="Lienhypertexte"/>
            <w:noProof/>
            <w:webHidden/>
          </w:rPr>
          <w:t>5</w:t>
        </w:r>
        <w:r w:rsidR="000C7A4E">
          <w:rPr>
            <w:rStyle w:val="Lienhypertexte"/>
          </w:rPr>
          <w:fldChar w:fldCharType="end"/>
        </w:r>
      </w:hyperlink>
    </w:p>
    <w:p w14:paraId="21B4DCC4" w14:textId="77777777" w:rsidR="000C7A4E" w:rsidRDefault="00265544" w:rsidP="000C7A4E">
      <w:pPr>
        <w:pStyle w:val="TM2"/>
        <w:tabs>
          <w:tab w:val="left" w:pos="502"/>
          <w:tab w:val="right" w:pos="9062"/>
        </w:tabs>
        <w:rPr>
          <w:rFonts w:eastAsiaTheme="minorEastAsia"/>
          <w:b w:val="0"/>
          <w:bCs w:val="0"/>
          <w:noProof/>
          <w:lang w:eastAsia="fr-FR"/>
        </w:rPr>
      </w:pPr>
      <w:hyperlink r:id="rId12" w:anchor="_Toc384739765" w:history="1">
        <w:r w:rsidR="000C7A4E">
          <w:rPr>
            <w:rStyle w:val="Lienhypertexte"/>
            <w:noProof/>
          </w:rPr>
          <w:t>2.1</w:t>
        </w:r>
        <w:r w:rsidR="000C7A4E">
          <w:rPr>
            <w:rStyle w:val="Lienhypertexte"/>
            <w:rFonts w:eastAsiaTheme="minorEastAsia"/>
            <w:b w:val="0"/>
            <w:bCs w:val="0"/>
            <w:noProof/>
            <w:lang w:eastAsia="fr-FR"/>
          </w:rPr>
          <w:tab/>
        </w:r>
        <w:r w:rsidR="000C7A4E">
          <w:rPr>
            <w:rStyle w:val="Lienhypertexte"/>
            <w:noProof/>
          </w:rPr>
          <w:t>Avatar</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_Toc384739765 \h </w:instrText>
        </w:r>
        <w:r w:rsidR="000C7A4E">
          <w:rPr>
            <w:rStyle w:val="Lienhypertexte"/>
          </w:rPr>
        </w:r>
        <w:r w:rsidR="000C7A4E">
          <w:rPr>
            <w:rStyle w:val="Lienhypertexte"/>
          </w:rPr>
          <w:fldChar w:fldCharType="separate"/>
        </w:r>
        <w:r w:rsidR="000C7A4E">
          <w:rPr>
            <w:rStyle w:val="Lienhypertexte"/>
            <w:noProof/>
            <w:webHidden/>
          </w:rPr>
          <w:t>5</w:t>
        </w:r>
        <w:r w:rsidR="000C7A4E">
          <w:rPr>
            <w:rStyle w:val="Lienhypertexte"/>
          </w:rPr>
          <w:fldChar w:fldCharType="end"/>
        </w:r>
      </w:hyperlink>
    </w:p>
    <w:p w14:paraId="32861C5A" w14:textId="77777777" w:rsidR="000C7A4E" w:rsidRDefault="00265544" w:rsidP="000C7A4E">
      <w:pPr>
        <w:pStyle w:val="TM2"/>
        <w:tabs>
          <w:tab w:val="left" w:pos="502"/>
          <w:tab w:val="right" w:pos="9062"/>
        </w:tabs>
        <w:rPr>
          <w:rFonts w:eastAsiaTheme="minorEastAsia"/>
          <w:b w:val="0"/>
          <w:bCs w:val="0"/>
          <w:noProof/>
          <w:lang w:eastAsia="fr-FR"/>
        </w:rPr>
      </w:pPr>
      <w:hyperlink r:id="rId13" w:anchor="_Toc384739766" w:history="1">
        <w:r w:rsidR="000C7A4E">
          <w:rPr>
            <w:rStyle w:val="Lienhypertexte"/>
            <w:noProof/>
          </w:rPr>
          <w:t>2.2</w:t>
        </w:r>
        <w:r w:rsidR="000C7A4E">
          <w:rPr>
            <w:rStyle w:val="Lienhypertexte"/>
            <w:rFonts w:eastAsiaTheme="minorEastAsia"/>
            <w:b w:val="0"/>
            <w:bCs w:val="0"/>
            <w:noProof/>
            <w:lang w:eastAsia="fr-FR"/>
          </w:rPr>
          <w:tab/>
        </w:r>
        <w:r w:rsidR="000C7A4E">
          <w:rPr>
            <w:rStyle w:val="Lienhypertexte"/>
            <w:noProof/>
          </w:rPr>
          <w:t>Caractéristiques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_Toc384739766 \h </w:instrText>
        </w:r>
        <w:r w:rsidR="000C7A4E">
          <w:rPr>
            <w:rStyle w:val="Lienhypertexte"/>
          </w:rPr>
        </w:r>
        <w:r w:rsidR="000C7A4E">
          <w:rPr>
            <w:rStyle w:val="Lienhypertexte"/>
          </w:rPr>
          <w:fldChar w:fldCharType="separate"/>
        </w:r>
        <w:r w:rsidR="000C7A4E">
          <w:rPr>
            <w:rStyle w:val="Lienhypertexte"/>
            <w:noProof/>
            <w:webHidden/>
          </w:rPr>
          <w:t>5</w:t>
        </w:r>
        <w:r w:rsidR="000C7A4E">
          <w:rPr>
            <w:rStyle w:val="Lienhypertexte"/>
          </w:rPr>
          <w:fldChar w:fldCharType="end"/>
        </w:r>
      </w:hyperlink>
    </w:p>
    <w:p w14:paraId="5DFA77AB" w14:textId="77777777" w:rsidR="000C7A4E" w:rsidRDefault="00265544" w:rsidP="000C7A4E">
      <w:pPr>
        <w:pStyle w:val="TM2"/>
        <w:tabs>
          <w:tab w:val="left" w:pos="502"/>
          <w:tab w:val="right" w:pos="9062"/>
        </w:tabs>
        <w:rPr>
          <w:rFonts w:eastAsiaTheme="minorEastAsia"/>
          <w:b w:val="0"/>
          <w:bCs w:val="0"/>
          <w:noProof/>
          <w:lang w:eastAsia="fr-FR"/>
        </w:rPr>
      </w:pPr>
      <w:hyperlink r:id="rId14" w:anchor="_Toc384739767" w:history="1">
        <w:r w:rsidR="000C7A4E">
          <w:rPr>
            <w:rStyle w:val="Lienhypertexte"/>
            <w:noProof/>
          </w:rPr>
          <w:t>2.3</w:t>
        </w:r>
        <w:r w:rsidR="000C7A4E">
          <w:rPr>
            <w:rStyle w:val="Lienhypertexte"/>
            <w:rFonts w:eastAsiaTheme="minorEastAsia"/>
            <w:b w:val="0"/>
            <w:bCs w:val="0"/>
            <w:noProof/>
            <w:lang w:eastAsia="fr-FR"/>
          </w:rPr>
          <w:tab/>
        </w:r>
        <w:r w:rsidR="000C7A4E">
          <w:rPr>
            <w:rStyle w:val="Lienhypertexte"/>
            <w:noProof/>
          </w:rPr>
          <w:t>Niveau</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_Toc384739767 \h </w:instrText>
        </w:r>
        <w:r w:rsidR="000C7A4E">
          <w:rPr>
            <w:rStyle w:val="Lienhypertexte"/>
          </w:rPr>
        </w:r>
        <w:r w:rsidR="000C7A4E">
          <w:rPr>
            <w:rStyle w:val="Lienhypertexte"/>
          </w:rPr>
          <w:fldChar w:fldCharType="separate"/>
        </w:r>
        <w:r w:rsidR="000C7A4E">
          <w:rPr>
            <w:rStyle w:val="Lienhypertexte"/>
            <w:noProof/>
            <w:webHidden/>
          </w:rPr>
          <w:t>5</w:t>
        </w:r>
        <w:r w:rsidR="000C7A4E">
          <w:rPr>
            <w:rStyle w:val="Lienhypertexte"/>
          </w:rPr>
          <w:fldChar w:fldCharType="end"/>
        </w:r>
      </w:hyperlink>
    </w:p>
    <w:p w14:paraId="6CCDC631" w14:textId="77777777" w:rsidR="000C7A4E" w:rsidRDefault="00265544" w:rsidP="000C7A4E">
      <w:pPr>
        <w:pStyle w:val="TM2"/>
        <w:tabs>
          <w:tab w:val="left" w:pos="502"/>
          <w:tab w:val="right" w:pos="9062"/>
        </w:tabs>
        <w:rPr>
          <w:rFonts w:eastAsiaTheme="minorEastAsia"/>
          <w:b w:val="0"/>
          <w:bCs w:val="0"/>
          <w:noProof/>
          <w:lang w:eastAsia="fr-FR"/>
        </w:rPr>
      </w:pPr>
      <w:hyperlink r:id="rId15" w:anchor="_Toc384739768" w:history="1">
        <w:r w:rsidR="000C7A4E">
          <w:rPr>
            <w:rStyle w:val="Lienhypertexte"/>
            <w:noProof/>
          </w:rPr>
          <w:t>2.4</w:t>
        </w:r>
        <w:r w:rsidR="000C7A4E">
          <w:rPr>
            <w:rStyle w:val="Lienhypertexte"/>
            <w:rFonts w:eastAsiaTheme="minorEastAsia"/>
            <w:b w:val="0"/>
            <w:bCs w:val="0"/>
            <w:noProof/>
            <w:lang w:eastAsia="fr-FR"/>
          </w:rPr>
          <w:tab/>
        </w:r>
        <w:r w:rsidR="000C7A4E">
          <w:rPr>
            <w:rStyle w:val="Lienhypertexte"/>
            <w:noProof/>
          </w:rPr>
          <w:t>Points de vie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_Toc384739768 \h </w:instrText>
        </w:r>
        <w:r w:rsidR="000C7A4E">
          <w:rPr>
            <w:rStyle w:val="Lienhypertexte"/>
          </w:rPr>
        </w:r>
        <w:r w:rsidR="000C7A4E">
          <w:rPr>
            <w:rStyle w:val="Lienhypertexte"/>
          </w:rPr>
          <w:fldChar w:fldCharType="separate"/>
        </w:r>
        <w:r w:rsidR="000C7A4E">
          <w:rPr>
            <w:rStyle w:val="Lienhypertexte"/>
            <w:noProof/>
            <w:webHidden/>
          </w:rPr>
          <w:t>5</w:t>
        </w:r>
        <w:r w:rsidR="000C7A4E">
          <w:rPr>
            <w:rStyle w:val="Lienhypertexte"/>
          </w:rPr>
          <w:fldChar w:fldCharType="end"/>
        </w:r>
      </w:hyperlink>
    </w:p>
    <w:p w14:paraId="2D39354C" w14:textId="77777777" w:rsidR="000C7A4E" w:rsidRDefault="00265544" w:rsidP="000C7A4E">
      <w:pPr>
        <w:pStyle w:val="TM2"/>
        <w:tabs>
          <w:tab w:val="left" w:pos="502"/>
          <w:tab w:val="right" w:pos="9062"/>
        </w:tabs>
        <w:rPr>
          <w:rFonts w:eastAsiaTheme="minorEastAsia"/>
          <w:b w:val="0"/>
          <w:bCs w:val="0"/>
          <w:noProof/>
          <w:lang w:eastAsia="fr-FR"/>
        </w:rPr>
      </w:pPr>
      <w:hyperlink r:id="rId16" w:anchor="_Toc384739769" w:history="1">
        <w:r w:rsidR="000C7A4E">
          <w:rPr>
            <w:rStyle w:val="Lienhypertexte"/>
            <w:noProof/>
          </w:rPr>
          <w:t>2.5</w:t>
        </w:r>
        <w:r w:rsidR="000C7A4E">
          <w:rPr>
            <w:rStyle w:val="Lienhypertexte"/>
            <w:rFonts w:eastAsiaTheme="minorEastAsia"/>
            <w:b w:val="0"/>
            <w:bCs w:val="0"/>
            <w:noProof/>
            <w:lang w:eastAsia="fr-FR"/>
          </w:rPr>
          <w:tab/>
        </w:r>
        <w:r w:rsidR="000C7A4E">
          <w:rPr>
            <w:rStyle w:val="Lienhypertexte"/>
            <w:noProof/>
          </w:rPr>
          <w:t>Energie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_Toc384739769 \h </w:instrText>
        </w:r>
        <w:r w:rsidR="000C7A4E">
          <w:rPr>
            <w:rStyle w:val="Lienhypertexte"/>
          </w:rPr>
        </w:r>
        <w:r w:rsidR="000C7A4E">
          <w:rPr>
            <w:rStyle w:val="Lienhypertexte"/>
          </w:rPr>
          <w:fldChar w:fldCharType="separate"/>
        </w:r>
        <w:r w:rsidR="000C7A4E">
          <w:rPr>
            <w:rStyle w:val="Lienhypertexte"/>
            <w:noProof/>
            <w:webHidden/>
          </w:rPr>
          <w:t>5</w:t>
        </w:r>
        <w:r w:rsidR="000C7A4E">
          <w:rPr>
            <w:rStyle w:val="Lienhypertexte"/>
          </w:rPr>
          <w:fldChar w:fldCharType="end"/>
        </w:r>
      </w:hyperlink>
    </w:p>
    <w:p w14:paraId="06BE62E1" w14:textId="77777777" w:rsidR="000C7A4E" w:rsidRDefault="00265544" w:rsidP="000C7A4E">
      <w:pPr>
        <w:pStyle w:val="TM2"/>
        <w:tabs>
          <w:tab w:val="left" w:pos="502"/>
          <w:tab w:val="right" w:pos="9062"/>
        </w:tabs>
        <w:rPr>
          <w:rFonts w:eastAsiaTheme="minorEastAsia"/>
          <w:b w:val="0"/>
          <w:bCs w:val="0"/>
          <w:noProof/>
          <w:lang w:eastAsia="fr-FR"/>
        </w:rPr>
      </w:pPr>
      <w:hyperlink r:id="rId17" w:anchor="_Toc384739770" w:history="1">
        <w:r w:rsidR="000C7A4E">
          <w:rPr>
            <w:rStyle w:val="Lienhypertexte"/>
            <w:noProof/>
          </w:rPr>
          <w:t>2.6</w:t>
        </w:r>
        <w:r w:rsidR="000C7A4E">
          <w:rPr>
            <w:rStyle w:val="Lienhypertexte"/>
            <w:rFonts w:eastAsiaTheme="minorEastAsia"/>
            <w:b w:val="0"/>
            <w:bCs w:val="0"/>
            <w:noProof/>
            <w:lang w:eastAsia="fr-FR"/>
          </w:rPr>
          <w:tab/>
        </w:r>
        <w:r w:rsidR="000C7A4E">
          <w:rPr>
            <w:rStyle w:val="Lienhypertexte"/>
            <w:noProof/>
          </w:rPr>
          <w:t>Charge maximale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_Toc384739770 \h </w:instrText>
        </w:r>
        <w:r w:rsidR="000C7A4E">
          <w:rPr>
            <w:rStyle w:val="Lienhypertexte"/>
          </w:rPr>
        </w:r>
        <w:r w:rsidR="000C7A4E">
          <w:rPr>
            <w:rStyle w:val="Lienhypertexte"/>
          </w:rPr>
          <w:fldChar w:fldCharType="separate"/>
        </w:r>
        <w:r w:rsidR="000C7A4E">
          <w:rPr>
            <w:rStyle w:val="Lienhypertexte"/>
            <w:noProof/>
            <w:webHidden/>
          </w:rPr>
          <w:t>5</w:t>
        </w:r>
        <w:r w:rsidR="000C7A4E">
          <w:rPr>
            <w:rStyle w:val="Lienhypertexte"/>
          </w:rPr>
          <w:fldChar w:fldCharType="end"/>
        </w:r>
      </w:hyperlink>
    </w:p>
    <w:p w14:paraId="50E4030A" w14:textId="77777777" w:rsidR="000C7A4E" w:rsidRDefault="00265544" w:rsidP="000C7A4E">
      <w:pPr>
        <w:pStyle w:val="TM2"/>
        <w:tabs>
          <w:tab w:val="left" w:pos="502"/>
          <w:tab w:val="right" w:pos="9062"/>
        </w:tabs>
        <w:rPr>
          <w:rFonts w:eastAsiaTheme="minorEastAsia"/>
          <w:b w:val="0"/>
          <w:bCs w:val="0"/>
          <w:noProof/>
          <w:lang w:eastAsia="fr-FR"/>
        </w:rPr>
      </w:pPr>
      <w:hyperlink r:id="rId18" w:anchor="_Toc384739771" w:history="1">
        <w:r w:rsidR="000C7A4E">
          <w:rPr>
            <w:rStyle w:val="Lienhypertexte"/>
            <w:noProof/>
          </w:rPr>
          <w:t>2.7</w:t>
        </w:r>
        <w:r w:rsidR="000C7A4E">
          <w:rPr>
            <w:rStyle w:val="Lienhypertexte"/>
            <w:rFonts w:eastAsiaTheme="minorEastAsia"/>
            <w:b w:val="0"/>
            <w:bCs w:val="0"/>
            <w:noProof/>
            <w:lang w:eastAsia="fr-FR"/>
          </w:rPr>
          <w:tab/>
        </w:r>
        <w:r w:rsidR="000C7A4E">
          <w:rPr>
            <w:rStyle w:val="Lienhypertexte"/>
            <w:noProof/>
          </w:rPr>
          <w:t>Faim</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_Toc384739771 \h </w:instrText>
        </w:r>
        <w:r w:rsidR="000C7A4E">
          <w:rPr>
            <w:rStyle w:val="Lienhypertexte"/>
          </w:rPr>
        </w:r>
        <w:r w:rsidR="000C7A4E">
          <w:rPr>
            <w:rStyle w:val="Lienhypertexte"/>
          </w:rPr>
          <w:fldChar w:fldCharType="separate"/>
        </w:r>
        <w:r w:rsidR="000C7A4E">
          <w:rPr>
            <w:rStyle w:val="Lienhypertexte"/>
            <w:noProof/>
            <w:webHidden/>
          </w:rPr>
          <w:t>6</w:t>
        </w:r>
        <w:r w:rsidR="000C7A4E">
          <w:rPr>
            <w:rStyle w:val="Lienhypertexte"/>
          </w:rPr>
          <w:fldChar w:fldCharType="end"/>
        </w:r>
      </w:hyperlink>
    </w:p>
    <w:p w14:paraId="56558467" w14:textId="77777777" w:rsidR="000C7A4E" w:rsidRDefault="00265544" w:rsidP="000C7A4E">
      <w:pPr>
        <w:pStyle w:val="TM2"/>
        <w:tabs>
          <w:tab w:val="left" w:pos="502"/>
          <w:tab w:val="right" w:pos="9062"/>
        </w:tabs>
        <w:rPr>
          <w:rFonts w:eastAsiaTheme="minorEastAsia"/>
          <w:b w:val="0"/>
          <w:bCs w:val="0"/>
          <w:noProof/>
          <w:lang w:eastAsia="fr-FR"/>
        </w:rPr>
      </w:pPr>
      <w:hyperlink r:id="rId19" w:anchor="_Toc384739772" w:history="1">
        <w:r w:rsidR="000C7A4E">
          <w:rPr>
            <w:rStyle w:val="Lienhypertexte"/>
            <w:noProof/>
          </w:rPr>
          <w:t>2.8</w:t>
        </w:r>
        <w:r w:rsidR="000C7A4E">
          <w:rPr>
            <w:rStyle w:val="Lienhypertexte"/>
            <w:rFonts w:eastAsiaTheme="minorEastAsia"/>
            <w:b w:val="0"/>
            <w:bCs w:val="0"/>
            <w:noProof/>
            <w:lang w:eastAsia="fr-FR"/>
          </w:rPr>
          <w:tab/>
        </w:r>
        <w:r w:rsidR="000C7A4E">
          <w:rPr>
            <w:rStyle w:val="Lienhypertexte"/>
            <w:noProof/>
          </w:rPr>
          <w:t>Etats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_Toc384739772 \h </w:instrText>
        </w:r>
        <w:r w:rsidR="000C7A4E">
          <w:rPr>
            <w:rStyle w:val="Lienhypertexte"/>
          </w:rPr>
        </w:r>
        <w:r w:rsidR="000C7A4E">
          <w:rPr>
            <w:rStyle w:val="Lienhypertexte"/>
          </w:rPr>
          <w:fldChar w:fldCharType="separate"/>
        </w:r>
        <w:r w:rsidR="000C7A4E">
          <w:rPr>
            <w:rStyle w:val="Lienhypertexte"/>
            <w:noProof/>
            <w:webHidden/>
          </w:rPr>
          <w:t>6</w:t>
        </w:r>
        <w:r w:rsidR="000C7A4E">
          <w:rPr>
            <w:rStyle w:val="Lienhypertexte"/>
          </w:rPr>
          <w:fldChar w:fldCharType="end"/>
        </w:r>
      </w:hyperlink>
    </w:p>
    <w:p w14:paraId="29C5413B" w14:textId="77777777" w:rsidR="000C7A4E" w:rsidRDefault="00265544" w:rsidP="000C7A4E">
      <w:pPr>
        <w:pStyle w:val="TM2"/>
        <w:tabs>
          <w:tab w:val="left" w:pos="502"/>
          <w:tab w:val="right" w:pos="9062"/>
        </w:tabs>
        <w:rPr>
          <w:rFonts w:eastAsiaTheme="minorEastAsia"/>
          <w:b w:val="0"/>
          <w:bCs w:val="0"/>
          <w:noProof/>
          <w:lang w:eastAsia="fr-FR"/>
        </w:rPr>
      </w:pPr>
      <w:hyperlink r:id="rId20" w:anchor="_Toc384739773" w:history="1">
        <w:r w:rsidR="000C7A4E">
          <w:rPr>
            <w:rStyle w:val="Lienhypertexte"/>
            <w:noProof/>
          </w:rPr>
          <w:t>2.9</w:t>
        </w:r>
        <w:r w:rsidR="000C7A4E">
          <w:rPr>
            <w:rStyle w:val="Lienhypertexte"/>
            <w:rFonts w:eastAsiaTheme="minorEastAsia"/>
            <w:b w:val="0"/>
            <w:bCs w:val="0"/>
            <w:noProof/>
            <w:lang w:eastAsia="fr-FR"/>
          </w:rPr>
          <w:tab/>
        </w:r>
        <w:r w:rsidR="000C7A4E">
          <w:rPr>
            <w:rStyle w:val="Lienhypertexte"/>
            <w:noProof/>
          </w:rPr>
          <w:t>Compétences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_Toc384739773 \h </w:instrText>
        </w:r>
        <w:r w:rsidR="000C7A4E">
          <w:rPr>
            <w:rStyle w:val="Lienhypertexte"/>
          </w:rPr>
        </w:r>
        <w:r w:rsidR="000C7A4E">
          <w:rPr>
            <w:rStyle w:val="Lienhypertexte"/>
          </w:rPr>
          <w:fldChar w:fldCharType="separate"/>
        </w:r>
        <w:r w:rsidR="000C7A4E">
          <w:rPr>
            <w:rStyle w:val="Lienhypertexte"/>
            <w:noProof/>
            <w:webHidden/>
          </w:rPr>
          <w:t>6</w:t>
        </w:r>
        <w:r w:rsidR="000C7A4E">
          <w:rPr>
            <w:rStyle w:val="Lienhypertexte"/>
          </w:rPr>
          <w:fldChar w:fldCharType="end"/>
        </w:r>
      </w:hyperlink>
    </w:p>
    <w:p w14:paraId="0F6437CC" w14:textId="77777777" w:rsidR="000C7A4E" w:rsidRDefault="00265544" w:rsidP="000C7A4E">
      <w:pPr>
        <w:pStyle w:val="TM2"/>
        <w:tabs>
          <w:tab w:val="left" w:pos="613"/>
          <w:tab w:val="right" w:pos="9062"/>
        </w:tabs>
        <w:rPr>
          <w:rFonts w:eastAsiaTheme="minorEastAsia"/>
          <w:b w:val="0"/>
          <w:bCs w:val="0"/>
          <w:noProof/>
          <w:lang w:eastAsia="fr-FR"/>
        </w:rPr>
      </w:pPr>
      <w:hyperlink r:id="rId21" w:anchor="_Toc384739774" w:history="1">
        <w:r w:rsidR="000C7A4E">
          <w:rPr>
            <w:rStyle w:val="Lienhypertexte"/>
            <w:noProof/>
          </w:rPr>
          <w:t>2.10</w:t>
        </w:r>
        <w:r w:rsidR="000C7A4E">
          <w:rPr>
            <w:rStyle w:val="Lienhypertexte"/>
            <w:rFonts w:eastAsiaTheme="minorEastAsia"/>
            <w:b w:val="0"/>
            <w:bCs w:val="0"/>
            <w:noProof/>
            <w:lang w:eastAsia="fr-FR"/>
          </w:rPr>
          <w:tab/>
        </w:r>
        <w:r w:rsidR="000C7A4E">
          <w:rPr>
            <w:rStyle w:val="Lienhypertexte"/>
            <w:noProof/>
          </w:rPr>
          <w:t>Inventaire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_Toc384739774 \h </w:instrText>
        </w:r>
        <w:r w:rsidR="000C7A4E">
          <w:rPr>
            <w:rStyle w:val="Lienhypertexte"/>
          </w:rPr>
        </w:r>
        <w:r w:rsidR="000C7A4E">
          <w:rPr>
            <w:rStyle w:val="Lienhypertexte"/>
          </w:rPr>
          <w:fldChar w:fldCharType="separate"/>
        </w:r>
        <w:r w:rsidR="000C7A4E">
          <w:rPr>
            <w:rStyle w:val="Lienhypertexte"/>
            <w:noProof/>
            <w:webHidden/>
          </w:rPr>
          <w:t>6</w:t>
        </w:r>
        <w:r w:rsidR="000C7A4E">
          <w:rPr>
            <w:rStyle w:val="Lienhypertexte"/>
          </w:rPr>
          <w:fldChar w:fldCharType="end"/>
        </w:r>
      </w:hyperlink>
    </w:p>
    <w:p w14:paraId="12BD4BE7"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22" w:anchor="_Toc384739775" w:history="1">
        <w:r w:rsidR="000C7A4E">
          <w:rPr>
            <w:rStyle w:val="Lienhypertexte"/>
            <w:noProof/>
          </w:rPr>
          <w:t>3.</w:t>
        </w:r>
        <w:r w:rsidR="000C7A4E">
          <w:rPr>
            <w:rStyle w:val="Lienhypertexte"/>
            <w:rFonts w:eastAsiaTheme="minorEastAsia"/>
            <w:b w:val="0"/>
            <w:bCs w:val="0"/>
            <w:caps w:val="0"/>
            <w:noProof/>
            <w:u w:val="none"/>
            <w:lang w:eastAsia="fr-FR"/>
          </w:rPr>
          <w:tab/>
        </w:r>
        <w:r w:rsidR="000C7A4E">
          <w:rPr>
            <w:rStyle w:val="Lienhypertexte"/>
            <w:noProof/>
          </w:rPr>
          <w:t>Ethnies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_Toc384739775 \h </w:instrText>
        </w:r>
        <w:r w:rsidR="000C7A4E">
          <w:rPr>
            <w:rStyle w:val="Lienhypertexte"/>
          </w:rPr>
        </w:r>
        <w:r w:rsidR="000C7A4E">
          <w:rPr>
            <w:rStyle w:val="Lienhypertexte"/>
          </w:rPr>
          <w:fldChar w:fldCharType="separate"/>
        </w:r>
        <w:r w:rsidR="000C7A4E">
          <w:rPr>
            <w:rStyle w:val="Lienhypertexte"/>
            <w:noProof/>
            <w:webHidden/>
          </w:rPr>
          <w:t>7</w:t>
        </w:r>
        <w:r w:rsidR="000C7A4E">
          <w:rPr>
            <w:rStyle w:val="Lienhypertexte"/>
          </w:rPr>
          <w:fldChar w:fldCharType="end"/>
        </w:r>
      </w:hyperlink>
    </w:p>
    <w:p w14:paraId="031598A4" w14:textId="77777777" w:rsidR="000C7A4E" w:rsidRDefault="00265544" w:rsidP="000C7A4E">
      <w:pPr>
        <w:pStyle w:val="TM2"/>
        <w:tabs>
          <w:tab w:val="left" w:pos="502"/>
          <w:tab w:val="right" w:pos="9062"/>
        </w:tabs>
        <w:rPr>
          <w:rFonts w:eastAsiaTheme="minorEastAsia"/>
          <w:b w:val="0"/>
          <w:bCs w:val="0"/>
          <w:noProof/>
          <w:lang w:eastAsia="fr-FR"/>
        </w:rPr>
      </w:pPr>
      <w:hyperlink r:id="rId23" w:anchor="_Toc384739776" w:history="1">
        <w:r w:rsidR="000C7A4E">
          <w:rPr>
            <w:rStyle w:val="Lienhypertexte"/>
            <w:noProof/>
          </w:rPr>
          <w:t>3.1</w:t>
        </w:r>
        <w:r w:rsidR="000C7A4E">
          <w:rPr>
            <w:rStyle w:val="Lienhypertexte"/>
            <w:rFonts w:eastAsiaTheme="minorEastAsia"/>
            <w:b w:val="0"/>
            <w:bCs w:val="0"/>
            <w:noProof/>
            <w:lang w:eastAsia="fr-FR"/>
          </w:rPr>
          <w:tab/>
        </w:r>
        <w:r w:rsidR="000C7A4E">
          <w:rPr>
            <w:rStyle w:val="Lienhypertexte"/>
            <w:noProof/>
          </w:rPr>
          <w:t>Humain</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_Toc384739776 \h </w:instrText>
        </w:r>
        <w:r w:rsidR="000C7A4E">
          <w:rPr>
            <w:rStyle w:val="Lienhypertexte"/>
          </w:rPr>
        </w:r>
        <w:r w:rsidR="000C7A4E">
          <w:rPr>
            <w:rStyle w:val="Lienhypertexte"/>
          </w:rPr>
          <w:fldChar w:fldCharType="separate"/>
        </w:r>
        <w:r w:rsidR="000C7A4E">
          <w:rPr>
            <w:rStyle w:val="Lienhypertexte"/>
            <w:noProof/>
            <w:webHidden/>
          </w:rPr>
          <w:t>7</w:t>
        </w:r>
        <w:r w:rsidR="000C7A4E">
          <w:rPr>
            <w:rStyle w:val="Lienhypertexte"/>
          </w:rPr>
          <w:fldChar w:fldCharType="end"/>
        </w:r>
      </w:hyperlink>
    </w:p>
    <w:p w14:paraId="6E8D7623" w14:textId="77777777" w:rsidR="000C7A4E" w:rsidRDefault="00265544" w:rsidP="000C7A4E">
      <w:pPr>
        <w:pStyle w:val="TM2"/>
        <w:tabs>
          <w:tab w:val="left" w:pos="502"/>
          <w:tab w:val="right" w:pos="9062"/>
        </w:tabs>
        <w:rPr>
          <w:rFonts w:eastAsiaTheme="minorEastAsia"/>
          <w:b w:val="0"/>
          <w:bCs w:val="0"/>
          <w:noProof/>
          <w:lang w:eastAsia="fr-FR"/>
        </w:rPr>
      </w:pPr>
      <w:hyperlink r:id="rId24" w:anchor="_Toc384739777" w:history="1">
        <w:r w:rsidR="000C7A4E">
          <w:rPr>
            <w:rStyle w:val="Lienhypertexte"/>
            <w:noProof/>
          </w:rPr>
          <w:t>3.2</w:t>
        </w:r>
        <w:r w:rsidR="000C7A4E">
          <w:rPr>
            <w:rStyle w:val="Lienhypertexte"/>
            <w:rFonts w:eastAsiaTheme="minorEastAsia"/>
            <w:b w:val="0"/>
            <w:bCs w:val="0"/>
            <w:noProof/>
            <w:lang w:eastAsia="fr-FR"/>
          </w:rPr>
          <w:tab/>
        </w:r>
        <w:r w:rsidR="000C7A4E">
          <w:rPr>
            <w:rStyle w:val="Lienhypertexte"/>
            <w:noProof/>
          </w:rPr>
          <w:t>Cyborgs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_Toc384739777 \h </w:instrText>
        </w:r>
        <w:r w:rsidR="000C7A4E">
          <w:rPr>
            <w:rStyle w:val="Lienhypertexte"/>
          </w:rPr>
        </w:r>
        <w:r w:rsidR="000C7A4E">
          <w:rPr>
            <w:rStyle w:val="Lienhypertexte"/>
          </w:rPr>
          <w:fldChar w:fldCharType="separate"/>
        </w:r>
        <w:r w:rsidR="000C7A4E">
          <w:rPr>
            <w:rStyle w:val="Lienhypertexte"/>
            <w:noProof/>
            <w:webHidden/>
          </w:rPr>
          <w:t>7</w:t>
        </w:r>
        <w:r w:rsidR="000C7A4E">
          <w:rPr>
            <w:rStyle w:val="Lienhypertexte"/>
          </w:rPr>
          <w:fldChar w:fldCharType="end"/>
        </w:r>
      </w:hyperlink>
    </w:p>
    <w:p w14:paraId="43F9FD26" w14:textId="77777777" w:rsidR="000C7A4E" w:rsidRDefault="00265544" w:rsidP="000C7A4E">
      <w:pPr>
        <w:pStyle w:val="TM2"/>
        <w:tabs>
          <w:tab w:val="left" w:pos="502"/>
          <w:tab w:val="right" w:pos="9062"/>
        </w:tabs>
        <w:rPr>
          <w:rFonts w:eastAsiaTheme="minorEastAsia"/>
          <w:b w:val="0"/>
          <w:bCs w:val="0"/>
          <w:noProof/>
          <w:lang w:eastAsia="fr-FR"/>
        </w:rPr>
      </w:pPr>
      <w:hyperlink r:id="rId25" w:anchor="_Toc384739778" w:history="1">
        <w:r w:rsidR="000C7A4E">
          <w:rPr>
            <w:rStyle w:val="Lienhypertexte"/>
            <w:noProof/>
          </w:rPr>
          <w:t>3.3</w:t>
        </w:r>
        <w:r w:rsidR="000C7A4E">
          <w:rPr>
            <w:rStyle w:val="Lienhypertexte"/>
            <w:rFonts w:eastAsiaTheme="minorEastAsia"/>
            <w:b w:val="0"/>
            <w:bCs w:val="0"/>
            <w:noProof/>
            <w:lang w:eastAsia="fr-FR"/>
          </w:rPr>
          <w:tab/>
        </w:r>
        <w:r w:rsidR="000C7A4E">
          <w:rPr>
            <w:rStyle w:val="Lienhypertexte"/>
            <w:noProof/>
          </w:rPr>
          <w:t>Sélénites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_Toc384739778 \h </w:instrText>
        </w:r>
        <w:r w:rsidR="000C7A4E">
          <w:rPr>
            <w:rStyle w:val="Lienhypertexte"/>
          </w:rPr>
        </w:r>
        <w:r w:rsidR="000C7A4E">
          <w:rPr>
            <w:rStyle w:val="Lienhypertexte"/>
          </w:rPr>
          <w:fldChar w:fldCharType="separate"/>
        </w:r>
        <w:r w:rsidR="000C7A4E">
          <w:rPr>
            <w:rStyle w:val="Lienhypertexte"/>
            <w:noProof/>
            <w:webHidden/>
          </w:rPr>
          <w:t>7</w:t>
        </w:r>
        <w:r w:rsidR="000C7A4E">
          <w:rPr>
            <w:rStyle w:val="Lienhypertexte"/>
          </w:rPr>
          <w:fldChar w:fldCharType="end"/>
        </w:r>
      </w:hyperlink>
    </w:p>
    <w:p w14:paraId="687182E1"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26" w:anchor="_Toc384739779" w:history="1">
        <w:r w:rsidR="000C7A4E">
          <w:rPr>
            <w:rStyle w:val="Lienhypertexte"/>
            <w:noProof/>
          </w:rPr>
          <w:t>4.</w:t>
        </w:r>
        <w:r w:rsidR="000C7A4E">
          <w:rPr>
            <w:rStyle w:val="Lienhypertexte"/>
            <w:rFonts w:eastAsiaTheme="minorEastAsia"/>
            <w:b w:val="0"/>
            <w:bCs w:val="0"/>
            <w:caps w:val="0"/>
            <w:noProof/>
            <w:u w:val="none"/>
            <w:lang w:eastAsia="fr-FR"/>
          </w:rPr>
          <w:tab/>
        </w:r>
        <w:r w:rsidR="000C7A4E">
          <w:rPr>
            <w:rStyle w:val="Lienhypertexte"/>
            <w:noProof/>
          </w:rPr>
          <w:t>Ressources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_Toc384739779 \h </w:instrText>
        </w:r>
        <w:r w:rsidR="000C7A4E">
          <w:rPr>
            <w:rStyle w:val="Lienhypertexte"/>
          </w:rPr>
        </w:r>
        <w:r w:rsidR="000C7A4E">
          <w:rPr>
            <w:rStyle w:val="Lienhypertexte"/>
          </w:rPr>
          <w:fldChar w:fldCharType="separate"/>
        </w:r>
        <w:r w:rsidR="000C7A4E">
          <w:rPr>
            <w:rStyle w:val="Lienhypertexte"/>
            <w:noProof/>
            <w:webHidden/>
          </w:rPr>
          <w:t>9</w:t>
        </w:r>
        <w:r w:rsidR="000C7A4E">
          <w:rPr>
            <w:rStyle w:val="Lienhypertexte"/>
          </w:rPr>
          <w:fldChar w:fldCharType="end"/>
        </w:r>
      </w:hyperlink>
    </w:p>
    <w:p w14:paraId="65B6D70A" w14:textId="77777777" w:rsidR="000C7A4E" w:rsidRDefault="00265544" w:rsidP="000C7A4E">
      <w:pPr>
        <w:pStyle w:val="TM2"/>
        <w:tabs>
          <w:tab w:val="left" w:pos="502"/>
          <w:tab w:val="right" w:pos="9062"/>
        </w:tabs>
        <w:rPr>
          <w:rFonts w:eastAsiaTheme="minorEastAsia"/>
          <w:b w:val="0"/>
          <w:bCs w:val="0"/>
          <w:noProof/>
          <w:lang w:eastAsia="fr-FR"/>
        </w:rPr>
      </w:pPr>
      <w:hyperlink r:id="rId27" w:anchor="_Toc384739780" w:history="1">
        <w:r w:rsidR="000C7A4E">
          <w:rPr>
            <w:rStyle w:val="Lienhypertexte"/>
            <w:noProof/>
          </w:rPr>
          <w:t>4.1</w:t>
        </w:r>
        <w:r w:rsidR="000C7A4E">
          <w:rPr>
            <w:rStyle w:val="Lienhypertexte"/>
            <w:rFonts w:eastAsiaTheme="minorEastAsia"/>
            <w:b w:val="0"/>
            <w:bCs w:val="0"/>
            <w:noProof/>
            <w:lang w:eastAsia="fr-FR"/>
          </w:rPr>
          <w:tab/>
        </w:r>
        <w:r w:rsidR="000C7A4E">
          <w:rPr>
            <w:rStyle w:val="Lienhypertexte"/>
            <w:noProof/>
          </w:rPr>
          <w:t>Ressources spéciales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_Toc384739780 \h </w:instrText>
        </w:r>
        <w:r w:rsidR="000C7A4E">
          <w:rPr>
            <w:rStyle w:val="Lienhypertexte"/>
          </w:rPr>
        </w:r>
        <w:r w:rsidR="000C7A4E">
          <w:rPr>
            <w:rStyle w:val="Lienhypertexte"/>
          </w:rPr>
          <w:fldChar w:fldCharType="separate"/>
        </w:r>
        <w:r w:rsidR="000C7A4E">
          <w:rPr>
            <w:rStyle w:val="Lienhypertexte"/>
            <w:noProof/>
            <w:webHidden/>
          </w:rPr>
          <w:t>9</w:t>
        </w:r>
        <w:r w:rsidR="000C7A4E">
          <w:rPr>
            <w:rStyle w:val="Lienhypertexte"/>
          </w:rPr>
          <w:fldChar w:fldCharType="end"/>
        </w:r>
      </w:hyperlink>
    </w:p>
    <w:p w14:paraId="32648AA7" w14:textId="77777777" w:rsidR="000C7A4E" w:rsidRDefault="00265544" w:rsidP="000C7A4E">
      <w:pPr>
        <w:pStyle w:val="TM2"/>
        <w:tabs>
          <w:tab w:val="left" w:pos="502"/>
          <w:tab w:val="right" w:pos="9062"/>
        </w:tabs>
        <w:rPr>
          <w:rFonts w:eastAsiaTheme="minorEastAsia"/>
          <w:b w:val="0"/>
          <w:bCs w:val="0"/>
          <w:noProof/>
          <w:lang w:eastAsia="fr-FR"/>
        </w:rPr>
      </w:pPr>
      <w:hyperlink r:id="rId28" w:anchor="_Toc384739781" w:history="1">
        <w:r w:rsidR="000C7A4E">
          <w:rPr>
            <w:rStyle w:val="Lienhypertexte"/>
            <w:noProof/>
          </w:rPr>
          <w:t>4.2</w:t>
        </w:r>
        <w:r w:rsidR="000C7A4E">
          <w:rPr>
            <w:rStyle w:val="Lienhypertexte"/>
            <w:rFonts w:eastAsiaTheme="minorEastAsia"/>
            <w:b w:val="0"/>
            <w:bCs w:val="0"/>
            <w:noProof/>
            <w:lang w:eastAsia="fr-FR"/>
          </w:rPr>
          <w:tab/>
        </w:r>
        <w:r w:rsidR="000C7A4E">
          <w:rPr>
            <w:rStyle w:val="Lienhypertexte"/>
            <w:noProof/>
          </w:rPr>
          <w:t>Ressources naturelles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_Toc384739781 \h </w:instrText>
        </w:r>
        <w:r w:rsidR="000C7A4E">
          <w:rPr>
            <w:rStyle w:val="Lienhypertexte"/>
          </w:rPr>
        </w:r>
        <w:r w:rsidR="000C7A4E">
          <w:rPr>
            <w:rStyle w:val="Lienhypertexte"/>
          </w:rPr>
          <w:fldChar w:fldCharType="separate"/>
        </w:r>
        <w:r w:rsidR="000C7A4E">
          <w:rPr>
            <w:rStyle w:val="Lienhypertexte"/>
            <w:noProof/>
            <w:webHidden/>
          </w:rPr>
          <w:t>9</w:t>
        </w:r>
        <w:r w:rsidR="000C7A4E">
          <w:rPr>
            <w:rStyle w:val="Lienhypertexte"/>
          </w:rPr>
          <w:fldChar w:fldCharType="end"/>
        </w:r>
      </w:hyperlink>
    </w:p>
    <w:p w14:paraId="5627F159" w14:textId="77777777" w:rsidR="000C7A4E" w:rsidRDefault="00265544" w:rsidP="000C7A4E">
      <w:pPr>
        <w:pStyle w:val="TM2"/>
        <w:tabs>
          <w:tab w:val="left" w:pos="502"/>
          <w:tab w:val="right" w:pos="9062"/>
        </w:tabs>
        <w:rPr>
          <w:rFonts w:eastAsiaTheme="minorEastAsia"/>
          <w:b w:val="0"/>
          <w:bCs w:val="0"/>
          <w:noProof/>
          <w:lang w:eastAsia="fr-FR"/>
        </w:rPr>
      </w:pPr>
      <w:hyperlink r:id="rId29" w:anchor="_Toc384739782" w:history="1">
        <w:r w:rsidR="000C7A4E">
          <w:rPr>
            <w:rStyle w:val="Lienhypertexte"/>
            <w:noProof/>
          </w:rPr>
          <w:t>4.3</w:t>
        </w:r>
        <w:r w:rsidR="000C7A4E">
          <w:rPr>
            <w:rStyle w:val="Lienhypertexte"/>
            <w:rFonts w:eastAsiaTheme="minorEastAsia"/>
            <w:b w:val="0"/>
            <w:bCs w:val="0"/>
            <w:noProof/>
            <w:lang w:eastAsia="fr-FR"/>
          </w:rPr>
          <w:tab/>
        </w:r>
        <w:r w:rsidR="000C7A4E">
          <w:rPr>
            <w:rStyle w:val="Lienhypertexte"/>
            <w:noProof/>
          </w:rPr>
          <w:t>Utilisation unique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_Toc384739782 \h </w:instrText>
        </w:r>
        <w:r w:rsidR="000C7A4E">
          <w:rPr>
            <w:rStyle w:val="Lienhypertexte"/>
          </w:rPr>
        </w:r>
        <w:r w:rsidR="000C7A4E">
          <w:rPr>
            <w:rStyle w:val="Lienhypertexte"/>
          </w:rPr>
          <w:fldChar w:fldCharType="separate"/>
        </w:r>
        <w:r w:rsidR="000C7A4E">
          <w:rPr>
            <w:rStyle w:val="Lienhypertexte"/>
            <w:noProof/>
            <w:webHidden/>
          </w:rPr>
          <w:t>9</w:t>
        </w:r>
        <w:r w:rsidR="000C7A4E">
          <w:rPr>
            <w:rStyle w:val="Lienhypertexte"/>
          </w:rPr>
          <w:fldChar w:fldCharType="end"/>
        </w:r>
      </w:hyperlink>
    </w:p>
    <w:p w14:paraId="5562C483" w14:textId="77777777" w:rsidR="000C7A4E" w:rsidRDefault="00265544" w:rsidP="000C7A4E">
      <w:pPr>
        <w:pStyle w:val="TM2"/>
        <w:tabs>
          <w:tab w:val="left" w:pos="502"/>
          <w:tab w:val="right" w:pos="9062"/>
        </w:tabs>
        <w:rPr>
          <w:rFonts w:eastAsiaTheme="minorEastAsia"/>
          <w:b w:val="0"/>
          <w:bCs w:val="0"/>
          <w:noProof/>
          <w:lang w:eastAsia="fr-FR"/>
        </w:rPr>
      </w:pPr>
      <w:hyperlink r:id="rId30" w:anchor="_Toc384739783" w:history="1">
        <w:r w:rsidR="000C7A4E">
          <w:rPr>
            <w:rStyle w:val="Lienhypertexte"/>
            <w:noProof/>
          </w:rPr>
          <w:t>4.4</w:t>
        </w:r>
        <w:r w:rsidR="000C7A4E">
          <w:rPr>
            <w:rStyle w:val="Lienhypertexte"/>
            <w:rFonts w:eastAsiaTheme="minorEastAsia"/>
            <w:b w:val="0"/>
            <w:bCs w:val="0"/>
            <w:noProof/>
            <w:lang w:eastAsia="fr-FR"/>
          </w:rPr>
          <w:tab/>
        </w:r>
        <w:r w:rsidR="000C7A4E">
          <w:rPr>
            <w:rStyle w:val="Lienhypertexte"/>
            <w:noProof/>
          </w:rPr>
          <w:t>Utilisation multiple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_Toc384739783 \h </w:instrText>
        </w:r>
        <w:r w:rsidR="000C7A4E">
          <w:rPr>
            <w:rStyle w:val="Lienhypertexte"/>
          </w:rPr>
        </w:r>
        <w:r w:rsidR="000C7A4E">
          <w:rPr>
            <w:rStyle w:val="Lienhypertexte"/>
          </w:rPr>
          <w:fldChar w:fldCharType="separate"/>
        </w:r>
        <w:r w:rsidR="000C7A4E">
          <w:rPr>
            <w:rStyle w:val="Lienhypertexte"/>
            <w:noProof/>
            <w:webHidden/>
          </w:rPr>
          <w:t>9</w:t>
        </w:r>
        <w:r w:rsidR="000C7A4E">
          <w:rPr>
            <w:rStyle w:val="Lienhypertexte"/>
          </w:rPr>
          <w:fldChar w:fldCharType="end"/>
        </w:r>
      </w:hyperlink>
    </w:p>
    <w:p w14:paraId="4919C5FB" w14:textId="77777777" w:rsidR="000C7A4E" w:rsidRDefault="00265544" w:rsidP="000C7A4E">
      <w:pPr>
        <w:pStyle w:val="TM2"/>
        <w:tabs>
          <w:tab w:val="left" w:pos="502"/>
          <w:tab w:val="right" w:pos="9062"/>
        </w:tabs>
        <w:rPr>
          <w:rFonts w:eastAsiaTheme="minorEastAsia"/>
          <w:b w:val="0"/>
          <w:bCs w:val="0"/>
          <w:noProof/>
          <w:lang w:eastAsia="fr-FR"/>
        </w:rPr>
      </w:pPr>
      <w:hyperlink r:id="rId31" w:anchor="_Toc384739784" w:history="1">
        <w:r w:rsidR="000C7A4E">
          <w:rPr>
            <w:rStyle w:val="Lienhypertexte"/>
            <w:noProof/>
          </w:rPr>
          <w:t>4.5</w:t>
        </w:r>
        <w:r w:rsidR="000C7A4E">
          <w:rPr>
            <w:rStyle w:val="Lienhypertexte"/>
            <w:rFonts w:eastAsiaTheme="minorEastAsia"/>
            <w:b w:val="0"/>
            <w:bCs w:val="0"/>
            <w:noProof/>
            <w:lang w:eastAsia="fr-FR"/>
          </w:rPr>
          <w:tab/>
        </w:r>
        <w:r w:rsidR="000C7A4E">
          <w:rPr>
            <w:rStyle w:val="Lienhypertexte"/>
            <w:noProof/>
          </w:rPr>
          <w:t>Décoration et ornements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_Toc384739784 \h </w:instrText>
        </w:r>
        <w:r w:rsidR="000C7A4E">
          <w:rPr>
            <w:rStyle w:val="Lienhypertexte"/>
          </w:rPr>
        </w:r>
        <w:r w:rsidR="000C7A4E">
          <w:rPr>
            <w:rStyle w:val="Lienhypertexte"/>
          </w:rPr>
          <w:fldChar w:fldCharType="separate"/>
        </w:r>
        <w:r w:rsidR="000C7A4E">
          <w:rPr>
            <w:rStyle w:val="Lienhypertexte"/>
            <w:noProof/>
            <w:webHidden/>
          </w:rPr>
          <w:t>9</w:t>
        </w:r>
        <w:r w:rsidR="000C7A4E">
          <w:rPr>
            <w:rStyle w:val="Lienhypertexte"/>
          </w:rPr>
          <w:fldChar w:fldCharType="end"/>
        </w:r>
      </w:hyperlink>
    </w:p>
    <w:p w14:paraId="7CCD19B4" w14:textId="77777777" w:rsidR="000C7A4E" w:rsidRDefault="00265544" w:rsidP="000C7A4E">
      <w:pPr>
        <w:pStyle w:val="TM2"/>
        <w:tabs>
          <w:tab w:val="left" w:pos="502"/>
          <w:tab w:val="right" w:pos="9062"/>
        </w:tabs>
        <w:rPr>
          <w:rFonts w:eastAsiaTheme="minorEastAsia"/>
          <w:b w:val="0"/>
          <w:bCs w:val="0"/>
          <w:noProof/>
          <w:lang w:eastAsia="fr-FR"/>
        </w:rPr>
      </w:pPr>
      <w:hyperlink r:id="rId32" w:anchor="_Toc384739785" w:history="1">
        <w:r w:rsidR="000C7A4E">
          <w:rPr>
            <w:rStyle w:val="Lienhypertexte"/>
            <w:noProof/>
          </w:rPr>
          <w:t>4.6</w:t>
        </w:r>
        <w:r w:rsidR="000C7A4E">
          <w:rPr>
            <w:rStyle w:val="Lienhypertexte"/>
            <w:rFonts w:eastAsiaTheme="minorEastAsia"/>
            <w:b w:val="0"/>
            <w:bCs w:val="0"/>
            <w:noProof/>
            <w:lang w:eastAsia="fr-FR"/>
          </w:rPr>
          <w:tab/>
        </w:r>
        <w:r w:rsidR="000C7A4E">
          <w:rPr>
            <w:rStyle w:val="Lienhypertexte"/>
            <w:noProof/>
          </w:rPr>
          <w:t>Lycanthropes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_Toc384739785 \h </w:instrText>
        </w:r>
        <w:r w:rsidR="000C7A4E">
          <w:rPr>
            <w:rStyle w:val="Lienhypertexte"/>
          </w:rPr>
        </w:r>
        <w:r w:rsidR="000C7A4E">
          <w:rPr>
            <w:rStyle w:val="Lienhypertexte"/>
          </w:rPr>
          <w:fldChar w:fldCharType="separate"/>
        </w:r>
        <w:r w:rsidR="000C7A4E">
          <w:rPr>
            <w:rStyle w:val="Lienhypertexte"/>
            <w:noProof/>
            <w:webHidden/>
          </w:rPr>
          <w:t>10</w:t>
        </w:r>
        <w:r w:rsidR="000C7A4E">
          <w:rPr>
            <w:rStyle w:val="Lienhypertexte"/>
          </w:rPr>
          <w:fldChar w:fldCharType="end"/>
        </w:r>
      </w:hyperlink>
    </w:p>
    <w:p w14:paraId="63600154" w14:textId="77777777" w:rsidR="000C7A4E" w:rsidRDefault="00265544" w:rsidP="000C7A4E">
      <w:pPr>
        <w:pStyle w:val="TM2"/>
        <w:tabs>
          <w:tab w:val="left" w:pos="502"/>
          <w:tab w:val="right" w:pos="9062"/>
        </w:tabs>
        <w:rPr>
          <w:rFonts w:eastAsiaTheme="minorEastAsia"/>
          <w:b w:val="0"/>
          <w:bCs w:val="0"/>
          <w:noProof/>
          <w:lang w:eastAsia="fr-FR"/>
        </w:rPr>
      </w:pPr>
      <w:hyperlink r:id="rId33" w:anchor="_Toc384739786" w:history="1">
        <w:r w:rsidR="000C7A4E">
          <w:rPr>
            <w:rStyle w:val="Lienhypertexte"/>
            <w:noProof/>
          </w:rPr>
          <w:t>4.7</w:t>
        </w:r>
        <w:r w:rsidR="000C7A4E">
          <w:rPr>
            <w:rStyle w:val="Lienhypertexte"/>
            <w:rFonts w:eastAsiaTheme="minorEastAsia"/>
            <w:b w:val="0"/>
            <w:bCs w:val="0"/>
            <w:noProof/>
            <w:lang w:eastAsia="fr-FR"/>
          </w:rPr>
          <w:tab/>
        </w:r>
        <w:r w:rsidR="000C7A4E">
          <w:rPr>
            <w:rStyle w:val="Lienhypertexte"/>
            <w:noProof/>
          </w:rPr>
          <w:t>Bâtiments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_Toc384739786 \h </w:instrText>
        </w:r>
        <w:r w:rsidR="000C7A4E">
          <w:rPr>
            <w:rStyle w:val="Lienhypertexte"/>
          </w:rPr>
        </w:r>
        <w:r w:rsidR="000C7A4E">
          <w:rPr>
            <w:rStyle w:val="Lienhypertexte"/>
          </w:rPr>
          <w:fldChar w:fldCharType="separate"/>
        </w:r>
        <w:r w:rsidR="000C7A4E">
          <w:rPr>
            <w:rStyle w:val="Lienhypertexte"/>
            <w:noProof/>
            <w:webHidden/>
          </w:rPr>
          <w:t>11</w:t>
        </w:r>
        <w:r w:rsidR="000C7A4E">
          <w:rPr>
            <w:rStyle w:val="Lienhypertexte"/>
          </w:rPr>
          <w:fldChar w:fldCharType="end"/>
        </w:r>
      </w:hyperlink>
    </w:p>
    <w:p w14:paraId="751FE5EE"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34" w:anchor="_Toc384739787" w:history="1">
        <w:r w:rsidR="000C7A4E">
          <w:rPr>
            <w:rStyle w:val="Lienhypertexte"/>
            <w:noProof/>
          </w:rPr>
          <w:t>5.</w:t>
        </w:r>
        <w:r w:rsidR="000C7A4E">
          <w:rPr>
            <w:rStyle w:val="Lienhypertexte"/>
            <w:rFonts w:eastAsiaTheme="minorEastAsia"/>
            <w:b w:val="0"/>
            <w:bCs w:val="0"/>
            <w:caps w:val="0"/>
            <w:noProof/>
            <w:u w:val="none"/>
            <w:lang w:eastAsia="fr-FR"/>
          </w:rPr>
          <w:tab/>
        </w:r>
        <w:r w:rsidR="000C7A4E">
          <w:rPr>
            <w:rStyle w:val="Lienhypertexte"/>
            <w:noProof/>
          </w:rPr>
          <w:t>Cases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_Toc384739787 \h </w:instrText>
        </w:r>
        <w:r w:rsidR="000C7A4E">
          <w:rPr>
            <w:rStyle w:val="Lienhypertexte"/>
          </w:rPr>
        </w:r>
        <w:r w:rsidR="000C7A4E">
          <w:rPr>
            <w:rStyle w:val="Lienhypertexte"/>
          </w:rPr>
          <w:fldChar w:fldCharType="separate"/>
        </w:r>
        <w:r w:rsidR="000C7A4E">
          <w:rPr>
            <w:rStyle w:val="Lienhypertexte"/>
            <w:noProof/>
            <w:webHidden/>
          </w:rPr>
          <w:t>13</w:t>
        </w:r>
        <w:r w:rsidR="000C7A4E">
          <w:rPr>
            <w:rStyle w:val="Lienhypertexte"/>
          </w:rPr>
          <w:fldChar w:fldCharType="end"/>
        </w:r>
      </w:hyperlink>
    </w:p>
    <w:p w14:paraId="63C4C34F" w14:textId="77777777" w:rsidR="000C7A4E" w:rsidRDefault="00265544" w:rsidP="000C7A4E">
      <w:pPr>
        <w:pStyle w:val="TM2"/>
        <w:tabs>
          <w:tab w:val="left" w:pos="502"/>
          <w:tab w:val="right" w:pos="9062"/>
        </w:tabs>
        <w:rPr>
          <w:rFonts w:eastAsiaTheme="minorEastAsia"/>
          <w:b w:val="0"/>
          <w:bCs w:val="0"/>
          <w:noProof/>
          <w:lang w:eastAsia="fr-FR"/>
        </w:rPr>
      </w:pPr>
      <w:hyperlink r:id="rId35" w:anchor="_Toc384739788" w:history="1">
        <w:r w:rsidR="000C7A4E">
          <w:rPr>
            <w:rStyle w:val="Lienhypertexte"/>
            <w:noProof/>
          </w:rPr>
          <w:t>5.1</w:t>
        </w:r>
        <w:r w:rsidR="000C7A4E">
          <w:rPr>
            <w:rStyle w:val="Lienhypertexte"/>
            <w:rFonts w:eastAsiaTheme="minorEastAsia"/>
            <w:b w:val="0"/>
            <w:bCs w:val="0"/>
            <w:noProof/>
            <w:lang w:eastAsia="fr-FR"/>
          </w:rPr>
          <w:tab/>
        </w:r>
        <w:r w:rsidR="000C7A4E">
          <w:rPr>
            <w:rStyle w:val="Lienhypertexte"/>
            <w:noProof/>
          </w:rPr>
          <w:t>Statistiques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_Toc384739788 \h </w:instrText>
        </w:r>
        <w:r w:rsidR="000C7A4E">
          <w:rPr>
            <w:rStyle w:val="Lienhypertexte"/>
          </w:rPr>
        </w:r>
        <w:r w:rsidR="000C7A4E">
          <w:rPr>
            <w:rStyle w:val="Lienhypertexte"/>
          </w:rPr>
          <w:fldChar w:fldCharType="separate"/>
        </w:r>
        <w:r w:rsidR="000C7A4E">
          <w:rPr>
            <w:rStyle w:val="Lienhypertexte"/>
            <w:noProof/>
            <w:webHidden/>
          </w:rPr>
          <w:t>13</w:t>
        </w:r>
        <w:r w:rsidR="000C7A4E">
          <w:rPr>
            <w:rStyle w:val="Lienhypertexte"/>
          </w:rPr>
          <w:fldChar w:fldCharType="end"/>
        </w:r>
      </w:hyperlink>
    </w:p>
    <w:p w14:paraId="0E85A49D" w14:textId="77777777" w:rsidR="000C7A4E" w:rsidRDefault="00265544" w:rsidP="000C7A4E">
      <w:pPr>
        <w:pStyle w:val="TM2"/>
        <w:tabs>
          <w:tab w:val="left" w:pos="502"/>
          <w:tab w:val="right" w:pos="9062"/>
        </w:tabs>
        <w:rPr>
          <w:rFonts w:eastAsiaTheme="minorEastAsia"/>
          <w:b w:val="0"/>
          <w:bCs w:val="0"/>
          <w:noProof/>
          <w:lang w:eastAsia="fr-FR"/>
        </w:rPr>
      </w:pPr>
      <w:hyperlink r:id="rId36" w:anchor="_Toc384739789" w:history="1">
        <w:r w:rsidR="000C7A4E">
          <w:rPr>
            <w:rStyle w:val="Lienhypertexte"/>
            <w:noProof/>
          </w:rPr>
          <w:t>5.2</w:t>
        </w:r>
        <w:r w:rsidR="000C7A4E">
          <w:rPr>
            <w:rStyle w:val="Lienhypertexte"/>
            <w:rFonts w:eastAsiaTheme="minorEastAsia"/>
            <w:b w:val="0"/>
            <w:bCs w:val="0"/>
            <w:noProof/>
            <w:lang w:eastAsia="fr-FR"/>
          </w:rPr>
          <w:tab/>
        </w:r>
        <w:r w:rsidR="000C7A4E">
          <w:rPr>
            <w:rStyle w:val="Lienhypertexte"/>
            <w:noProof/>
          </w:rPr>
          <w:t>Ressources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_Toc384739789 \h </w:instrText>
        </w:r>
        <w:r w:rsidR="000C7A4E">
          <w:rPr>
            <w:rStyle w:val="Lienhypertexte"/>
          </w:rPr>
        </w:r>
        <w:r w:rsidR="000C7A4E">
          <w:rPr>
            <w:rStyle w:val="Lienhypertexte"/>
          </w:rPr>
          <w:fldChar w:fldCharType="separate"/>
        </w:r>
        <w:r w:rsidR="000C7A4E">
          <w:rPr>
            <w:rStyle w:val="Lienhypertexte"/>
            <w:noProof/>
            <w:webHidden/>
          </w:rPr>
          <w:t>13</w:t>
        </w:r>
        <w:r w:rsidR="000C7A4E">
          <w:rPr>
            <w:rStyle w:val="Lienhypertexte"/>
          </w:rPr>
          <w:fldChar w:fldCharType="end"/>
        </w:r>
      </w:hyperlink>
    </w:p>
    <w:p w14:paraId="3808D8A1" w14:textId="77777777" w:rsidR="000C7A4E" w:rsidRDefault="00265544" w:rsidP="000C7A4E">
      <w:pPr>
        <w:pStyle w:val="TM2"/>
        <w:tabs>
          <w:tab w:val="left" w:pos="502"/>
          <w:tab w:val="right" w:pos="9062"/>
        </w:tabs>
        <w:rPr>
          <w:rFonts w:eastAsiaTheme="minorEastAsia"/>
          <w:b w:val="0"/>
          <w:bCs w:val="0"/>
          <w:noProof/>
          <w:lang w:eastAsia="fr-FR"/>
        </w:rPr>
      </w:pPr>
      <w:hyperlink r:id="rId37" w:anchor="_Toc384739790" w:history="1">
        <w:r w:rsidR="000C7A4E">
          <w:rPr>
            <w:rStyle w:val="Lienhypertexte"/>
            <w:noProof/>
          </w:rPr>
          <w:t>5.3</w:t>
        </w:r>
        <w:r w:rsidR="000C7A4E">
          <w:rPr>
            <w:rStyle w:val="Lienhypertexte"/>
            <w:rFonts w:eastAsiaTheme="minorEastAsia"/>
            <w:b w:val="0"/>
            <w:bCs w:val="0"/>
            <w:noProof/>
            <w:lang w:eastAsia="fr-FR"/>
          </w:rPr>
          <w:tab/>
        </w:r>
        <w:r w:rsidR="000C7A4E">
          <w:rPr>
            <w:rStyle w:val="Lienhypertexte"/>
            <w:noProof/>
          </w:rPr>
          <w:t>Tas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_Toc384739790 \h </w:instrText>
        </w:r>
        <w:r w:rsidR="000C7A4E">
          <w:rPr>
            <w:rStyle w:val="Lienhypertexte"/>
          </w:rPr>
        </w:r>
        <w:r w:rsidR="000C7A4E">
          <w:rPr>
            <w:rStyle w:val="Lienhypertexte"/>
          </w:rPr>
          <w:fldChar w:fldCharType="separate"/>
        </w:r>
        <w:r w:rsidR="000C7A4E">
          <w:rPr>
            <w:rStyle w:val="Lienhypertexte"/>
            <w:noProof/>
            <w:webHidden/>
          </w:rPr>
          <w:t>13</w:t>
        </w:r>
        <w:r w:rsidR="000C7A4E">
          <w:rPr>
            <w:rStyle w:val="Lienhypertexte"/>
          </w:rPr>
          <w:fldChar w:fldCharType="end"/>
        </w:r>
      </w:hyperlink>
    </w:p>
    <w:p w14:paraId="466B57CD" w14:textId="77777777" w:rsidR="000C7A4E" w:rsidRDefault="00265544" w:rsidP="000C7A4E">
      <w:pPr>
        <w:pStyle w:val="TM2"/>
        <w:tabs>
          <w:tab w:val="left" w:pos="502"/>
          <w:tab w:val="right" w:pos="9062"/>
        </w:tabs>
        <w:rPr>
          <w:rFonts w:eastAsiaTheme="minorEastAsia"/>
          <w:b w:val="0"/>
          <w:bCs w:val="0"/>
          <w:noProof/>
          <w:lang w:eastAsia="fr-FR"/>
        </w:rPr>
      </w:pPr>
      <w:hyperlink r:id="rId38" w:anchor="_Toc384739791" w:history="1">
        <w:r w:rsidR="000C7A4E">
          <w:rPr>
            <w:rStyle w:val="Lienhypertexte"/>
            <w:noProof/>
          </w:rPr>
          <w:t>5.4</w:t>
        </w:r>
        <w:r w:rsidR="000C7A4E">
          <w:rPr>
            <w:rStyle w:val="Lienhypertexte"/>
            <w:rFonts w:eastAsiaTheme="minorEastAsia"/>
            <w:b w:val="0"/>
            <w:bCs w:val="0"/>
            <w:noProof/>
            <w:lang w:eastAsia="fr-FR"/>
          </w:rPr>
          <w:tab/>
        </w:r>
        <w:r w:rsidR="000C7A4E">
          <w:rPr>
            <w:rStyle w:val="Lienhypertexte"/>
            <w:noProof/>
          </w:rPr>
          <w:t>Bâtiments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_Toc384739791 \h </w:instrText>
        </w:r>
        <w:r w:rsidR="000C7A4E">
          <w:rPr>
            <w:rStyle w:val="Lienhypertexte"/>
          </w:rPr>
        </w:r>
        <w:r w:rsidR="000C7A4E">
          <w:rPr>
            <w:rStyle w:val="Lienhypertexte"/>
          </w:rPr>
          <w:fldChar w:fldCharType="separate"/>
        </w:r>
        <w:r w:rsidR="000C7A4E">
          <w:rPr>
            <w:rStyle w:val="Lienhypertexte"/>
            <w:noProof/>
            <w:webHidden/>
          </w:rPr>
          <w:t>13</w:t>
        </w:r>
        <w:r w:rsidR="000C7A4E">
          <w:rPr>
            <w:rStyle w:val="Lienhypertexte"/>
          </w:rPr>
          <w:fldChar w:fldCharType="end"/>
        </w:r>
      </w:hyperlink>
    </w:p>
    <w:p w14:paraId="1F143FF9"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39" w:anchor="_Toc384739792" w:history="1">
        <w:r w:rsidR="000C7A4E">
          <w:rPr>
            <w:rStyle w:val="Lienhypertexte"/>
            <w:noProof/>
          </w:rPr>
          <w:t>6.</w:t>
        </w:r>
        <w:r w:rsidR="000C7A4E">
          <w:rPr>
            <w:rStyle w:val="Lienhypertexte"/>
            <w:rFonts w:eastAsiaTheme="minorEastAsia"/>
            <w:b w:val="0"/>
            <w:bCs w:val="0"/>
            <w:caps w:val="0"/>
            <w:noProof/>
            <w:u w:val="none"/>
            <w:lang w:eastAsia="fr-FR"/>
          </w:rPr>
          <w:tab/>
        </w:r>
        <w:r w:rsidR="000C7A4E">
          <w:rPr>
            <w:rStyle w:val="Lienhypertexte"/>
            <w:noProof/>
          </w:rPr>
          <w:t>Compétences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_Toc384739792 \h </w:instrText>
        </w:r>
        <w:r w:rsidR="000C7A4E">
          <w:rPr>
            <w:rStyle w:val="Lienhypertexte"/>
          </w:rPr>
        </w:r>
        <w:r w:rsidR="000C7A4E">
          <w:rPr>
            <w:rStyle w:val="Lienhypertexte"/>
          </w:rPr>
          <w:fldChar w:fldCharType="separate"/>
        </w:r>
        <w:r w:rsidR="000C7A4E">
          <w:rPr>
            <w:rStyle w:val="Lienhypertexte"/>
            <w:noProof/>
            <w:webHidden/>
          </w:rPr>
          <w:t>15</w:t>
        </w:r>
        <w:r w:rsidR="000C7A4E">
          <w:rPr>
            <w:rStyle w:val="Lienhypertexte"/>
          </w:rPr>
          <w:fldChar w:fldCharType="end"/>
        </w:r>
      </w:hyperlink>
    </w:p>
    <w:p w14:paraId="66E6E788" w14:textId="77777777" w:rsidR="000C7A4E" w:rsidRDefault="00265544" w:rsidP="000C7A4E">
      <w:pPr>
        <w:pStyle w:val="TM2"/>
        <w:tabs>
          <w:tab w:val="left" w:pos="502"/>
          <w:tab w:val="right" w:pos="9062"/>
        </w:tabs>
        <w:rPr>
          <w:rFonts w:eastAsiaTheme="minorEastAsia"/>
          <w:b w:val="0"/>
          <w:bCs w:val="0"/>
          <w:noProof/>
          <w:lang w:eastAsia="fr-FR"/>
        </w:rPr>
      </w:pPr>
      <w:hyperlink r:id="rId40" w:anchor="_Toc384739793" w:history="1">
        <w:r w:rsidR="000C7A4E">
          <w:rPr>
            <w:rStyle w:val="Lienhypertexte"/>
            <w:noProof/>
          </w:rPr>
          <w:t>6.1</w:t>
        </w:r>
        <w:r w:rsidR="000C7A4E">
          <w:rPr>
            <w:rStyle w:val="Lienhypertexte"/>
            <w:rFonts w:eastAsiaTheme="minorEastAsia"/>
            <w:b w:val="0"/>
            <w:bCs w:val="0"/>
            <w:noProof/>
            <w:lang w:eastAsia="fr-FR"/>
          </w:rPr>
          <w:tab/>
        </w:r>
        <w:r w:rsidR="000C7A4E">
          <w:rPr>
            <w:rStyle w:val="Lienhypertexte"/>
            <w:noProof/>
          </w:rPr>
          <w:t>Principes généraux</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_Toc384739793 \h </w:instrText>
        </w:r>
        <w:r w:rsidR="000C7A4E">
          <w:rPr>
            <w:rStyle w:val="Lienhypertexte"/>
          </w:rPr>
        </w:r>
        <w:r w:rsidR="000C7A4E">
          <w:rPr>
            <w:rStyle w:val="Lienhypertexte"/>
          </w:rPr>
          <w:fldChar w:fldCharType="separate"/>
        </w:r>
        <w:r w:rsidR="000C7A4E">
          <w:rPr>
            <w:rStyle w:val="Lienhypertexte"/>
            <w:noProof/>
            <w:webHidden/>
          </w:rPr>
          <w:t>15</w:t>
        </w:r>
        <w:r w:rsidR="000C7A4E">
          <w:rPr>
            <w:rStyle w:val="Lienhypertexte"/>
          </w:rPr>
          <w:fldChar w:fldCharType="end"/>
        </w:r>
      </w:hyperlink>
    </w:p>
    <w:p w14:paraId="434D2F76" w14:textId="77777777" w:rsidR="000C7A4E" w:rsidRDefault="00265544" w:rsidP="000C7A4E">
      <w:pPr>
        <w:pStyle w:val="TM2"/>
        <w:tabs>
          <w:tab w:val="left" w:pos="502"/>
          <w:tab w:val="right" w:pos="9062"/>
        </w:tabs>
        <w:rPr>
          <w:rFonts w:eastAsiaTheme="minorEastAsia"/>
          <w:b w:val="0"/>
          <w:bCs w:val="0"/>
          <w:noProof/>
          <w:lang w:eastAsia="fr-FR"/>
        </w:rPr>
      </w:pPr>
      <w:hyperlink r:id="rId41" w:anchor="_Toc384739794" w:history="1">
        <w:r w:rsidR="000C7A4E">
          <w:rPr>
            <w:rStyle w:val="Lienhypertexte"/>
            <w:noProof/>
          </w:rPr>
          <w:t>6.2</w:t>
        </w:r>
        <w:r w:rsidR="000C7A4E">
          <w:rPr>
            <w:rStyle w:val="Lienhypertexte"/>
            <w:rFonts w:eastAsiaTheme="minorEastAsia"/>
            <w:b w:val="0"/>
            <w:bCs w:val="0"/>
            <w:noProof/>
            <w:lang w:eastAsia="fr-FR"/>
          </w:rPr>
          <w:tab/>
        </w:r>
        <w:r w:rsidR="000C7A4E">
          <w:rPr>
            <w:rStyle w:val="Lienhypertexte"/>
            <w:noProof/>
          </w:rPr>
          <w:t>Compétences de base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_Toc384739794 \h </w:instrText>
        </w:r>
        <w:r w:rsidR="000C7A4E">
          <w:rPr>
            <w:rStyle w:val="Lienhypertexte"/>
          </w:rPr>
        </w:r>
        <w:r w:rsidR="000C7A4E">
          <w:rPr>
            <w:rStyle w:val="Lienhypertexte"/>
          </w:rPr>
          <w:fldChar w:fldCharType="separate"/>
        </w:r>
        <w:r w:rsidR="000C7A4E">
          <w:rPr>
            <w:rStyle w:val="Lienhypertexte"/>
            <w:noProof/>
            <w:webHidden/>
          </w:rPr>
          <w:t>17</w:t>
        </w:r>
        <w:r w:rsidR="000C7A4E">
          <w:rPr>
            <w:rStyle w:val="Lienhypertexte"/>
          </w:rPr>
          <w:fldChar w:fldCharType="end"/>
        </w:r>
      </w:hyperlink>
    </w:p>
    <w:p w14:paraId="0322A0A8"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42" w:anchor="_Toc384739795" w:history="1">
        <w:r w:rsidR="000C7A4E">
          <w:rPr>
            <w:rStyle w:val="Lienhypertexte"/>
            <w:noProof/>
          </w:rPr>
          <w:t>7.</w:t>
        </w:r>
        <w:r w:rsidR="000C7A4E">
          <w:rPr>
            <w:rStyle w:val="Lienhypertexte"/>
            <w:rFonts w:eastAsiaTheme="minorEastAsia"/>
            <w:b w:val="0"/>
            <w:bCs w:val="0"/>
            <w:caps w:val="0"/>
            <w:noProof/>
            <w:u w:val="none"/>
            <w:lang w:eastAsia="fr-FR"/>
          </w:rPr>
          <w:tab/>
        </w:r>
        <w:r w:rsidR="000C7A4E">
          <w:rPr>
            <w:rStyle w:val="Lienhypertexte"/>
            <w:noProof/>
          </w:rPr>
          <w:t>Les systèmes politiques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_Toc384739795 \h </w:instrText>
        </w:r>
        <w:r w:rsidR="000C7A4E">
          <w:rPr>
            <w:rStyle w:val="Lienhypertexte"/>
          </w:rPr>
        </w:r>
        <w:r w:rsidR="000C7A4E">
          <w:rPr>
            <w:rStyle w:val="Lienhypertexte"/>
          </w:rPr>
          <w:fldChar w:fldCharType="separate"/>
        </w:r>
        <w:r w:rsidR="000C7A4E">
          <w:rPr>
            <w:rStyle w:val="Lienhypertexte"/>
            <w:noProof/>
            <w:webHidden/>
          </w:rPr>
          <w:t>19</w:t>
        </w:r>
        <w:r w:rsidR="000C7A4E">
          <w:rPr>
            <w:rStyle w:val="Lienhypertexte"/>
          </w:rPr>
          <w:fldChar w:fldCharType="end"/>
        </w:r>
      </w:hyperlink>
    </w:p>
    <w:p w14:paraId="6279F7E3" w14:textId="77777777" w:rsidR="000C7A4E" w:rsidRDefault="00265544" w:rsidP="000C7A4E">
      <w:pPr>
        <w:pStyle w:val="TM2"/>
        <w:tabs>
          <w:tab w:val="left" w:pos="502"/>
          <w:tab w:val="right" w:pos="9062"/>
        </w:tabs>
        <w:rPr>
          <w:rFonts w:eastAsiaTheme="minorEastAsia"/>
          <w:b w:val="0"/>
          <w:bCs w:val="0"/>
          <w:noProof/>
          <w:lang w:eastAsia="fr-FR"/>
        </w:rPr>
      </w:pPr>
      <w:hyperlink r:id="rId43" w:anchor="_Toc384739796" w:history="1">
        <w:r w:rsidR="000C7A4E">
          <w:rPr>
            <w:rStyle w:val="Lienhypertexte"/>
            <w:noProof/>
          </w:rPr>
          <w:t>7.1</w:t>
        </w:r>
        <w:r w:rsidR="000C7A4E">
          <w:rPr>
            <w:rStyle w:val="Lienhypertexte"/>
            <w:rFonts w:eastAsiaTheme="minorEastAsia"/>
            <w:b w:val="0"/>
            <w:bCs w:val="0"/>
            <w:noProof/>
            <w:lang w:eastAsia="fr-FR"/>
          </w:rPr>
          <w:tab/>
        </w:r>
        <w:r w:rsidR="000C7A4E">
          <w:rPr>
            <w:rStyle w:val="Lienhypertexte"/>
            <w:noProof/>
          </w:rPr>
          <w:t>Eléments du Pouvoir</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_Toc384739796 \h </w:instrText>
        </w:r>
        <w:r w:rsidR="000C7A4E">
          <w:rPr>
            <w:rStyle w:val="Lienhypertexte"/>
          </w:rPr>
        </w:r>
        <w:r w:rsidR="000C7A4E">
          <w:rPr>
            <w:rStyle w:val="Lienhypertexte"/>
          </w:rPr>
          <w:fldChar w:fldCharType="separate"/>
        </w:r>
        <w:r w:rsidR="000C7A4E">
          <w:rPr>
            <w:rStyle w:val="Lienhypertexte"/>
            <w:noProof/>
            <w:webHidden/>
          </w:rPr>
          <w:t>19</w:t>
        </w:r>
        <w:r w:rsidR="000C7A4E">
          <w:rPr>
            <w:rStyle w:val="Lienhypertexte"/>
          </w:rPr>
          <w:fldChar w:fldCharType="end"/>
        </w:r>
      </w:hyperlink>
    </w:p>
    <w:p w14:paraId="7C27BBC5" w14:textId="77777777" w:rsidR="000C7A4E" w:rsidRDefault="00265544" w:rsidP="000C7A4E">
      <w:pPr>
        <w:pStyle w:val="TM2"/>
        <w:tabs>
          <w:tab w:val="left" w:pos="502"/>
          <w:tab w:val="right" w:pos="9062"/>
        </w:tabs>
        <w:rPr>
          <w:rFonts w:eastAsiaTheme="minorEastAsia"/>
          <w:b w:val="0"/>
          <w:bCs w:val="0"/>
          <w:noProof/>
          <w:lang w:eastAsia="fr-FR"/>
        </w:rPr>
      </w:pPr>
      <w:hyperlink r:id="rId44" w:anchor="_Toc384739797" w:history="1">
        <w:r w:rsidR="000C7A4E">
          <w:rPr>
            <w:rStyle w:val="Lienhypertexte"/>
            <w:noProof/>
          </w:rPr>
          <w:t>7.2</w:t>
        </w:r>
        <w:r w:rsidR="000C7A4E">
          <w:rPr>
            <w:rStyle w:val="Lienhypertexte"/>
            <w:rFonts w:eastAsiaTheme="minorEastAsia"/>
            <w:b w:val="0"/>
            <w:bCs w:val="0"/>
            <w:noProof/>
            <w:lang w:eastAsia="fr-FR"/>
          </w:rPr>
          <w:tab/>
        </w:r>
        <w:r w:rsidR="000C7A4E">
          <w:rPr>
            <w:rStyle w:val="Lienhypertexte"/>
            <w:noProof/>
          </w:rPr>
          <w:t>Les régimes :</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_Toc384739797 \h </w:instrText>
        </w:r>
        <w:r w:rsidR="000C7A4E">
          <w:rPr>
            <w:rStyle w:val="Lienhypertexte"/>
          </w:rPr>
        </w:r>
        <w:r w:rsidR="000C7A4E">
          <w:rPr>
            <w:rStyle w:val="Lienhypertexte"/>
          </w:rPr>
          <w:fldChar w:fldCharType="separate"/>
        </w:r>
        <w:r w:rsidR="000C7A4E">
          <w:rPr>
            <w:rStyle w:val="Lienhypertexte"/>
            <w:noProof/>
            <w:webHidden/>
          </w:rPr>
          <w:t>19</w:t>
        </w:r>
        <w:r w:rsidR="000C7A4E">
          <w:rPr>
            <w:rStyle w:val="Lienhypertexte"/>
          </w:rPr>
          <w:fldChar w:fldCharType="end"/>
        </w:r>
      </w:hyperlink>
    </w:p>
    <w:p w14:paraId="1B5B7286" w14:textId="77777777" w:rsidR="000C7A4E" w:rsidRDefault="00265544" w:rsidP="000C7A4E">
      <w:pPr>
        <w:pStyle w:val="TM2"/>
        <w:tabs>
          <w:tab w:val="left" w:pos="502"/>
          <w:tab w:val="right" w:pos="9062"/>
        </w:tabs>
        <w:rPr>
          <w:rFonts w:eastAsiaTheme="minorEastAsia"/>
          <w:b w:val="0"/>
          <w:bCs w:val="0"/>
          <w:noProof/>
          <w:lang w:eastAsia="fr-FR"/>
        </w:rPr>
      </w:pPr>
      <w:hyperlink r:id="rId45" w:anchor="_Toc384739798" w:history="1">
        <w:r w:rsidR="000C7A4E">
          <w:rPr>
            <w:rStyle w:val="Lienhypertexte"/>
            <w:noProof/>
          </w:rPr>
          <w:t>7.3</w:t>
        </w:r>
        <w:r w:rsidR="000C7A4E">
          <w:rPr>
            <w:rStyle w:val="Lienhypertexte"/>
            <w:rFonts w:eastAsiaTheme="minorEastAsia"/>
            <w:b w:val="0"/>
            <w:bCs w:val="0"/>
            <w:noProof/>
            <w:lang w:eastAsia="fr-FR"/>
          </w:rPr>
          <w:tab/>
        </w:r>
        <w:r w:rsidR="000C7A4E">
          <w:rPr>
            <w:rStyle w:val="Lienhypertexte"/>
            <w:noProof/>
          </w:rPr>
          <w:t>Changement de système politique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_Toc384739798 \h </w:instrText>
        </w:r>
        <w:r w:rsidR="000C7A4E">
          <w:rPr>
            <w:rStyle w:val="Lienhypertexte"/>
          </w:rPr>
        </w:r>
        <w:r w:rsidR="000C7A4E">
          <w:rPr>
            <w:rStyle w:val="Lienhypertexte"/>
          </w:rPr>
          <w:fldChar w:fldCharType="separate"/>
        </w:r>
        <w:r w:rsidR="000C7A4E">
          <w:rPr>
            <w:rStyle w:val="Lienhypertexte"/>
            <w:noProof/>
            <w:webHidden/>
          </w:rPr>
          <w:t>19</w:t>
        </w:r>
        <w:r w:rsidR="000C7A4E">
          <w:rPr>
            <w:rStyle w:val="Lienhypertexte"/>
          </w:rPr>
          <w:fldChar w:fldCharType="end"/>
        </w:r>
      </w:hyperlink>
    </w:p>
    <w:p w14:paraId="1E453F32"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46" w:anchor="_Toc384739799" w:history="1">
        <w:r w:rsidR="000C7A4E">
          <w:rPr>
            <w:rStyle w:val="Lienhypertexte"/>
            <w:noProof/>
          </w:rPr>
          <w:t>8.</w:t>
        </w:r>
        <w:r w:rsidR="000C7A4E">
          <w:rPr>
            <w:rStyle w:val="Lienhypertexte"/>
            <w:rFonts w:eastAsiaTheme="minorEastAsia"/>
            <w:b w:val="0"/>
            <w:bCs w:val="0"/>
            <w:caps w:val="0"/>
            <w:noProof/>
            <w:u w:val="none"/>
            <w:lang w:eastAsia="fr-FR"/>
          </w:rPr>
          <w:tab/>
        </w:r>
        <w:r w:rsidR="000C7A4E">
          <w:rPr>
            <w:rStyle w:val="Lienhypertexte"/>
            <w:noProof/>
          </w:rPr>
          <w:t>La Confédération et la réputation</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_Toc384739799 \h </w:instrText>
        </w:r>
        <w:r w:rsidR="000C7A4E">
          <w:rPr>
            <w:rStyle w:val="Lienhypertexte"/>
          </w:rPr>
        </w:r>
        <w:r w:rsidR="000C7A4E">
          <w:rPr>
            <w:rStyle w:val="Lienhypertexte"/>
          </w:rPr>
          <w:fldChar w:fldCharType="separate"/>
        </w:r>
        <w:r w:rsidR="000C7A4E">
          <w:rPr>
            <w:rStyle w:val="Lienhypertexte"/>
            <w:noProof/>
            <w:webHidden/>
          </w:rPr>
          <w:t>21</w:t>
        </w:r>
        <w:r w:rsidR="000C7A4E">
          <w:rPr>
            <w:rStyle w:val="Lienhypertexte"/>
          </w:rPr>
          <w:fldChar w:fldCharType="end"/>
        </w:r>
      </w:hyperlink>
    </w:p>
    <w:p w14:paraId="619623B3" w14:textId="77777777" w:rsidR="000C7A4E" w:rsidRDefault="00265544" w:rsidP="000C7A4E">
      <w:pPr>
        <w:pStyle w:val="TM2"/>
        <w:tabs>
          <w:tab w:val="left" w:pos="502"/>
          <w:tab w:val="right" w:pos="9062"/>
        </w:tabs>
        <w:rPr>
          <w:rFonts w:eastAsiaTheme="minorEastAsia"/>
          <w:b w:val="0"/>
          <w:bCs w:val="0"/>
          <w:noProof/>
          <w:lang w:eastAsia="fr-FR"/>
        </w:rPr>
      </w:pPr>
      <w:hyperlink r:id="rId47" w:anchor="_Toc384739800" w:history="1">
        <w:r w:rsidR="000C7A4E">
          <w:rPr>
            <w:rStyle w:val="Lienhypertexte"/>
            <w:noProof/>
          </w:rPr>
          <w:t>8.1</w:t>
        </w:r>
        <w:r w:rsidR="000C7A4E">
          <w:rPr>
            <w:rStyle w:val="Lienhypertexte"/>
            <w:rFonts w:eastAsiaTheme="minorEastAsia"/>
            <w:b w:val="0"/>
            <w:bCs w:val="0"/>
            <w:noProof/>
            <w:lang w:eastAsia="fr-FR"/>
          </w:rPr>
          <w:tab/>
        </w:r>
        <w:r w:rsidR="000C7A4E">
          <w:rPr>
            <w:rStyle w:val="Lienhypertexte"/>
            <w:noProof/>
          </w:rPr>
          <w:t>Réputation et missions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_Toc384739800 \h </w:instrText>
        </w:r>
        <w:r w:rsidR="000C7A4E">
          <w:rPr>
            <w:rStyle w:val="Lienhypertexte"/>
          </w:rPr>
        </w:r>
        <w:r w:rsidR="000C7A4E">
          <w:rPr>
            <w:rStyle w:val="Lienhypertexte"/>
          </w:rPr>
          <w:fldChar w:fldCharType="separate"/>
        </w:r>
        <w:r w:rsidR="000C7A4E">
          <w:rPr>
            <w:rStyle w:val="Lienhypertexte"/>
            <w:noProof/>
            <w:webHidden/>
          </w:rPr>
          <w:t>21</w:t>
        </w:r>
        <w:r w:rsidR="000C7A4E">
          <w:rPr>
            <w:rStyle w:val="Lienhypertexte"/>
          </w:rPr>
          <w:fldChar w:fldCharType="end"/>
        </w:r>
      </w:hyperlink>
    </w:p>
    <w:p w14:paraId="57E46F41" w14:textId="77777777" w:rsidR="000C7A4E" w:rsidRDefault="00265544" w:rsidP="000C7A4E">
      <w:pPr>
        <w:pStyle w:val="TM1"/>
        <w:tabs>
          <w:tab w:val="left" w:pos="390"/>
          <w:tab w:val="right" w:pos="9062"/>
        </w:tabs>
        <w:rPr>
          <w:rFonts w:eastAsiaTheme="minorEastAsia"/>
          <w:b w:val="0"/>
          <w:bCs w:val="0"/>
          <w:caps w:val="0"/>
          <w:noProof/>
          <w:u w:val="none"/>
          <w:lang w:eastAsia="fr-FR"/>
        </w:rPr>
      </w:pPr>
      <w:hyperlink r:id="rId48" w:anchor="_Toc384739801" w:history="1">
        <w:r w:rsidR="000C7A4E">
          <w:rPr>
            <w:rStyle w:val="Lienhypertexte"/>
            <w:noProof/>
          </w:rPr>
          <w:t>9.</w:t>
        </w:r>
        <w:r w:rsidR="000C7A4E">
          <w:rPr>
            <w:rStyle w:val="Lienhypertexte"/>
            <w:rFonts w:eastAsiaTheme="minorEastAsia"/>
            <w:b w:val="0"/>
            <w:bCs w:val="0"/>
            <w:caps w:val="0"/>
            <w:noProof/>
            <w:u w:val="none"/>
            <w:lang w:eastAsia="fr-FR"/>
          </w:rPr>
          <w:tab/>
        </w:r>
        <w:r w:rsidR="000C7A4E">
          <w:rPr>
            <w:rStyle w:val="Lienhypertexte"/>
            <w:noProof/>
          </w:rPr>
          <w:t>Communication entre joueurs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_Toc384739801 \h </w:instrText>
        </w:r>
        <w:r w:rsidR="000C7A4E">
          <w:rPr>
            <w:rStyle w:val="Lienhypertexte"/>
          </w:rPr>
        </w:r>
        <w:r w:rsidR="000C7A4E">
          <w:rPr>
            <w:rStyle w:val="Lienhypertexte"/>
          </w:rPr>
          <w:fldChar w:fldCharType="separate"/>
        </w:r>
        <w:r w:rsidR="000C7A4E">
          <w:rPr>
            <w:rStyle w:val="Lienhypertexte"/>
            <w:noProof/>
            <w:webHidden/>
          </w:rPr>
          <w:t>22</w:t>
        </w:r>
        <w:r w:rsidR="000C7A4E">
          <w:rPr>
            <w:rStyle w:val="Lienhypertexte"/>
          </w:rPr>
          <w:fldChar w:fldCharType="end"/>
        </w:r>
      </w:hyperlink>
    </w:p>
    <w:p w14:paraId="718CF9A9" w14:textId="77777777" w:rsidR="000C7A4E" w:rsidRDefault="00265544" w:rsidP="000C7A4E">
      <w:pPr>
        <w:pStyle w:val="TM1"/>
        <w:tabs>
          <w:tab w:val="left" w:pos="502"/>
          <w:tab w:val="right" w:pos="9062"/>
        </w:tabs>
        <w:rPr>
          <w:rFonts w:eastAsiaTheme="minorEastAsia"/>
          <w:b w:val="0"/>
          <w:bCs w:val="0"/>
          <w:caps w:val="0"/>
          <w:noProof/>
          <w:u w:val="none"/>
          <w:lang w:eastAsia="fr-FR"/>
        </w:rPr>
      </w:pPr>
      <w:hyperlink r:id="rId49" w:anchor="_Toc384739802" w:history="1">
        <w:r w:rsidR="000C7A4E">
          <w:rPr>
            <w:rStyle w:val="Lienhypertexte"/>
            <w:noProof/>
          </w:rPr>
          <w:t>10.</w:t>
        </w:r>
        <w:r w:rsidR="000C7A4E">
          <w:rPr>
            <w:rStyle w:val="Lienhypertexte"/>
            <w:rFonts w:eastAsiaTheme="minorEastAsia"/>
            <w:b w:val="0"/>
            <w:bCs w:val="0"/>
            <w:caps w:val="0"/>
            <w:noProof/>
            <w:u w:val="none"/>
            <w:lang w:eastAsia="fr-FR"/>
          </w:rPr>
          <w:tab/>
        </w:r>
        <w:r w:rsidR="000C7A4E">
          <w:rPr>
            <w:rStyle w:val="Lienhypertexte"/>
            <w:noProof/>
          </w:rPr>
          <w:t>Annexes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_Toc384739802 \h </w:instrText>
        </w:r>
        <w:r w:rsidR="000C7A4E">
          <w:rPr>
            <w:rStyle w:val="Lienhypertexte"/>
          </w:rPr>
        </w:r>
        <w:r w:rsidR="000C7A4E">
          <w:rPr>
            <w:rStyle w:val="Lienhypertexte"/>
          </w:rPr>
          <w:fldChar w:fldCharType="separate"/>
        </w:r>
        <w:r w:rsidR="000C7A4E">
          <w:rPr>
            <w:rStyle w:val="Lienhypertexte"/>
            <w:noProof/>
            <w:webHidden/>
          </w:rPr>
          <w:t>23</w:t>
        </w:r>
        <w:r w:rsidR="000C7A4E">
          <w:rPr>
            <w:rStyle w:val="Lienhypertexte"/>
          </w:rPr>
          <w:fldChar w:fldCharType="end"/>
        </w:r>
      </w:hyperlink>
    </w:p>
    <w:p w14:paraId="4852BB8F" w14:textId="77777777" w:rsidR="000C7A4E" w:rsidRDefault="00265544" w:rsidP="000C7A4E">
      <w:pPr>
        <w:pStyle w:val="TM2"/>
        <w:tabs>
          <w:tab w:val="left" w:pos="502"/>
          <w:tab w:val="right" w:pos="9062"/>
        </w:tabs>
        <w:rPr>
          <w:rFonts w:eastAsiaTheme="minorEastAsia"/>
          <w:b w:val="0"/>
          <w:bCs w:val="0"/>
          <w:noProof/>
          <w:lang w:eastAsia="fr-FR"/>
        </w:rPr>
      </w:pPr>
      <w:hyperlink r:id="rId50" w:anchor="_Toc384739803" w:history="1">
        <w:r w:rsidR="000C7A4E">
          <w:rPr>
            <w:rStyle w:val="Lienhypertexte"/>
            <w:noProof/>
          </w:rPr>
          <w:t>1.1</w:t>
        </w:r>
        <w:r w:rsidR="000C7A4E">
          <w:rPr>
            <w:rStyle w:val="Lienhypertexte"/>
            <w:rFonts w:eastAsiaTheme="minorEastAsia"/>
            <w:b w:val="0"/>
            <w:bCs w:val="0"/>
            <w:noProof/>
            <w:lang w:eastAsia="fr-FR"/>
          </w:rPr>
          <w:tab/>
        </w:r>
        <w:r w:rsidR="000C7A4E">
          <w:rPr>
            <w:rStyle w:val="Lienhypertexte"/>
            <w:noProof/>
          </w:rPr>
          <w:t>Liste des compétences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_Toc384739803 \h </w:instrText>
        </w:r>
        <w:r w:rsidR="000C7A4E">
          <w:rPr>
            <w:rStyle w:val="Lienhypertexte"/>
          </w:rPr>
        </w:r>
        <w:r w:rsidR="000C7A4E">
          <w:rPr>
            <w:rStyle w:val="Lienhypertexte"/>
          </w:rPr>
          <w:fldChar w:fldCharType="separate"/>
        </w:r>
        <w:r w:rsidR="000C7A4E">
          <w:rPr>
            <w:rStyle w:val="Lienhypertexte"/>
            <w:noProof/>
            <w:webHidden/>
          </w:rPr>
          <w:t>23</w:t>
        </w:r>
        <w:r w:rsidR="000C7A4E">
          <w:rPr>
            <w:rStyle w:val="Lienhypertexte"/>
          </w:rPr>
          <w:fldChar w:fldCharType="end"/>
        </w:r>
      </w:hyperlink>
    </w:p>
    <w:p w14:paraId="28F23DD5" w14:textId="77777777" w:rsidR="000C7A4E" w:rsidRDefault="00265544" w:rsidP="000C7A4E">
      <w:pPr>
        <w:pStyle w:val="TM2"/>
        <w:tabs>
          <w:tab w:val="left" w:pos="502"/>
          <w:tab w:val="right" w:pos="9062"/>
        </w:tabs>
        <w:rPr>
          <w:rFonts w:eastAsiaTheme="minorEastAsia"/>
          <w:b w:val="0"/>
          <w:bCs w:val="0"/>
          <w:noProof/>
          <w:lang w:eastAsia="fr-FR"/>
        </w:rPr>
      </w:pPr>
      <w:hyperlink r:id="rId51" w:anchor="_Toc384739804" w:history="1">
        <w:r w:rsidR="000C7A4E">
          <w:rPr>
            <w:rStyle w:val="Lienhypertexte"/>
            <w:noProof/>
          </w:rPr>
          <w:t>1.2</w:t>
        </w:r>
        <w:r w:rsidR="000C7A4E">
          <w:rPr>
            <w:rStyle w:val="Lienhypertexte"/>
            <w:rFonts w:eastAsiaTheme="minorEastAsia"/>
            <w:b w:val="0"/>
            <w:bCs w:val="0"/>
            <w:noProof/>
            <w:lang w:eastAsia="fr-FR"/>
          </w:rPr>
          <w:tab/>
        </w:r>
        <w:r w:rsidR="000C7A4E">
          <w:rPr>
            <w:rStyle w:val="Lienhypertexte"/>
            <w:noProof/>
          </w:rPr>
          <w:t>Listes des objets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_Toc384739804 \h </w:instrText>
        </w:r>
        <w:r w:rsidR="000C7A4E">
          <w:rPr>
            <w:rStyle w:val="Lienhypertexte"/>
          </w:rPr>
        </w:r>
        <w:r w:rsidR="000C7A4E">
          <w:rPr>
            <w:rStyle w:val="Lienhypertexte"/>
          </w:rPr>
          <w:fldChar w:fldCharType="separate"/>
        </w:r>
        <w:r w:rsidR="000C7A4E">
          <w:rPr>
            <w:rStyle w:val="Lienhypertexte"/>
            <w:noProof/>
            <w:webHidden/>
          </w:rPr>
          <w:t>46</w:t>
        </w:r>
        <w:r w:rsidR="000C7A4E">
          <w:rPr>
            <w:rStyle w:val="Lienhypertexte"/>
          </w:rPr>
          <w:fldChar w:fldCharType="end"/>
        </w:r>
      </w:hyperlink>
    </w:p>
    <w:p w14:paraId="703AE8E5" w14:textId="77777777" w:rsidR="000C7A4E" w:rsidRDefault="00265544" w:rsidP="000C7A4E">
      <w:pPr>
        <w:pStyle w:val="TM2"/>
        <w:tabs>
          <w:tab w:val="left" w:pos="502"/>
          <w:tab w:val="right" w:pos="9062"/>
        </w:tabs>
        <w:rPr>
          <w:rFonts w:eastAsiaTheme="minorEastAsia"/>
          <w:b w:val="0"/>
          <w:bCs w:val="0"/>
          <w:noProof/>
          <w:lang w:eastAsia="fr-FR"/>
        </w:rPr>
      </w:pPr>
      <w:hyperlink r:id="rId52" w:anchor="_Toc384739805" w:history="1">
        <w:r w:rsidR="000C7A4E">
          <w:rPr>
            <w:rStyle w:val="Lienhypertexte"/>
            <w:noProof/>
          </w:rPr>
          <w:t>1.3</w:t>
        </w:r>
        <w:r w:rsidR="000C7A4E">
          <w:rPr>
            <w:rStyle w:val="Lienhypertexte"/>
            <w:rFonts w:eastAsiaTheme="minorEastAsia"/>
            <w:b w:val="0"/>
            <w:bCs w:val="0"/>
            <w:noProof/>
            <w:lang w:eastAsia="fr-FR"/>
          </w:rPr>
          <w:tab/>
        </w:r>
        <w:r w:rsidR="000C7A4E">
          <w:rPr>
            <w:rStyle w:val="Lienhypertexte"/>
            <w:noProof/>
          </w:rPr>
          <w:t>Listes des bâtiments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_Toc384739805 \h </w:instrText>
        </w:r>
        <w:r w:rsidR="000C7A4E">
          <w:rPr>
            <w:rStyle w:val="Lienhypertexte"/>
          </w:rPr>
        </w:r>
        <w:r w:rsidR="000C7A4E">
          <w:rPr>
            <w:rStyle w:val="Lienhypertexte"/>
          </w:rPr>
          <w:fldChar w:fldCharType="separate"/>
        </w:r>
        <w:r w:rsidR="000C7A4E">
          <w:rPr>
            <w:rStyle w:val="Lienhypertexte"/>
            <w:noProof/>
            <w:webHidden/>
          </w:rPr>
          <w:t>46</w:t>
        </w:r>
        <w:r w:rsidR="000C7A4E">
          <w:rPr>
            <w:rStyle w:val="Lienhypertexte"/>
          </w:rPr>
          <w:fldChar w:fldCharType="end"/>
        </w:r>
      </w:hyperlink>
    </w:p>
    <w:p w14:paraId="1F059533" w14:textId="77777777" w:rsidR="000C7A4E" w:rsidRDefault="00265544" w:rsidP="000C7A4E">
      <w:pPr>
        <w:pStyle w:val="TM2"/>
        <w:tabs>
          <w:tab w:val="left" w:pos="502"/>
          <w:tab w:val="right" w:pos="9062"/>
        </w:tabs>
        <w:rPr>
          <w:rFonts w:eastAsiaTheme="minorEastAsia"/>
          <w:b w:val="0"/>
          <w:bCs w:val="0"/>
          <w:noProof/>
          <w:lang w:eastAsia="fr-FR"/>
        </w:rPr>
      </w:pPr>
      <w:hyperlink r:id="rId53" w:anchor="_Toc384739806" w:history="1">
        <w:r w:rsidR="000C7A4E">
          <w:rPr>
            <w:rStyle w:val="Lienhypertexte"/>
            <w:noProof/>
          </w:rPr>
          <w:t>1.4</w:t>
        </w:r>
        <w:r w:rsidR="000C7A4E">
          <w:rPr>
            <w:rStyle w:val="Lienhypertexte"/>
            <w:rFonts w:eastAsiaTheme="minorEastAsia"/>
            <w:b w:val="0"/>
            <w:bCs w:val="0"/>
            <w:noProof/>
            <w:lang w:eastAsia="fr-FR"/>
          </w:rPr>
          <w:tab/>
        </w:r>
        <w:r w:rsidR="000C7A4E">
          <w:rPr>
            <w:rStyle w:val="Lienhypertexte"/>
            <w:noProof/>
          </w:rPr>
          <w:t>Bestiaire</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_Toc384739806 \h </w:instrText>
        </w:r>
        <w:r w:rsidR="000C7A4E">
          <w:rPr>
            <w:rStyle w:val="Lienhypertexte"/>
          </w:rPr>
        </w:r>
        <w:r w:rsidR="000C7A4E">
          <w:rPr>
            <w:rStyle w:val="Lienhypertexte"/>
          </w:rPr>
          <w:fldChar w:fldCharType="separate"/>
        </w:r>
        <w:r w:rsidR="000C7A4E">
          <w:rPr>
            <w:rStyle w:val="Lienhypertexte"/>
            <w:noProof/>
            <w:webHidden/>
          </w:rPr>
          <w:t>48</w:t>
        </w:r>
        <w:r w:rsidR="000C7A4E">
          <w:rPr>
            <w:rStyle w:val="Lienhypertexte"/>
          </w:rPr>
          <w:fldChar w:fldCharType="end"/>
        </w:r>
      </w:hyperlink>
    </w:p>
    <w:p w14:paraId="343990AE" w14:textId="77777777" w:rsidR="000C7A4E" w:rsidRDefault="00265544" w:rsidP="000C7A4E">
      <w:pPr>
        <w:pStyle w:val="TM2"/>
        <w:tabs>
          <w:tab w:val="left" w:pos="502"/>
          <w:tab w:val="right" w:pos="9062"/>
        </w:tabs>
        <w:rPr>
          <w:rFonts w:eastAsiaTheme="minorEastAsia"/>
          <w:b w:val="0"/>
          <w:bCs w:val="0"/>
          <w:noProof/>
          <w:lang w:eastAsia="fr-FR"/>
        </w:rPr>
      </w:pPr>
      <w:hyperlink r:id="rId54" w:anchor="_Toc384739807" w:history="1">
        <w:r w:rsidR="000C7A4E">
          <w:rPr>
            <w:rStyle w:val="Lienhypertexte"/>
            <w:noProof/>
          </w:rPr>
          <w:t>1.5</w:t>
        </w:r>
        <w:r w:rsidR="000C7A4E">
          <w:rPr>
            <w:rStyle w:val="Lienhypertexte"/>
            <w:rFonts w:eastAsiaTheme="minorEastAsia"/>
            <w:b w:val="0"/>
            <w:bCs w:val="0"/>
            <w:noProof/>
            <w:lang w:eastAsia="fr-FR"/>
          </w:rPr>
          <w:tab/>
        </w:r>
        <w:r w:rsidR="000C7A4E">
          <w:rPr>
            <w:rStyle w:val="Lienhypertexte"/>
            <w:noProof/>
          </w:rPr>
          <w:t>Tableau des découvertes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_Toc384739807 \h </w:instrText>
        </w:r>
        <w:r w:rsidR="000C7A4E">
          <w:rPr>
            <w:rStyle w:val="Lienhypertexte"/>
          </w:rPr>
        </w:r>
        <w:r w:rsidR="000C7A4E">
          <w:rPr>
            <w:rStyle w:val="Lienhypertexte"/>
          </w:rPr>
          <w:fldChar w:fldCharType="separate"/>
        </w:r>
        <w:r w:rsidR="000C7A4E">
          <w:rPr>
            <w:rStyle w:val="Lienhypertexte"/>
            <w:noProof/>
            <w:webHidden/>
          </w:rPr>
          <w:t>48</w:t>
        </w:r>
        <w:r w:rsidR="000C7A4E">
          <w:rPr>
            <w:rStyle w:val="Lienhypertexte"/>
          </w:rPr>
          <w:fldChar w:fldCharType="end"/>
        </w:r>
      </w:hyperlink>
    </w:p>
    <w:p w14:paraId="1F70442C" w14:textId="77777777" w:rsidR="000C7A4E" w:rsidRDefault="00265544" w:rsidP="000C7A4E">
      <w:pPr>
        <w:pStyle w:val="TM2"/>
        <w:tabs>
          <w:tab w:val="left" w:pos="502"/>
          <w:tab w:val="right" w:pos="9062"/>
        </w:tabs>
        <w:rPr>
          <w:rFonts w:eastAsiaTheme="minorEastAsia"/>
          <w:b w:val="0"/>
          <w:bCs w:val="0"/>
          <w:noProof/>
          <w:lang w:eastAsia="fr-FR"/>
        </w:rPr>
      </w:pPr>
      <w:hyperlink r:id="rId55" w:anchor="_Toc384739808" w:history="1">
        <w:r w:rsidR="000C7A4E">
          <w:rPr>
            <w:rStyle w:val="Lienhypertexte"/>
            <w:noProof/>
          </w:rPr>
          <w:t>1.6</w:t>
        </w:r>
        <w:r w:rsidR="000C7A4E">
          <w:rPr>
            <w:rStyle w:val="Lienhypertexte"/>
            <w:rFonts w:eastAsiaTheme="minorEastAsia"/>
            <w:b w:val="0"/>
            <w:bCs w:val="0"/>
            <w:noProof/>
            <w:lang w:eastAsia="fr-FR"/>
          </w:rPr>
          <w:tab/>
        </w:r>
        <w:r w:rsidR="000C7A4E">
          <w:rPr>
            <w:rStyle w:val="Lienhypertexte"/>
            <w:noProof/>
          </w:rPr>
          <w:t>Autres achievements</w:t>
        </w:r>
        <w:r w:rsidR="000C7A4E">
          <w:rPr>
            <w:rStyle w:val="Lienhypertexte"/>
            <w:noProof/>
            <w:webHidden/>
          </w:rPr>
          <w:tab/>
        </w:r>
        <w:r w:rsidR="000C7A4E">
          <w:rPr>
            <w:rStyle w:val="Lienhypertexte"/>
          </w:rPr>
          <w:fldChar w:fldCharType="begin"/>
        </w:r>
        <w:r w:rsidR="000C7A4E">
          <w:rPr>
            <w:rStyle w:val="Lienhypertexte"/>
            <w:noProof/>
            <w:webHidden/>
          </w:rPr>
          <w:instrText xml:space="preserve"> PAGEREF _Toc384739808 \h </w:instrText>
        </w:r>
        <w:r w:rsidR="000C7A4E">
          <w:rPr>
            <w:rStyle w:val="Lienhypertexte"/>
          </w:rPr>
        </w:r>
        <w:r w:rsidR="000C7A4E">
          <w:rPr>
            <w:rStyle w:val="Lienhypertexte"/>
          </w:rPr>
          <w:fldChar w:fldCharType="separate"/>
        </w:r>
        <w:r w:rsidR="000C7A4E">
          <w:rPr>
            <w:rStyle w:val="Lienhypertexte"/>
            <w:noProof/>
            <w:webHidden/>
          </w:rPr>
          <w:t>48</w:t>
        </w:r>
        <w:r w:rsidR="000C7A4E">
          <w:rPr>
            <w:rStyle w:val="Lienhypertexte"/>
          </w:rPr>
          <w:fldChar w:fldCharType="end"/>
        </w:r>
      </w:hyperlink>
    </w:p>
    <w:p w14:paraId="30F4011C" w14:textId="77777777" w:rsidR="000C7A4E" w:rsidRDefault="000C7A4E" w:rsidP="000C7A4E">
      <w:r>
        <w:fldChar w:fldCharType="end"/>
      </w:r>
    </w:p>
    <w:p w14:paraId="1BDB60B2" w14:textId="77777777" w:rsidR="000C7A4E" w:rsidRDefault="000C7A4E" w:rsidP="009E526E">
      <w:pPr>
        <w:pStyle w:val="Titre1"/>
        <w:numPr>
          <w:ilvl w:val="0"/>
          <w:numId w:val="2"/>
        </w:numPr>
      </w:pPr>
      <w:bookmarkStart w:id="5" w:name="_Toc384739764"/>
      <w:bookmarkEnd w:id="4"/>
      <w:r>
        <w:lastRenderedPageBreak/>
        <w:t>Personnages</w:t>
      </w:r>
      <w:bookmarkEnd w:id="5"/>
    </w:p>
    <w:p w14:paraId="4A19581E" w14:textId="77777777" w:rsidR="000C7A4E" w:rsidRDefault="000C7A4E" w:rsidP="009E526E">
      <w:pPr>
        <w:pStyle w:val="Titre2"/>
        <w:numPr>
          <w:ilvl w:val="1"/>
          <w:numId w:val="2"/>
        </w:numPr>
      </w:pPr>
      <w:bookmarkStart w:id="6" w:name="_Toc384739765"/>
      <w:r>
        <w:t>Avatar</w:t>
      </w:r>
      <w:bookmarkEnd w:id="6"/>
    </w:p>
    <w:p w14:paraId="49564D5E" w14:textId="77777777" w:rsidR="000C7A4E" w:rsidRDefault="000C7A4E" w:rsidP="000C7A4E">
      <w:r>
        <w:rPr>
          <w:b/>
        </w:rPr>
        <w:t>Identité.</w:t>
      </w:r>
      <w:r>
        <w:t xml:space="preserve"> Tous personnage a un nom (par lequel les autres personnages pourront l’appeler). Il est choisi librement par le joueur.</w:t>
      </w:r>
    </w:p>
    <w:p w14:paraId="0EE2DA28" w14:textId="77777777" w:rsidR="000C7A4E" w:rsidRDefault="000C7A4E" w:rsidP="000C7A4E">
      <w:r>
        <w:rPr>
          <w:b/>
        </w:rPr>
        <w:t>Apparence.</w:t>
      </w:r>
      <w:r>
        <w:t xml:space="preserve"> Chaque personnage a une apparence (forme des yeux, tête, cheveux, …).</w:t>
      </w:r>
    </w:p>
    <w:p w14:paraId="2FD7DD31" w14:textId="77777777" w:rsidR="000C7A4E" w:rsidRDefault="000C7A4E" w:rsidP="009E526E">
      <w:pPr>
        <w:pStyle w:val="Titre2"/>
        <w:numPr>
          <w:ilvl w:val="1"/>
          <w:numId w:val="2"/>
        </w:numPr>
      </w:pPr>
      <w:bookmarkStart w:id="7" w:name="_Toc384739766"/>
      <w:r>
        <w:t>Caractéristiques</w:t>
      </w:r>
      <w:bookmarkEnd w:id="7"/>
    </w:p>
    <w:p w14:paraId="074D5E2C" w14:textId="77777777" w:rsidR="000C7A4E" w:rsidRDefault="000C7A4E" w:rsidP="000C7A4E">
      <w:r>
        <w:t xml:space="preserve">Chaque personnage se distingue par ses caractéristiques. Il s’agit de valeurs qui vont influencer la réussite de ses actions. On compte quatre caractéristiques telles que listées dans le </w:t>
      </w:r>
      <w:r>
        <w:fldChar w:fldCharType="begin"/>
      </w:r>
      <w:r>
        <w:instrText xml:space="preserve"> REF _Ref359245579 \h </w:instrText>
      </w:r>
      <w:r>
        <w:fldChar w:fldCharType="separate"/>
      </w:r>
      <w:r>
        <w:t xml:space="preserve">Tableau </w:t>
      </w:r>
      <w:r>
        <w:rPr>
          <w:noProof/>
        </w:rPr>
        <w:t>1</w:t>
      </w:r>
      <w:r>
        <w:fldChar w:fldCharType="end"/>
      </w:r>
      <w:r>
        <w:t>.</w:t>
      </w:r>
    </w:p>
    <w:tbl>
      <w:tblPr>
        <w:tblStyle w:val="Trameclaire-Accent11"/>
        <w:tblW w:w="0" w:type="auto"/>
        <w:tblLook w:val="04A0" w:firstRow="1" w:lastRow="0" w:firstColumn="1" w:lastColumn="0" w:noHBand="0" w:noVBand="1"/>
      </w:tblPr>
      <w:tblGrid>
        <w:gridCol w:w="1210"/>
        <w:gridCol w:w="1248"/>
        <w:gridCol w:w="6614"/>
      </w:tblGrid>
      <w:tr w:rsidR="000C7A4E" w14:paraId="72ADBA5E" w14:textId="77777777" w:rsidTr="000C7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hideMark/>
          </w:tcPr>
          <w:p w14:paraId="3E226865" w14:textId="77777777" w:rsidR="000C7A4E" w:rsidRDefault="000C7A4E">
            <w:pPr>
              <w:spacing w:line="240" w:lineRule="auto"/>
            </w:pPr>
            <w:r>
              <w:t>Nom</w:t>
            </w:r>
          </w:p>
        </w:tc>
        <w:tc>
          <w:tcPr>
            <w:tcW w:w="1275" w:type="dxa"/>
          </w:tcPr>
          <w:p w14:paraId="490BBD30"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p>
        </w:tc>
        <w:tc>
          <w:tcPr>
            <w:tcW w:w="6836" w:type="dxa"/>
            <w:hideMark/>
          </w:tcPr>
          <w:p w14:paraId="6265B3C0"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0C7A4E" w14:paraId="16EAFE2D"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0DD39E64" w14:textId="77777777" w:rsidR="000C7A4E" w:rsidRDefault="000C7A4E">
            <w:pPr>
              <w:spacing w:line="240" w:lineRule="auto"/>
            </w:pPr>
            <w:r>
              <w:t>Physique</w:t>
            </w:r>
          </w:p>
        </w:tc>
        <w:tc>
          <w:tcPr>
            <w:tcW w:w="1275" w:type="dxa"/>
            <w:tcBorders>
              <w:top w:val="nil"/>
              <w:bottom w:val="nil"/>
            </w:tcBorders>
            <w:hideMark/>
          </w:tcPr>
          <w:p w14:paraId="0A7007B9"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phy</w:t>
            </w:r>
          </w:p>
        </w:tc>
        <w:tc>
          <w:tcPr>
            <w:tcW w:w="6836" w:type="dxa"/>
            <w:tcBorders>
              <w:top w:val="nil"/>
              <w:bottom w:val="nil"/>
            </w:tcBorders>
            <w:hideMark/>
          </w:tcPr>
          <w:p w14:paraId="06E4E9D3"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aptitudes physiques du personnage comme sa force ou sa santé</w:t>
            </w:r>
          </w:p>
        </w:tc>
      </w:tr>
      <w:tr w:rsidR="000C7A4E" w14:paraId="5B456C53" w14:textId="77777777" w:rsidTr="000C7A4E">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nil"/>
              <w:right w:val="nil"/>
            </w:tcBorders>
            <w:hideMark/>
          </w:tcPr>
          <w:p w14:paraId="5025B281" w14:textId="77777777" w:rsidR="000C7A4E" w:rsidRDefault="000C7A4E">
            <w:pPr>
              <w:spacing w:line="240" w:lineRule="auto"/>
            </w:pPr>
            <w:r>
              <w:t>Mental</w:t>
            </w:r>
          </w:p>
        </w:tc>
        <w:tc>
          <w:tcPr>
            <w:tcW w:w="1275" w:type="dxa"/>
            <w:tcBorders>
              <w:top w:val="nil"/>
              <w:left w:val="nil"/>
              <w:bottom w:val="nil"/>
              <w:right w:val="nil"/>
            </w:tcBorders>
            <w:hideMark/>
          </w:tcPr>
          <w:p w14:paraId="513DD481" w14:textId="20AA2AD8" w:rsidR="000C7A4E" w:rsidRDefault="00265544">
            <w:pPr>
              <w:spacing w:line="240" w:lineRule="auto"/>
              <w:cnfStyle w:val="000000000000" w:firstRow="0" w:lastRow="0" w:firstColumn="0" w:lastColumn="0" w:oddVBand="0" w:evenVBand="0" w:oddHBand="0" w:evenHBand="0" w:firstRowFirstColumn="0" w:firstRowLastColumn="0" w:lastRowFirstColumn="0" w:lastRowLastColumn="0"/>
            </w:pPr>
            <w:r>
              <w:t>m</w:t>
            </w:r>
            <w:r w:rsidR="000C7A4E">
              <w:t>en</w:t>
            </w:r>
          </w:p>
        </w:tc>
        <w:tc>
          <w:tcPr>
            <w:tcW w:w="6836" w:type="dxa"/>
            <w:tcBorders>
              <w:top w:val="nil"/>
              <w:left w:val="nil"/>
              <w:bottom w:val="nil"/>
              <w:right w:val="nil"/>
            </w:tcBorders>
            <w:hideMark/>
          </w:tcPr>
          <w:p w14:paraId="4C0E4A4E"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aptitudes intellectuelles du personnage comme la déduction</w:t>
            </w:r>
          </w:p>
        </w:tc>
      </w:tr>
      <w:tr w:rsidR="000C7A4E" w14:paraId="73E9692C"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il"/>
              <w:bottom w:val="nil"/>
            </w:tcBorders>
            <w:hideMark/>
          </w:tcPr>
          <w:p w14:paraId="11598BC4" w14:textId="77777777" w:rsidR="000C7A4E" w:rsidRDefault="000C7A4E">
            <w:pPr>
              <w:spacing w:line="240" w:lineRule="auto"/>
            </w:pPr>
            <w:r>
              <w:t>Perception</w:t>
            </w:r>
          </w:p>
        </w:tc>
        <w:tc>
          <w:tcPr>
            <w:tcW w:w="1275" w:type="dxa"/>
            <w:tcBorders>
              <w:top w:val="nil"/>
              <w:bottom w:val="nil"/>
            </w:tcBorders>
            <w:hideMark/>
          </w:tcPr>
          <w:p w14:paraId="335388FD" w14:textId="49374B20" w:rsidR="000C7A4E" w:rsidRDefault="00265544">
            <w:pPr>
              <w:spacing w:line="240" w:lineRule="auto"/>
              <w:cnfStyle w:val="000000100000" w:firstRow="0" w:lastRow="0" w:firstColumn="0" w:lastColumn="0" w:oddVBand="0" w:evenVBand="0" w:oddHBand="1" w:evenHBand="0" w:firstRowFirstColumn="0" w:firstRowLastColumn="0" w:lastRowFirstColumn="0" w:lastRowLastColumn="0"/>
            </w:pPr>
            <w:r>
              <w:t>p</w:t>
            </w:r>
            <w:r w:rsidR="000C7A4E">
              <w:t>er</w:t>
            </w:r>
          </w:p>
        </w:tc>
        <w:tc>
          <w:tcPr>
            <w:tcW w:w="6836" w:type="dxa"/>
            <w:tcBorders>
              <w:top w:val="nil"/>
              <w:bottom w:val="nil"/>
            </w:tcBorders>
            <w:hideMark/>
          </w:tcPr>
          <w:p w14:paraId="26BB20E3"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aptitudes d’observation ou spirituelles</w:t>
            </w:r>
          </w:p>
        </w:tc>
      </w:tr>
      <w:tr w:rsidR="000C7A4E" w14:paraId="27589053" w14:textId="77777777" w:rsidTr="000C7A4E">
        <w:tc>
          <w:tcPr>
            <w:cnfStyle w:val="001000000000" w:firstRow="0" w:lastRow="0" w:firstColumn="1" w:lastColumn="0" w:oddVBand="0" w:evenVBand="0" w:oddHBand="0" w:evenHBand="0" w:firstRowFirstColumn="0" w:firstRowLastColumn="0" w:lastRowFirstColumn="0" w:lastRowLastColumn="0"/>
            <w:tcW w:w="1101" w:type="dxa"/>
            <w:tcBorders>
              <w:top w:val="nil"/>
              <w:left w:val="nil"/>
              <w:bottom w:val="single" w:sz="8" w:space="0" w:color="5B9BD5" w:themeColor="accent1"/>
              <w:right w:val="nil"/>
            </w:tcBorders>
            <w:hideMark/>
          </w:tcPr>
          <w:p w14:paraId="5C74AC7A" w14:textId="7E257F74" w:rsidR="000C7A4E" w:rsidRDefault="00265544">
            <w:pPr>
              <w:spacing w:line="240" w:lineRule="auto"/>
            </w:pPr>
            <w:r>
              <w:t>Charisme</w:t>
            </w:r>
          </w:p>
        </w:tc>
        <w:tc>
          <w:tcPr>
            <w:tcW w:w="1275" w:type="dxa"/>
            <w:tcBorders>
              <w:top w:val="nil"/>
              <w:left w:val="nil"/>
              <w:bottom w:val="single" w:sz="8" w:space="0" w:color="5B9BD5" w:themeColor="accent1"/>
              <w:right w:val="nil"/>
            </w:tcBorders>
            <w:hideMark/>
          </w:tcPr>
          <w:p w14:paraId="0309A8F4" w14:textId="79739DAF" w:rsidR="000C7A4E" w:rsidRDefault="00265544">
            <w:pPr>
              <w:spacing w:line="240" w:lineRule="auto"/>
              <w:cnfStyle w:val="000000000000" w:firstRow="0" w:lastRow="0" w:firstColumn="0" w:lastColumn="0" w:oddVBand="0" w:evenVBand="0" w:oddHBand="0" w:evenHBand="0" w:firstRowFirstColumn="0" w:firstRowLastColumn="0" w:lastRowFirstColumn="0" w:lastRowLastColumn="0"/>
            </w:pPr>
            <w:r>
              <w:t>cha</w:t>
            </w:r>
          </w:p>
        </w:tc>
        <w:tc>
          <w:tcPr>
            <w:tcW w:w="6836" w:type="dxa"/>
            <w:tcBorders>
              <w:top w:val="nil"/>
              <w:left w:val="nil"/>
              <w:bottom w:val="single" w:sz="8" w:space="0" w:color="5B9BD5" w:themeColor="accent1"/>
              <w:right w:val="nil"/>
            </w:tcBorders>
            <w:hideMark/>
          </w:tcPr>
          <w:p w14:paraId="24A349F2"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magnétisme et charisme</w:t>
            </w:r>
          </w:p>
        </w:tc>
      </w:tr>
    </w:tbl>
    <w:p w14:paraId="0BA58E9B" w14:textId="77777777" w:rsidR="000C7A4E" w:rsidRDefault="000C7A4E" w:rsidP="000C7A4E">
      <w:pPr>
        <w:pStyle w:val="Lgende"/>
      </w:pPr>
      <w:bookmarkStart w:id="8" w:name="_Ref359245579"/>
      <w:r>
        <w:t xml:space="preserve">Tableau </w:t>
      </w:r>
      <w:fldSimple w:instr=" SEQ Tableau \* ARABIC ">
        <w:r>
          <w:rPr>
            <w:noProof/>
          </w:rPr>
          <w:t>1</w:t>
        </w:r>
      </w:fldSimple>
      <w:bookmarkEnd w:id="8"/>
      <w:r>
        <w:t xml:space="preserve"> – Caractéristiques principales</w:t>
      </w:r>
    </w:p>
    <w:p w14:paraId="695C8A9A" w14:textId="77777777" w:rsidR="000C7A4E" w:rsidRDefault="000C7A4E" w:rsidP="000C7A4E">
      <w:r>
        <w:t>Tout nouveau joueur débute avec une valeur de 0 dans ces caractéristiques.</w:t>
      </w:r>
    </w:p>
    <w:p w14:paraId="75B7BF77" w14:textId="48D26FEA" w:rsidR="00AE00D0" w:rsidRDefault="00AE00D0" w:rsidP="00AE00D0">
      <w:pPr>
        <w:pStyle w:val="Titre2"/>
      </w:pPr>
      <w:r>
        <w:t>Jauges</w:t>
      </w:r>
    </w:p>
    <w:p w14:paraId="1EA20625" w14:textId="7160817B" w:rsidR="00AE00D0" w:rsidRDefault="00A21806" w:rsidP="00AE00D0">
      <w:r>
        <w:t>Les personnages disposent de quatre jauges qu’ils doivent surveiller pour réaliser leurs actions.</w:t>
      </w:r>
    </w:p>
    <w:p w14:paraId="24E661AB" w14:textId="353DA1E8" w:rsidR="00F00BFD" w:rsidRDefault="00F00BFD" w:rsidP="00F00BFD">
      <w:pPr>
        <w:pStyle w:val="Titre3"/>
      </w:pPr>
      <w:r>
        <w:t>Temps</w:t>
      </w:r>
    </w:p>
    <w:p w14:paraId="5B4496F8" w14:textId="0F8740ED" w:rsidR="00A21806" w:rsidRDefault="00A21806" w:rsidP="00AE00D0">
      <w:r>
        <w:t>La jauge de temps augmente continuellement en « accumulant des secondes ». Chaque action coûte en « temps » suivant une formule (explicitée dans le document « competences.docx »). Elle augmente en temps réel (une seconde pour une seconde) et a un maximum de 100</w:t>
      </w:r>
      <w:r w:rsidR="00F00BFD">
        <w:t> </w:t>
      </w:r>
      <w:r>
        <w:t>000.</w:t>
      </w:r>
    </w:p>
    <w:p w14:paraId="52D26DE8" w14:textId="6DCF44C1" w:rsidR="00F00BFD" w:rsidRDefault="00F00BFD" w:rsidP="00F00BFD">
      <w:pPr>
        <w:pStyle w:val="Titre3"/>
      </w:pPr>
      <w:r>
        <w:t>Faim, Soif et Sommeil</w:t>
      </w:r>
    </w:p>
    <w:p w14:paraId="311D7663" w14:textId="52538A6E" w:rsidR="00F00BFD" w:rsidRPr="00AE00D0" w:rsidRDefault="00A21806" w:rsidP="00AE00D0">
      <w:r>
        <w:t>Les trois autres jauges (</w:t>
      </w:r>
      <w:r w:rsidR="00F00BFD">
        <w:t>énergie</w:t>
      </w:r>
      <w:r>
        <w:t xml:space="preserve">, </w:t>
      </w:r>
      <w:r w:rsidR="00F00BFD">
        <w:t>hydratation</w:t>
      </w:r>
      <w:r>
        <w:t xml:space="preserve">, </w:t>
      </w:r>
      <w:r w:rsidR="00F00BFD">
        <w:t>repos</w:t>
      </w:r>
      <w:r>
        <w:t>) correspondent aux « besoins fondamentaux » du personnage. Le personnage doit les garder à un haut niveau car elles influent sur le temps nécessaire pour réaliser les actions ; plus elles sont basses, plus les actions prennent du temps. Ces trois jauges diminuent de 0.5 par minute et ont un maximum de 1000.</w:t>
      </w:r>
    </w:p>
    <w:p w14:paraId="08F66C74" w14:textId="77777777" w:rsidR="00AE00D0" w:rsidRDefault="00AE00D0" w:rsidP="009E526E">
      <w:pPr>
        <w:pStyle w:val="Titre2"/>
        <w:numPr>
          <w:ilvl w:val="1"/>
          <w:numId w:val="2"/>
        </w:numPr>
      </w:pPr>
      <w:bookmarkStart w:id="9" w:name="_Toc384739767"/>
      <w:bookmarkStart w:id="10" w:name="_Toc384739768"/>
      <w:r>
        <w:t>Niveau</w:t>
      </w:r>
      <w:bookmarkEnd w:id="9"/>
      <w:r>
        <w:t xml:space="preserve"> et expérience</w:t>
      </w:r>
    </w:p>
    <w:p w14:paraId="3CDE0DB1" w14:textId="77777777" w:rsidR="00F00BFD" w:rsidRDefault="00F00BFD" w:rsidP="00F00BFD">
      <w:r>
        <w:t>Le niveau global du personnage traduit d’une part son ancienneté dans le jeu et d’autre part sa facilité à effectuer ses compétences, son « expérience » en tant que « vétéran ».</w:t>
      </w:r>
    </w:p>
    <w:p w14:paraId="1F83DC32" w14:textId="784C8027" w:rsidR="00F00BFD" w:rsidRDefault="00F00BFD" w:rsidP="00F00BFD">
      <w:pPr>
        <w:pStyle w:val="Titre3"/>
      </w:pPr>
      <w:r>
        <w:t>Expérience et seuil de niveau</w:t>
      </w:r>
    </w:p>
    <w:p w14:paraId="5ED09579" w14:textId="679C4326" w:rsidR="00F00BFD" w:rsidRDefault="00F00BFD" w:rsidP="00F00BFD">
      <w:r>
        <w:t>Lors de chaque action, le personnage gagne des points d’expérience. Ce nombre de points d’expérience est décrit dans le document sur les compétences. Ces points se cumulent et permettent d’atteindre des seuils et ainsi de passer des niveaux.</w:t>
      </w:r>
    </w:p>
    <w:p w14:paraId="2754C68D" w14:textId="6A370FDE" w:rsidR="00F00BFD" w:rsidRDefault="00F00BFD" w:rsidP="00F00BFD">
      <w:r>
        <w:t>Le gain de niveau est de plus en plus difficile à mesure que le personnage progresse et suit une loi quadratique. Chaque niveau nécessite de cumuler 25 000 points d’expérience en plus que pour le niveau précédent. Les seuls sont donnés par l’équation suivante :</w:t>
      </w:r>
    </w:p>
    <w:p w14:paraId="7A51D2CE" w14:textId="138C4192" w:rsidR="00F00BFD" w:rsidRPr="00AB70D8" w:rsidRDefault="00265544" w:rsidP="00F00BFD">
      <m:oMathPara>
        <m:oMath>
          <m:sSub>
            <m:sSubPr>
              <m:ctrlPr>
                <w:rPr>
                  <w:rFonts w:ascii="Cambria Math" w:hAnsi="Cambria Math"/>
                  <w:i/>
                </w:rPr>
              </m:ctrlPr>
            </m:sSubPr>
            <m:e>
              <m:r>
                <w:rPr>
                  <w:rFonts w:ascii="Cambria Math" w:hAnsi="Cambria Math"/>
                </w:rPr>
                <m:t>seuil</m:t>
              </m:r>
            </m:e>
            <m:sub>
              <m:r>
                <w:rPr>
                  <w:rFonts w:ascii="Cambria Math" w:hAnsi="Cambria Math"/>
                </w:rPr>
                <m:t>n</m:t>
              </m:r>
            </m:sub>
          </m:sSub>
          <m:r>
            <w:rPr>
              <w:rFonts w:ascii="Cambria Math" w:hAnsi="Cambria Math"/>
            </w:rPr>
            <m:t xml:space="preserve">=25 000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301122E5" w14:textId="02E1DD69" w:rsidR="00F00BFD" w:rsidRDefault="00F00BFD" w:rsidP="00F00BFD">
      <w:r>
        <w:lastRenderedPageBreak/>
        <w:t xml:space="preserve">Le tableau suivant donne, à titre indicatif, le niveau atteint en fonction du nombre de jours de jeu et du coefficient de gain de temps. On estime ici que le joueur joue le plus souvent possible, </w:t>
      </w:r>
      <w:r w:rsidRPr="0030389A">
        <w:rPr>
          <w:i/>
        </w:rPr>
        <w:t>i.e.</w:t>
      </w:r>
      <w:r>
        <w:t xml:space="preserve"> il ne gaspille pas de temps.</w:t>
      </w:r>
    </w:p>
    <w:tbl>
      <w:tblPr>
        <w:tblStyle w:val="TableauGrille3-Accentuation5"/>
        <w:tblW w:w="0" w:type="auto"/>
        <w:jc w:val="center"/>
        <w:tblLook w:val="04A0" w:firstRow="1" w:lastRow="0" w:firstColumn="1" w:lastColumn="0" w:noHBand="0" w:noVBand="1"/>
      </w:tblPr>
      <w:tblGrid>
        <w:gridCol w:w="1812"/>
        <w:gridCol w:w="1165"/>
        <w:gridCol w:w="1134"/>
        <w:gridCol w:w="1134"/>
        <w:gridCol w:w="1134"/>
      </w:tblGrid>
      <w:tr w:rsidR="00F00BFD" w14:paraId="74CAE076" w14:textId="77777777" w:rsidTr="00F00BF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2" w:type="dxa"/>
          </w:tcPr>
          <w:p w14:paraId="1C7480FD" w14:textId="77777777" w:rsidR="00F00BFD" w:rsidRDefault="00F00BFD" w:rsidP="00F00BFD">
            <w:r>
              <w:t>Temps de jeu</w:t>
            </w:r>
          </w:p>
        </w:tc>
        <w:tc>
          <w:tcPr>
            <w:tcW w:w="1165" w:type="dxa"/>
          </w:tcPr>
          <w:p w14:paraId="3C851C90" w14:textId="77777777" w:rsidR="00F00BFD" w:rsidRDefault="00F00BFD" w:rsidP="00F00BFD">
            <w:pPr>
              <w:cnfStyle w:val="100000000000" w:firstRow="1" w:lastRow="0" w:firstColumn="0" w:lastColumn="0" w:oddVBand="0" w:evenVBand="0" w:oddHBand="0" w:evenHBand="0" w:firstRowFirstColumn="0" w:firstRowLastColumn="0" w:lastRowFirstColumn="0" w:lastRowLastColumn="0"/>
            </w:pPr>
            <w:r>
              <w:t>Coef = 1</w:t>
            </w:r>
          </w:p>
        </w:tc>
        <w:tc>
          <w:tcPr>
            <w:tcW w:w="1134" w:type="dxa"/>
          </w:tcPr>
          <w:p w14:paraId="59A5920F" w14:textId="77777777" w:rsidR="00F00BFD" w:rsidRDefault="00F00BFD" w:rsidP="00F00BFD">
            <w:pPr>
              <w:cnfStyle w:val="100000000000" w:firstRow="1" w:lastRow="0" w:firstColumn="0" w:lastColumn="0" w:oddVBand="0" w:evenVBand="0" w:oddHBand="0" w:evenHBand="0" w:firstRowFirstColumn="0" w:firstRowLastColumn="0" w:lastRowFirstColumn="0" w:lastRowLastColumn="0"/>
            </w:pPr>
            <w:r>
              <w:t>Coef = 1.5</w:t>
            </w:r>
          </w:p>
        </w:tc>
        <w:tc>
          <w:tcPr>
            <w:tcW w:w="1134" w:type="dxa"/>
          </w:tcPr>
          <w:p w14:paraId="3FE129CF" w14:textId="77777777" w:rsidR="00F00BFD" w:rsidRDefault="00F00BFD" w:rsidP="00F00BFD">
            <w:pPr>
              <w:cnfStyle w:val="100000000000" w:firstRow="1" w:lastRow="0" w:firstColumn="0" w:lastColumn="0" w:oddVBand="0" w:evenVBand="0" w:oddHBand="0" w:evenHBand="0" w:firstRowFirstColumn="0" w:firstRowLastColumn="0" w:lastRowFirstColumn="0" w:lastRowLastColumn="0"/>
            </w:pPr>
            <w:r>
              <w:t>Coef = 2</w:t>
            </w:r>
          </w:p>
        </w:tc>
        <w:tc>
          <w:tcPr>
            <w:tcW w:w="1134" w:type="dxa"/>
          </w:tcPr>
          <w:p w14:paraId="3C0DB44E" w14:textId="77777777" w:rsidR="00F00BFD" w:rsidRDefault="00F00BFD" w:rsidP="00F00BFD">
            <w:pPr>
              <w:cnfStyle w:val="100000000000" w:firstRow="1" w:lastRow="0" w:firstColumn="0" w:lastColumn="0" w:oddVBand="0" w:evenVBand="0" w:oddHBand="0" w:evenHBand="0" w:firstRowFirstColumn="0" w:firstRowLastColumn="0" w:lastRowFirstColumn="0" w:lastRowLastColumn="0"/>
            </w:pPr>
            <w:r>
              <w:t>Coef = 5</w:t>
            </w:r>
          </w:p>
        </w:tc>
      </w:tr>
      <w:tr w:rsidR="006711C4" w14:paraId="195555BF" w14:textId="77777777" w:rsidTr="00265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14:paraId="2611FDB0" w14:textId="77777777" w:rsidR="006711C4" w:rsidRDefault="006711C4" w:rsidP="006711C4">
            <w:r>
              <w:t>1 jour</w:t>
            </w:r>
          </w:p>
        </w:tc>
        <w:tc>
          <w:tcPr>
            <w:tcW w:w="1165" w:type="dxa"/>
            <w:vAlign w:val="bottom"/>
          </w:tcPr>
          <w:p w14:paraId="1B3E154B" w14:textId="590BF261"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w:t>
            </w:r>
          </w:p>
        </w:tc>
        <w:tc>
          <w:tcPr>
            <w:tcW w:w="1134" w:type="dxa"/>
            <w:vAlign w:val="bottom"/>
          </w:tcPr>
          <w:p w14:paraId="37C3953F" w14:textId="530138EC"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w:t>
            </w:r>
          </w:p>
        </w:tc>
        <w:tc>
          <w:tcPr>
            <w:tcW w:w="1134" w:type="dxa"/>
            <w:vAlign w:val="bottom"/>
          </w:tcPr>
          <w:p w14:paraId="654151CC" w14:textId="7FB319D6"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w:t>
            </w:r>
          </w:p>
        </w:tc>
        <w:tc>
          <w:tcPr>
            <w:tcW w:w="1134" w:type="dxa"/>
            <w:vAlign w:val="bottom"/>
          </w:tcPr>
          <w:p w14:paraId="15EBFCFE" w14:textId="4E43EE02"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w:t>
            </w:r>
          </w:p>
        </w:tc>
      </w:tr>
      <w:tr w:rsidR="006711C4" w14:paraId="4CC29872" w14:textId="77777777" w:rsidTr="00265544">
        <w:trPr>
          <w:jc w:val="center"/>
        </w:trPr>
        <w:tc>
          <w:tcPr>
            <w:cnfStyle w:val="001000000000" w:firstRow="0" w:lastRow="0" w:firstColumn="1" w:lastColumn="0" w:oddVBand="0" w:evenVBand="0" w:oddHBand="0" w:evenHBand="0" w:firstRowFirstColumn="0" w:firstRowLastColumn="0" w:lastRowFirstColumn="0" w:lastRowLastColumn="0"/>
            <w:tcW w:w="1812" w:type="dxa"/>
          </w:tcPr>
          <w:p w14:paraId="79C74013" w14:textId="77777777" w:rsidR="006711C4" w:rsidRDefault="006711C4" w:rsidP="006711C4">
            <w:r>
              <w:t>5 jours</w:t>
            </w:r>
          </w:p>
        </w:tc>
        <w:tc>
          <w:tcPr>
            <w:tcW w:w="1165" w:type="dxa"/>
            <w:vAlign w:val="bottom"/>
          </w:tcPr>
          <w:p w14:paraId="6BF201E0" w14:textId="0D3D6800"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w:t>
            </w:r>
          </w:p>
        </w:tc>
        <w:tc>
          <w:tcPr>
            <w:tcW w:w="1134" w:type="dxa"/>
            <w:vAlign w:val="bottom"/>
          </w:tcPr>
          <w:p w14:paraId="3E3EDAA6" w14:textId="2438A9E6"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w:t>
            </w:r>
          </w:p>
        </w:tc>
        <w:tc>
          <w:tcPr>
            <w:tcW w:w="1134" w:type="dxa"/>
            <w:vAlign w:val="bottom"/>
          </w:tcPr>
          <w:p w14:paraId="0C56D7EB" w14:textId="5C15C390"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7</w:t>
            </w:r>
          </w:p>
        </w:tc>
        <w:tc>
          <w:tcPr>
            <w:tcW w:w="1134" w:type="dxa"/>
            <w:vAlign w:val="bottom"/>
          </w:tcPr>
          <w:p w14:paraId="7AA5FC07" w14:textId="6F8B089A"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12</w:t>
            </w:r>
          </w:p>
        </w:tc>
      </w:tr>
      <w:tr w:rsidR="006711C4" w14:paraId="323D6530" w14:textId="77777777" w:rsidTr="00265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14:paraId="605F29A6" w14:textId="77777777" w:rsidR="006711C4" w:rsidRDefault="006711C4" w:rsidP="006711C4">
            <w:r>
              <w:t>1 semaine</w:t>
            </w:r>
          </w:p>
        </w:tc>
        <w:tc>
          <w:tcPr>
            <w:tcW w:w="1165" w:type="dxa"/>
            <w:vAlign w:val="bottom"/>
          </w:tcPr>
          <w:p w14:paraId="3DCDB626" w14:textId="024E3A1B"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w:t>
            </w:r>
          </w:p>
        </w:tc>
        <w:tc>
          <w:tcPr>
            <w:tcW w:w="1134" w:type="dxa"/>
            <w:vAlign w:val="bottom"/>
          </w:tcPr>
          <w:p w14:paraId="17D1986A" w14:textId="43124BB4"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w:t>
            </w:r>
          </w:p>
        </w:tc>
        <w:tc>
          <w:tcPr>
            <w:tcW w:w="1134" w:type="dxa"/>
            <w:vAlign w:val="bottom"/>
          </w:tcPr>
          <w:p w14:paraId="5ED0CE5B" w14:textId="7FCF47CB"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9</w:t>
            </w:r>
          </w:p>
        </w:tc>
        <w:tc>
          <w:tcPr>
            <w:tcW w:w="1134" w:type="dxa"/>
            <w:vAlign w:val="bottom"/>
          </w:tcPr>
          <w:p w14:paraId="0B896D93" w14:textId="47058E62"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15</w:t>
            </w:r>
          </w:p>
        </w:tc>
      </w:tr>
      <w:tr w:rsidR="006711C4" w14:paraId="57956CE6" w14:textId="77777777" w:rsidTr="00265544">
        <w:trPr>
          <w:jc w:val="center"/>
        </w:trPr>
        <w:tc>
          <w:tcPr>
            <w:cnfStyle w:val="001000000000" w:firstRow="0" w:lastRow="0" w:firstColumn="1" w:lastColumn="0" w:oddVBand="0" w:evenVBand="0" w:oddHBand="0" w:evenHBand="0" w:firstRowFirstColumn="0" w:firstRowLastColumn="0" w:lastRowFirstColumn="0" w:lastRowLastColumn="0"/>
            <w:tcW w:w="1812" w:type="dxa"/>
          </w:tcPr>
          <w:p w14:paraId="785FB288" w14:textId="77777777" w:rsidR="006711C4" w:rsidRDefault="006711C4" w:rsidP="006711C4">
            <w:r>
              <w:t>2 semaines</w:t>
            </w:r>
          </w:p>
        </w:tc>
        <w:tc>
          <w:tcPr>
            <w:tcW w:w="1165" w:type="dxa"/>
            <w:vAlign w:val="bottom"/>
          </w:tcPr>
          <w:p w14:paraId="0A511248" w14:textId="5C89C27C"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w:t>
            </w:r>
          </w:p>
        </w:tc>
        <w:tc>
          <w:tcPr>
            <w:tcW w:w="1134" w:type="dxa"/>
            <w:vAlign w:val="bottom"/>
          </w:tcPr>
          <w:p w14:paraId="633705D5" w14:textId="3C81A4EB"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11</w:t>
            </w:r>
          </w:p>
        </w:tc>
        <w:tc>
          <w:tcPr>
            <w:tcW w:w="1134" w:type="dxa"/>
            <w:vAlign w:val="bottom"/>
          </w:tcPr>
          <w:p w14:paraId="50E7A6A0" w14:textId="322B3793"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13</w:t>
            </w:r>
          </w:p>
        </w:tc>
        <w:tc>
          <w:tcPr>
            <w:tcW w:w="1134" w:type="dxa"/>
            <w:vAlign w:val="bottom"/>
          </w:tcPr>
          <w:p w14:paraId="61F037B1" w14:textId="772739E9"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22</w:t>
            </w:r>
          </w:p>
        </w:tc>
      </w:tr>
      <w:tr w:rsidR="006711C4" w14:paraId="0F60135F" w14:textId="77777777" w:rsidTr="00265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14:paraId="1A7F871A" w14:textId="77777777" w:rsidR="006711C4" w:rsidRDefault="006711C4" w:rsidP="006711C4">
            <w:r>
              <w:t>1 mois</w:t>
            </w:r>
          </w:p>
        </w:tc>
        <w:tc>
          <w:tcPr>
            <w:tcW w:w="1165" w:type="dxa"/>
            <w:vAlign w:val="bottom"/>
          </w:tcPr>
          <w:p w14:paraId="296EB83A" w14:textId="20800D09"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13</w:t>
            </w:r>
          </w:p>
        </w:tc>
        <w:tc>
          <w:tcPr>
            <w:tcW w:w="1134" w:type="dxa"/>
            <w:vAlign w:val="bottom"/>
          </w:tcPr>
          <w:p w14:paraId="179E635D" w14:textId="47629438"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17</w:t>
            </w:r>
          </w:p>
        </w:tc>
        <w:tc>
          <w:tcPr>
            <w:tcW w:w="1134" w:type="dxa"/>
            <w:vAlign w:val="bottom"/>
          </w:tcPr>
          <w:p w14:paraId="3256958B" w14:textId="5B83B5E5"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19</w:t>
            </w:r>
          </w:p>
        </w:tc>
        <w:tc>
          <w:tcPr>
            <w:tcW w:w="1134" w:type="dxa"/>
            <w:vAlign w:val="bottom"/>
          </w:tcPr>
          <w:p w14:paraId="3EB3B629" w14:textId="21A79206"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31</w:t>
            </w:r>
          </w:p>
        </w:tc>
      </w:tr>
      <w:tr w:rsidR="006711C4" w14:paraId="6818C34C" w14:textId="77777777" w:rsidTr="00265544">
        <w:trPr>
          <w:jc w:val="center"/>
        </w:trPr>
        <w:tc>
          <w:tcPr>
            <w:cnfStyle w:val="001000000000" w:firstRow="0" w:lastRow="0" w:firstColumn="1" w:lastColumn="0" w:oddVBand="0" w:evenVBand="0" w:oddHBand="0" w:evenHBand="0" w:firstRowFirstColumn="0" w:firstRowLastColumn="0" w:lastRowFirstColumn="0" w:lastRowLastColumn="0"/>
            <w:tcW w:w="1812" w:type="dxa"/>
          </w:tcPr>
          <w:p w14:paraId="73D3DA22" w14:textId="77777777" w:rsidR="006711C4" w:rsidRDefault="006711C4" w:rsidP="006711C4">
            <w:r>
              <w:t>3 mois</w:t>
            </w:r>
          </w:p>
        </w:tc>
        <w:tc>
          <w:tcPr>
            <w:tcW w:w="1165" w:type="dxa"/>
            <w:vAlign w:val="bottom"/>
          </w:tcPr>
          <w:p w14:paraId="21643427" w14:textId="06F9E0C2"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24</w:t>
            </w:r>
          </w:p>
        </w:tc>
        <w:tc>
          <w:tcPr>
            <w:tcW w:w="1134" w:type="dxa"/>
            <w:vAlign w:val="bottom"/>
          </w:tcPr>
          <w:p w14:paraId="1C3181EE" w14:textId="3ECB6EBB"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30</w:t>
            </w:r>
          </w:p>
        </w:tc>
        <w:tc>
          <w:tcPr>
            <w:tcW w:w="1134" w:type="dxa"/>
            <w:vAlign w:val="bottom"/>
          </w:tcPr>
          <w:p w14:paraId="32523F0F" w14:textId="18AE2E62"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34</w:t>
            </w:r>
          </w:p>
        </w:tc>
        <w:tc>
          <w:tcPr>
            <w:tcW w:w="1134" w:type="dxa"/>
            <w:vAlign w:val="bottom"/>
          </w:tcPr>
          <w:p w14:paraId="1849F3C0" w14:textId="4FF6DFBB" w:rsidR="006711C4" w:rsidRDefault="006711C4" w:rsidP="006711C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55</w:t>
            </w:r>
          </w:p>
        </w:tc>
      </w:tr>
      <w:tr w:rsidR="006711C4" w14:paraId="3EE1B43E" w14:textId="77777777" w:rsidTr="00265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14:paraId="19091D71" w14:textId="77777777" w:rsidR="006711C4" w:rsidRDefault="006711C4" w:rsidP="006711C4">
            <w:r>
              <w:t>1 an</w:t>
            </w:r>
          </w:p>
        </w:tc>
        <w:tc>
          <w:tcPr>
            <w:tcW w:w="1165" w:type="dxa"/>
            <w:vAlign w:val="bottom"/>
          </w:tcPr>
          <w:p w14:paraId="0DBB41EF" w14:textId="75A42276"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49</w:t>
            </w:r>
          </w:p>
        </w:tc>
        <w:tc>
          <w:tcPr>
            <w:tcW w:w="1134" w:type="dxa"/>
            <w:vAlign w:val="bottom"/>
          </w:tcPr>
          <w:p w14:paraId="63DD250B" w14:textId="6C390882"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60</w:t>
            </w:r>
          </w:p>
        </w:tc>
        <w:tc>
          <w:tcPr>
            <w:tcW w:w="1134" w:type="dxa"/>
            <w:vAlign w:val="bottom"/>
          </w:tcPr>
          <w:p w14:paraId="35E3122E" w14:textId="5120C40F"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70</w:t>
            </w:r>
          </w:p>
        </w:tc>
        <w:tc>
          <w:tcPr>
            <w:tcW w:w="1134" w:type="dxa"/>
            <w:vAlign w:val="bottom"/>
          </w:tcPr>
          <w:p w14:paraId="633D39DD" w14:textId="4D3EFB7A" w:rsidR="006711C4" w:rsidRDefault="006711C4" w:rsidP="006711C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80</w:t>
            </w:r>
          </w:p>
        </w:tc>
      </w:tr>
    </w:tbl>
    <w:p w14:paraId="73CC8A02" w14:textId="77777777" w:rsidR="00F00BFD" w:rsidRDefault="00F00BFD" w:rsidP="00F00BFD">
      <w:pPr>
        <w:pStyle w:val="Titre3"/>
        <w:spacing w:line="259" w:lineRule="auto"/>
      </w:pPr>
      <w:r>
        <w:t>Gain d’un niveau global</w:t>
      </w:r>
    </w:p>
    <w:p w14:paraId="08D7669E" w14:textId="77777777" w:rsidR="00F00BFD" w:rsidRDefault="00F00BFD" w:rsidP="00F00BFD">
      <w:r>
        <w:t>Lorsqu’un personnage passe un seuil d’expérience, il « gagne un niveau » global qui lui octroie les avantages suivants :</w:t>
      </w:r>
    </w:p>
    <w:p w14:paraId="4A88607D" w14:textId="77777777" w:rsidR="00F00BFD" w:rsidRDefault="00F00BFD" w:rsidP="00F00BFD">
      <w:pPr>
        <w:pStyle w:val="Paragraphedeliste"/>
        <w:numPr>
          <w:ilvl w:val="0"/>
          <w:numId w:val="46"/>
        </w:numPr>
        <w:spacing w:line="259" w:lineRule="auto"/>
      </w:pPr>
      <w:r>
        <w:t>Son maximum de point de vie augmente d’un (pour être toujours égal au niveau global),</w:t>
      </w:r>
    </w:p>
    <w:p w14:paraId="6CEA71E0" w14:textId="77777777" w:rsidR="00F00BFD" w:rsidRDefault="00F00BFD" w:rsidP="00F00BFD">
      <w:pPr>
        <w:pStyle w:val="Paragraphedeliste"/>
        <w:numPr>
          <w:ilvl w:val="0"/>
          <w:numId w:val="46"/>
        </w:numPr>
        <w:spacing w:line="259" w:lineRule="auto"/>
      </w:pPr>
      <w:r>
        <w:t>Il gagne un point de vie,</w:t>
      </w:r>
    </w:p>
    <w:p w14:paraId="791F8FBD" w14:textId="77777777" w:rsidR="00F00BFD" w:rsidRDefault="00F00BFD" w:rsidP="00F00BFD">
      <w:pPr>
        <w:pStyle w:val="Paragraphedeliste"/>
        <w:numPr>
          <w:ilvl w:val="0"/>
          <w:numId w:val="46"/>
        </w:numPr>
        <w:spacing w:line="259" w:lineRule="auto"/>
      </w:pPr>
      <w:r>
        <w:t>Il gagne un « point de niveau »</w:t>
      </w:r>
    </w:p>
    <w:p w14:paraId="4ADA3F1E" w14:textId="77777777" w:rsidR="00F00BFD" w:rsidRDefault="00F00BFD" w:rsidP="00F00BFD">
      <w:r>
        <w:t>Les « points de niveaux » (Pn) se dépensent pour améliorer le personnage. Ils peuvent se cumuler d’un niveau au suivant pour être dépensés plus tard. Toute amélioration coûte 1 point de niveau et sont les suivantes :</w:t>
      </w:r>
    </w:p>
    <w:p w14:paraId="31B44CAC" w14:textId="77777777" w:rsidR="00F00BFD" w:rsidRDefault="00F00BFD" w:rsidP="00F00BFD">
      <w:pPr>
        <w:pStyle w:val="Paragraphedeliste"/>
        <w:numPr>
          <w:ilvl w:val="0"/>
          <w:numId w:val="47"/>
        </w:numPr>
        <w:spacing w:line="259" w:lineRule="auto"/>
      </w:pPr>
      <w:r>
        <w:t>Un point de caractéristique au choix</w:t>
      </w:r>
    </w:p>
    <w:p w14:paraId="6CEE361A" w14:textId="77777777" w:rsidR="00F00BFD" w:rsidRDefault="00F00BFD" w:rsidP="00F00BFD">
      <w:pPr>
        <w:pStyle w:val="Paragraphedeliste"/>
        <w:numPr>
          <w:ilvl w:val="0"/>
          <w:numId w:val="47"/>
        </w:numPr>
        <w:spacing w:line="259" w:lineRule="auto"/>
      </w:pPr>
      <w:r>
        <w:t>Nouvelle compétence débloquée</w:t>
      </w:r>
    </w:p>
    <w:p w14:paraId="099E7890" w14:textId="77777777" w:rsidR="00F00BFD" w:rsidRDefault="00F00BFD" w:rsidP="00F00BFD">
      <w:pPr>
        <w:pStyle w:val="Paragraphedeliste"/>
        <w:numPr>
          <w:ilvl w:val="0"/>
          <w:numId w:val="47"/>
        </w:numPr>
        <w:spacing w:line="259" w:lineRule="auto"/>
      </w:pPr>
      <w:r>
        <w:t>Niveau supplémentaire d’une compétence déjà acquise</w:t>
      </w:r>
    </w:p>
    <w:p w14:paraId="62BC58FA" w14:textId="77777777" w:rsidR="000C7A4E" w:rsidRDefault="000C7A4E" w:rsidP="009E526E">
      <w:pPr>
        <w:pStyle w:val="Titre2"/>
        <w:numPr>
          <w:ilvl w:val="1"/>
          <w:numId w:val="2"/>
        </w:numPr>
      </w:pPr>
      <w:r>
        <w:t>Points de vie</w:t>
      </w:r>
      <w:bookmarkEnd w:id="10"/>
    </w:p>
    <w:p w14:paraId="6EAE535F" w14:textId="77777777" w:rsidR="000C7A4E" w:rsidRDefault="000C7A4E" w:rsidP="000C7A4E">
      <w:r>
        <w:rPr>
          <w:noProof/>
          <w:lang w:eastAsia="fr-FR"/>
        </w:rPr>
        <w:drawing>
          <wp:inline distT="0" distB="0" distL="0" distR="0" wp14:anchorId="46E0A769" wp14:editId="33833931">
            <wp:extent cx="238760" cy="231775"/>
            <wp:effectExtent l="0" t="0" r="8890" b="0"/>
            <wp:docPr id="4" name="Image 4" descr="Points de 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ints de vi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760" cy="231775"/>
                    </a:xfrm>
                    <a:prstGeom prst="rect">
                      <a:avLst/>
                    </a:prstGeom>
                    <a:noFill/>
                    <a:ln>
                      <a:noFill/>
                    </a:ln>
                  </pic:spPr>
                </pic:pic>
              </a:graphicData>
            </a:graphic>
          </wp:inline>
        </w:drawing>
      </w:r>
      <w:r>
        <w:t xml:space="preserve"> Ces points traduisent l’état de santé du personnage. Plus le personnage possède de points de vie, plus il est en bonne santé, à l’inverse, moins il en a, plus il est mal en point. Un personnage arrivé à 0 points de vie est dans le coma. Lorsqu’il atteint -100, il est mort et à -1000, il disparaît. Il est possible de regagner des points de vie en se reposant (cf. section </w:t>
      </w:r>
      <w:r>
        <w:fldChar w:fldCharType="begin"/>
      </w:r>
      <w:r>
        <w:instrText xml:space="preserve"> REF _Ref359246727 \r \h </w:instrText>
      </w:r>
      <w:r>
        <w:fldChar w:fldCharType="separate"/>
      </w:r>
      <w:r>
        <w:t>6.2.4</w:t>
      </w:r>
      <w:r>
        <w:fldChar w:fldCharType="end"/>
      </w:r>
      <w:r>
        <w:t>).</w:t>
      </w:r>
    </w:p>
    <w:p w14:paraId="30C15A93" w14:textId="77777777" w:rsidR="000C7A4E" w:rsidRDefault="000C7A4E" w:rsidP="000C7A4E">
      <w:r>
        <w:rPr>
          <w:b/>
        </w:rPr>
        <w:t>Points de vie maximale.</w:t>
      </w:r>
      <w:r>
        <w:t xml:space="preserve"> Au mieux, un personnage ne peut pas avoir plus de  point de vie que son niveau.</w:t>
      </w:r>
    </w:p>
    <w:p w14:paraId="360C8735" w14:textId="77777777" w:rsidR="000C7A4E" w:rsidRDefault="000C7A4E" w:rsidP="009E526E">
      <w:pPr>
        <w:pStyle w:val="Titre2"/>
        <w:numPr>
          <w:ilvl w:val="1"/>
          <w:numId w:val="2"/>
        </w:numPr>
      </w:pPr>
      <w:bookmarkStart w:id="11" w:name="_Toc384739770"/>
      <w:r>
        <w:t>Charge maximale</w:t>
      </w:r>
      <w:bookmarkEnd w:id="11"/>
    </w:p>
    <w:p w14:paraId="19ABDBF1" w14:textId="77777777" w:rsidR="000C7A4E" w:rsidRDefault="000C7A4E" w:rsidP="000C7A4E">
      <w:r>
        <w:rPr>
          <w:noProof/>
          <w:lang w:eastAsia="fr-FR"/>
        </w:rPr>
        <w:drawing>
          <wp:inline distT="0" distB="0" distL="0" distR="0" wp14:anchorId="6B35CB6F" wp14:editId="09CA420F">
            <wp:extent cx="313690" cy="238760"/>
            <wp:effectExtent l="0" t="0" r="0" b="8890"/>
            <wp:docPr id="2" name="Image 2" descr="p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poid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3690" cy="238760"/>
                    </a:xfrm>
                    <a:prstGeom prst="rect">
                      <a:avLst/>
                    </a:prstGeom>
                    <a:noFill/>
                    <a:ln>
                      <a:noFill/>
                    </a:ln>
                  </pic:spPr>
                </pic:pic>
              </a:graphicData>
            </a:graphic>
          </wp:inline>
        </w:drawing>
      </w:r>
    </w:p>
    <w:p w14:paraId="71215E4D" w14:textId="77777777" w:rsidR="000C7A4E" w:rsidRDefault="000C7A4E" w:rsidP="000C7A4E">
      <w:r>
        <w:t>Il s’agit de la capacité maximale que les joueurs peuvent transporter sur eux.</w:t>
      </w:r>
    </w:p>
    <w:p w14:paraId="282BA131" w14:textId="77777777" w:rsidR="000C7A4E" w:rsidRDefault="000C7A4E" w:rsidP="000C7A4E">
      <w:r>
        <w:rPr>
          <w:b/>
        </w:rPr>
        <w:t>Capacité maximale</w:t>
      </w:r>
      <w:r>
        <w:t> : Un personnage dispose de 10 fois sa valeur en physique de capacité maximale de chargement.</w:t>
      </w:r>
    </w:p>
    <w:p w14:paraId="2CD399F6" w14:textId="77777777" w:rsidR="000C7A4E" w:rsidRDefault="000C7A4E" w:rsidP="000C7A4E">
      <w:pPr>
        <w:rPr>
          <w:rStyle w:val="Emphaseple"/>
        </w:rPr>
      </w:pPr>
      <w:r>
        <w:rPr>
          <w:rStyle w:val="Emphaseple"/>
        </w:rPr>
        <w:t>Ce qui fait un poids maximum de 100 pour un personnage ayant 10 en force, 50 pour un personnage moyen (5 en force).</w:t>
      </w:r>
    </w:p>
    <w:p w14:paraId="4CC63EF2" w14:textId="77777777" w:rsidR="000C7A4E" w:rsidRDefault="000C7A4E" w:rsidP="009E526E">
      <w:pPr>
        <w:pStyle w:val="Titre2"/>
        <w:numPr>
          <w:ilvl w:val="1"/>
          <w:numId w:val="2"/>
        </w:numPr>
      </w:pPr>
      <w:bookmarkStart w:id="12" w:name="_Toc384739772"/>
      <w:r>
        <w:lastRenderedPageBreak/>
        <w:t>Etats</w:t>
      </w:r>
      <w:bookmarkEnd w:id="12"/>
    </w:p>
    <w:p w14:paraId="6C6995D0" w14:textId="77777777" w:rsidR="000C7A4E" w:rsidRDefault="000C7A4E" w:rsidP="000C7A4E">
      <w:r>
        <w:t xml:space="preserve">Il s’agit de modificateur du personnage (bénédiction, malédiction, modificateur, …). La liste de ces états est donnée en section </w:t>
      </w:r>
      <w:commentRangeStart w:id="13"/>
      <w:r>
        <w:t>XXX</w:t>
      </w:r>
      <w:commentRangeEnd w:id="13"/>
      <w:r>
        <w:rPr>
          <w:rStyle w:val="Marquedecommentaire"/>
        </w:rPr>
        <w:commentReference w:id="13"/>
      </w:r>
      <w:r>
        <w:t>.</w:t>
      </w:r>
    </w:p>
    <w:p w14:paraId="29A54CD7" w14:textId="77777777" w:rsidR="000C7A4E" w:rsidRDefault="000C7A4E" w:rsidP="009E526E">
      <w:pPr>
        <w:pStyle w:val="Titre2"/>
        <w:numPr>
          <w:ilvl w:val="1"/>
          <w:numId w:val="2"/>
        </w:numPr>
      </w:pPr>
      <w:bookmarkStart w:id="14" w:name="_Toc384739774"/>
      <w:r>
        <w:t>Inventaire</w:t>
      </w:r>
      <w:bookmarkEnd w:id="14"/>
    </w:p>
    <w:p w14:paraId="4581ACBF" w14:textId="77777777" w:rsidR="000C7A4E" w:rsidRDefault="000C7A4E" w:rsidP="000C7A4E">
      <w:r>
        <w:t xml:space="preserve">Il s’agit de la liste des ressources (au sens large) du personnage. La liste des ressources est donnée en section </w:t>
      </w:r>
      <w:commentRangeStart w:id="15"/>
      <w:r>
        <w:t>XXX</w:t>
      </w:r>
      <w:commentRangeEnd w:id="15"/>
      <w:r>
        <w:rPr>
          <w:rStyle w:val="Marquedecommentaire"/>
        </w:rPr>
        <w:commentReference w:id="15"/>
      </w:r>
      <w:r>
        <w:t>.</w:t>
      </w:r>
    </w:p>
    <w:p w14:paraId="1ACCF0A8" w14:textId="77777777" w:rsidR="000C7A4E" w:rsidRDefault="000C7A4E" w:rsidP="000C7A4E">
      <w:r>
        <w:t>Pour chaque objet d’équipement, on stocke également sa vétusté, son état, son nombre d’utilisation et où il est équipé.</w:t>
      </w:r>
    </w:p>
    <w:p w14:paraId="43392BA2" w14:textId="77777777" w:rsidR="000C7A4E" w:rsidRDefault="000C7A4E" w:rsidP="000C7A4E">
      <w:r>
        <w:t>La somme des poids des ressources possédées ne peut excéder la charge maximale du personnage, sinon, il ne peut plus rien ramasser.</w:t>
      </w:r>
    </w:p>
    <w:p w14:paraId="034BAE16" w14:textId="77777777" w:rsidR="000C7A4E" w:rsidRDefault="000C7A4E" w:rsidP="000C7A4E"/>
    <w:p w14:paraId="0962395E" w14:textId="77777777" w:rsidR="000C7A4E" w:rsidRDefault="000C7A4E" w:rsidP="009E526E">
      <w:pPr>
        <w:pStyle w:val="Titre1"/>
        <w:numPr>
          <w:ilvl w:val="0"/>
          <w:numId w:val="2"/>
        </w:numPr>
      </w:pPr>
      <w:r>
        <w:lastRenderedPageBreak/>
        <w:t xml:space="preserve"> </w:t>
      </w:r>
      <w:bookmarkStart w:id="16" w:name="_Toc384739775"/>
      <w:r>
        <w:t>Ethnies</w:t>
      </w:r>
      <w:bookmarkEnd w:id="16"/>
    </w:p>
    <w:p w14:paraId="183F878C" w14:textId="77777777" w:rsidR="000C7A4E" w:rsidRDefault="000C7A4E" w:rsidP="000C7A4E">
      <w:r>
        <w:t>Trois espèces (ou « races ») sont jouables en tant que personnage. En plus d’une ambiance différente, chaque espèce possède des bonus/malus dans les différentes caractéristiques.</w:t>
      </w:r>
    </w:p>
    <w:p w14:paraId="583FB966" w14:textId="77777777" w:rsidR="000C7A4E" w:rsidRDefault="000C7A4E" w:rsidP="009E526E">
      <w:pPr>
        <w:pStyle w:val="Titre2"/>
        <w:numPr>
          <w:ilvl w:val="1"/>
          <w:numId w:val="2"/>
        </w:numPr>
      </w:pPr>
      <w:bookmarkStart w:id="17" w:name="_Toc384739776"/>
      <w:r>
        <w:t>Humain</w:t>
      </w:r>
      <w:bookmarkEnd w:id="17"/>
    </w:p>
    <w:p w14:paraId="1FB86DD0" w14:textId="77777777" w:rsidR="000C7A4E" w:rsidRDefault="000C7A4E" w:rsidP="000C7A4E">
      <w:r>
        <w:t>Habitants initialement sur la Terre, ces humains sont venus sur la Lune afin d'aider les Sélénites à sortir de leurs cavernes. Leur point fort est leur intelligence, qui leur permet d'inventer des machines, des dômes...</w:t>
      </w:r>
    </w:p>
    <w:p w14:paraId="01598801" w14:textId="77777777" w:rsidR="000C7A4E" w:rsidRDefault="000C7A4E" w:rsidP="000C7A4E">
      <w:r>
        <w:t>Les humains sont moyens dans toutes les compétences. Cependant, ils maîtrisent particulièrement tout ce qui est lié à l’intellect, ce qui les a emmenés à inventer le moyen d’aller sur la lune et de faire des cyborgs pour les aider dans leurs tâches.</w:t>
      </w:r>
    </w:p>
    <w:tbl>
      <w:tblPr>
        <w:tblStyle w:val="Trameclaire-Accent11"/>
        <w:tblW w:w="0" w:type="auto"/>
        <w:jc w:val="center"/>
        <w:tblLook w:val="04A0" w:firstRow="1" w:lastRow="0" w:firstColumn="1" w:lastColumn="0" w:noHBand="0" w:noVBand="1"/>
      </w:tblPr>
      <w:tblGrid>
        <w:gridCol w:w="1668"/>
        <w:gridCol w:w="850"/>
      </w:tblGrid>
      <w:tr w:rsidR="000C7A4E" w14:paraId="69712A72" w14:textId="77777777" w:rsidTr="000C7A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hideMark/>
          </w:tcPr>
          <w:p w14:paraId="62C32DC2" w14:textId="77777777" w:rsidR="000C7A4E" w:rsidRDefault="000C7A4E">
            <w:pPr>
              <w:spacing w:line="240" w:lineRule="auto"/>
            </w:pPr>
            <w:r>
              <w:t>Compétences</w:t>
            </w:r>
          </w:p>
        </w:tc>
        <w:tc>
          <w:tcPr>
            <w:tcW w:w="850" w:type="dxa"/>
            <w:hideMark/>
          </w:tcPr>
          <w:p w14:paraId="74BF496F"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Bonus</w:t>
            </w:r>
          </w:p>
        </w:tc>
      </w:tr>
      <w:tr w:rsidR="000C7A4E" w14:paraId="11B684EE" w14:textId="77777777" w:rsidTr="000C7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14:paraId="357652D2" w14:textId="77777777" w:rsidR="000C7A4E" w:rsidRDefault="000C7A4E">
            <w:pPr>
              <w:spacing w:line="240" w:lineRule="auto"/>
            </w:pPr>
            <w:r>
              <w:t>Physique</w:t>
            </w:r>
          </w:p>
        </w:tc>
        <w:tc>
          <w:tcPr>
            <w:tcW w:w="850" w:type="dxa"/>
            <w:tcBorders>
              <w:top w:val="nil"/>
              <w:bottom w:val="nil"/>
            </w:tcBorders>
            <w:hideMark/>
          </w:tcPr>
          <w:p w14:paraId="1754225A"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+0</w:t>
            </w:r>
          </w:p>
        </w:tc>
      </w:tr>
      <w:tr w:rsidR="000C7A4E" w14:paraId="56166044" w14:textId="77777777" w:rsidTr="000C7A4E">
        <w:trPr>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14:paraId="221654B6" w14:textId="77777777" w:rsidR="000C7A4E" w:rsidRDefault="000C7A4E">
            <w:pPr>
              <w:spacing w:line="240" w:lineRule="auto"/>
            </w:pPr>
            <w:r>
              <w:t>Mental</w:t>
            </w:r>
          </w:p>
        </w:tc>
        <w:tc>
          <w:tcPr>
            <w:tcW w:w="850" w:type="dxa"/>
            <w:tcBorders>
              <w:top w:val="nil"/>
              <w:left w:val="nil"/>
              <w:bottom w:val="nil"/>
              <w:right w:val="nil"/>
            </w:tcBorders>
            <w:hideMark/>
          </w:tcPr>
          <w:p w14:paraId="4DBC9113"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0C7A4E" w14:paraId="6819BBBA" w14:textId="77777777" w:rsidTr="000C7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14:paraId="3377ECCB" w14:textId="77777777" w:rsidR="000C7A4E" w:rsidRDefault="000C7A4E">
            <w:pPr>
              <w:spacing w:line="240" w:lineRule="auto"/>
            </w:pPr>
            <w:r>
              <w:t>Perception</w:t>
            </w:r>
          </w:p>
        </w:tc>
        <w:tc>
          <w:tcPr>
            <w:tcW w:w="850" w:type="dxa"/>
            <w:tcBorders>
              <w:top w:val="nil"/>
              <w:bottom w:val="nil"/>
            </w:tcBorders>
            <w:hideMark/>
          </w:tcPr>
          <w:p w14:paraId="1AC3E44A"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+0</w:t>
            </w:r>
          </w:p>
        </w:tc>
      </w:tr>
      <w:tr w:rsidR="000C7A4E" w14:paraId="451402E2" w14:textId="77777777" w:rsidTr="000C7A4E">
        <w:trPr>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5B9BD5" w:themeColor="accent1"/>
              <w:right w:val="nil"/>
            </w:tcBorders>
            <w:hideMark/>
          </w:tcPr>
          <w:p w14:paraId="3E43CE66" w14:textId="77777777" w:rsidR="000C7A4E" w:rsidRDefault="000C7A4E">
            <w:pPr>
              <w:spacing w:line="240" w:lineRule="auto"/>
            </w:pPr>
            <w:r>
              <w:t>Présence</w:t>
            </w:r>
          </w:p>
        </w:tc>
        <w:tc>
          <w:tcPr>
            <w:tcW w:w="850" w:type="dxa"/>
            <w:tcBorders>
              <w:top w:val="nil"/>
              <w:left w:val="nil"/>
              <w:bottom w:val="single" w:sz="8" w:space="0" w:color="5B9BD5" w:themeColor="accent1"/>
              <w:right w:val="nil"/>
            </w:tcBorders>
            <w:hideMark/>
          </w:tcPr>
          <w:p w14:paraId="4A51F43F"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+0</w:t>
            </w:r>
          </w:p>
        </w:tc>
      </w:tr>
    </w:tbl>
    <w:p w14:paraId="2BBF6474" w14:textId="77777777" w:rsidR="000C7A4E" w:rsidRDefault="000C7A4E" w:rsidP="000C7A4E">
      <w:pPr>
        <w:pStyle w:val="Lgende"/>
        <w:jc w:val="center"/>
      </w:pPr>
      <w:r>
        <w:t xml:space="preserve">Tableau </w:t>
      </w:r>
      <w:fldSimple w:instr=" SEQ Tableau \* ARABIC ">
        <w:r>
          <w:rPr>
            <w:noProof/>
          </w:rPr>
          <w:t>2</w:t>
        </w:r>
      </w:fldSimple>
      <w:r>
        <w:t xml:space="preserve"> – Bonus Humains</w:t>
      </w:r>
    </w:p>
    <w:p w14:paraId="687D9380" w14:textId="77777777" w:rsidR="000C7A4E" w:rsidRDefault="000C7A4E" w:rsidP="009E526E">
      <w:pPr>
        <w:pStyle w:val="Titre2"/>
        <w:numPr>
          <w:ilvl w:val="1"/>
          <w:numId w:val="2"/>
        </w:numPr>
      </w:pPr>
      <w:bookmarkStart w:id="18" w:name="_Toc384739777"/>
      <w:bookmarkStart w:id="19" w:name="_Toc352997709"/>
      <w:r>
        <w:t>Sélénites</w:t>
      </w:r>
    </w:p>
    <w:p w14:paraId="34907BC7" w14:textId="77777777" w:rsidR="000C7A4E" w:rsidRDefault="000C7A4E" w:rsidP="000C7A4E">
      <w:r>
        <w:t xml:space="preserve">Habitants de la Lune, ils ont vécus dans des cavernes jusqu'à l'arrivée des Humains. Ils ont bâtis leur civilisation sur l'utilisation de la nature. Ils ont donc développé des capacités psychiques et magiques. Ce sont des êtres cristallins. Les Sélénites peuvent améliorer leurs capacités en assimilant des substances magiques élémentaires. </w:t>
      </w:r>
    </w:p>
    <w:p w14:paraId="25E958D0" w14:textId="77777777" w:rsidR="000C7A4E" w:rsidRDefault="000C7A4E" w:rsidP="000C7A4E">
      <w:r>
        <w:t>Les sélénites sont des êtres doués d’une forte sensibilité. Etre très sensibles par leur nature, ils n’apprécient pas la violence et ne sont donc pas entrainés pour se défendre contre les agressions extérieures, mais ils disposent d’une grande maitrise d’eux même.</w:t>
      </w:r>
    </w:p>
    <w:tbl>
      <w:tblPr>
        <w:tblStyle w:val="Trameclaire-Accent11"/>
        <w:tblW w:w="0" w:type="auto"/>
        <w:jc w:val="center"/>
        <w:tblLook w:val="04A0" w:firstRow="1" w:lastRow="0" w:firstColumn="1" w:lastColumn="0" w:noHBand="0" w:noVBand="1"/>
      </w:tblPr>
      <w:tblGrid>
        <w:gridCol w:w="1668"/>
        <w:gridCol w:w="850"/>
      </w:tblGrid>
      <w:tr w:rsidR="000C7A4E" w14:paraId="31B6DCFB" w14:textId="77777777" w:rsidTr="000C7A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hideMark/>
          </w:tcPr>
          <w:p w14:paraId="0400DD09" w14:textId="77777777" w:rsidR="000C7A4E" w:rsidRDefault="000C7A4E">
            <w:pPr>
              <w:spacing w:line="240" w:lineRule="auto"/>
            </w:pPr>
            <w:r>
              <w:t>Compétences</w:t>
            </w:r>
          </w:p>
        </w:tc>
        <w:tc>
          <w:tcPr>
            <w:tcW w:w="850" w:type="dxa"/>
            <w:hideMark/>
          </w:tcPr>
          <w:p w14:paraId="302C61F6"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Bonus</w:t>
            </w:r>
          </w:p>
        </w:tc>
      </w:tr>
      <w:tr w:rsidR="000C7A4E" w14:paraId="02CF49C8" w14:textId="77777777" w:rsidTr="000C7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14:paraId="4F484F04" w14:textId="77777777" w:rsidR="000C7A4E" w:rsidRDefault="000C7A4E">
            <w:pPr>
              <w:spacing w:line="240" w:lineRule="auto"/>
            </w:pPr>
            <w:r>
              <w:t>Physique</w:t>
            </w:r>
          </w:p>
        </w:tc>
        <w:tc>
          <w:tcPr>
            <w:tcW w:w="850" w:type="dxa"/>
            <w:tcBorders>
              <w:top w:val="nil"/>
              <w:bottom w:val="nil"/>
            </w:tcBorders>
            <w:hideMark/>
          </w:tcPr>
          <w:p w14:paraId="240C3162"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-2</w:t>
            </w:r>
          </w:p>
        </w:tc>
      </w:tr>
      <w:tr w:rsidR="000C7A4E" w14:paraId="3D84588B" w14:textId="77777777" w:rsidTr="000C7A4E">
        <w:trPr>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14:paraId="654E3494" w14:textId="77777777" w:rsidR="000C7A4E" w:rsidRDefault="000C7A4E">
            <w:pPr>
              <w:spacing w:line="240" w:lineRule="auto"/>
            </w:pPr>
            <w:r>
              <w:t>Mental</w:t>
            </w:r>
          </w:p>
        </w:tc>
        <w:tc>
          <w:tcPr>
            <w:tcW w:w="850" w:type="dxa"/>
            <w:tcBorders>
              <w:top w:val="nil"/>
              <w:left w:val="nil"/>
              <w:bottom w:val="nil"/>
              <w:right w:val="nil"/>
            </w:tcBorders>
            <w:hideMark/>
          </w:tcPr>
          <w:p w14:paraId="0443F115"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+0</w:t>
            </w:r>
          </w:p>
        </w:tc>
      </w:tr>
      <w:tr w:rsidR="000C7A4E" w14:paraId="10D49D6E" w14:textId="77777777" w:rsidTr="000C7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14:paraId="1945A2E4" w14:textId="77777777" w:rsidR="000C7A4E" w:rsidRDefault="000C7A4E">
            <w:pPr>
              <w:spacing w:line="240" w:lineRule="auto"/>
            </w:pPr>
            <w:r>
              <w:t>Perception</w:t>
            </w:r>
          </w:p>
        </w:tc>
        <w:tc>
          <w:tcPr>
            <w:tcW w:w="850" w:type="dxa"/>
            <w:tcBorders>
              <w:top w:val="nil"/>
              <w:bottom w:val="nil"/>
            </w:tcBorders>
            <w:hideMark/>
          </w:tcPr>
          <w:p w14:paraId="1F86C8DE"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+4</w:t>
            </w:r>
          </w:p>
        </w:tc>
      </w:tr>
      <w:tr w:rsidR="000C7A4E" w14:paraId="4B1214ED" w14:textId="77777777" w:rsidTr="000C7A4E">
        <w:trPr>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5B9BD5" w:themeColor="accent1"/>
              <w:right w:val="nil"/>
            </w:tcBorders>
            <w:hideMark/>
          </w:tcPr>
          <w:p w14:paraId="47A841F4" w14:textId="77777777" w:rsidR="000C7A4E" w:rsidRDefault="000C7A4E">
            <w:pPr>
              <w:spacing w:line="240" w:lineRule="auto"/>
            </w:pPr>
            <w:r>
              <w:t>Présence</w:t>
            </w:r>
          </w:p>
        </w:tc>
        <w:tc>
          <w:tcPr>
            <w:tcW w:w="850" w:type="dxa"/>
            <w:tcBorders>
              <w:top w:val="nil"/>
              <w:left w:val="nil"/>
              <w:bottom w:val="single" w:sz="8" w:space="0" w:color="5B9BD5" w:themeColor="accent1"/>
              <w:right w:val="nil"/>
            </w:tcBorders>
            <w:hideMark/>
          </w:tcPr>
          <w:p w14:paraId="1CF701F0"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+0</w:t>
            </w:r>
          </w:p>
        </w:tc>
      </w:tr>
    </w:tbl>
    <w:p w14:paraId="0FB99F8B" w14:textId="77777777" w:rsidR="000C7A4E" w:rsidRDefault="000C7A4E" w:rsidP="000C7A4E">
      <w:pPr>
        <w:jc w:val="center"/>
      </w:pPr>
      <w:r>
        <w:t xml:space="preserve">Tableau </w:t>
      </w:r>
      <w:fldSimple w:instr=" SEQ Tableau \* ARABIC ">
        <w:r>
          <w:rPr>
            <w:noProof/>
          </w:rPr>
          <w:t>4</w:t>
        </w:r>
      </w:fldSimple>
      <w:r>
        <w:t xml:space="preserve"> – Bonus Sélénite</w:t>
      </w:r>
    </w:p>
    <w:p w14:paraId="5F2A49FF" w14:textId="77777777" w:rsidR="000C7A4E" w:rsidRDefault="000C7A4E" w:rsidP="009E526E">
      <w:pPr>
        <w:pStyle w:val="Titre2"/>
        <w:numPr>
          <w:ilvl w:val="1"/>
          <w:numId w:val="2"/>
        </w:numPr>
      </w:pPr>
      <w:r>
        <w:t>Cyborgs</w:t>
      </w:r>
      <w:bookmarkEnd w:id="18"/>
      <w:bookmarkEnd w:id="19"/>
    </w:p>
    <w:p w14:paraId="7465A5CF" w14:textId="77777777" w:rsidR="000C7A4E" w:rsidRDefault="000C7A4E" w:rsidP="000C7A4E">
      <w:r>
        <w:t>Les cyborgs sont des inventions humaines. Ce sont des robots anthropomorphes intelligents ayant acquis leur autonomie vis-à-vis des humains. Ils forment une société à part entière. Créé initialement pour des tâches difficiles pour les humains, telles que le minage, leur point fort réside sur leur force.</w:t>
      </w:r>
    </w:p>
    <w:p w14:paraId="7A96DECC" w14:textId="77777777" w:rsidR="000C7A4E" w:rsidRDefault="000C7A4E" w:rsidP="000C7A4E">
      <w:r>
        <w:t>Les cyborgs ont été créés par les humains pour les aider dans les tâches fastidieuses, comme l’excavation de matières premières ou la défense du territoire. Par contre, il s’agit de constructions grossières fait avec les technologies existantes. De plus, leur nature mécanique leur pose un problème dans la compréhension du monde naturel.</w:t>
      </w:r>
    </w:p>
    <w:tbl>
      <w:tblPr>
        <w:tblStyle w:val="Trameclaire-Accent11"/>
        <w:tblW w:w="0" w:type="auto"/>
        <w:jc w:val="center"/>
        <w:tblLook w:val="04A0" w:firstRow="1" w:lastRow="0" w:firstColumn="1" w:lastColumn="0" w:noHBand="0" w:noVBand="1"/>
      </w:tblPr>
      <w:tblGrid>
        <w:gridCol w:w="1668"/>
        <w:gridCol w:w="850"/>
      </w:tblGrid>
      <w:tr w:rsidR="000C7A4E" w14:paraId="07A1B39D" w14:textId="77777777" w:rsidTr="000C7A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hideMark/>
          </w:tcPr>
          <w:p w14:paraId="08EE27D5" w14:textId="77777777" w:rsidR="000C7A4E" w:rsidRDefault="000C7A4E">
            <w:pPr>
              <w:spacing w:line="240" w:lineRule="auto"/>
            </w:pPr>
            <w:r>
              <w:t>Compétences</w:t>
            </w:r>
          </w:p>
        </w:tc>
        <w:tc>
          <w:tcPr>
            <w:tcW w:w="850" w:type="dxa"/>
            <w:hideMark/>
          </w:tcPr>
          <w:p w14:paraId="337AC343"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Bonus</w:t>
            </w:r>
          </w:p>
        </w:tc>
      </w:tr>
      <w:tr w:rsidR="000C7A4E" w14:paraId="78602F04" w14:textId="77777777" w:rsidTr="000C7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14:paraId="61745271" w14:textId="77777777" w:rsidR="000C7A4E" w:rsidRDefault="000C7A4E">
            <w:pPr>
              <w:spacing w:line="240" w:lineRule="auto"/>
            </w:pPr>
            <w:r>
              <w:t>Physique</w:t>
            </w:r>
          </w:p>
        </w:tc>
        <w:tc>
          <w:tcPr>
            <w:tcW w:w="850" w:type="dxa"/>
            <w:tcBorders>
              <w:top w:val="nil"/>
              <w:bottom w:val="nil"/>
            </w:tcBorders>
            <w:hideMark/>
          </w:tcPr>
          <w:p w14:paraId="468BB309"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+4</w:t>
            </w:r>
          </w:p>
        </w:tc>
      </w:tr>
      <w:tr w:rsidR="000C7A4E" w14:paraId="2A6F9FE1" w14:textId="77777777" w:rsidTr="000C7A4E">
        <w:trPr>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14:paraId="1CF8A8FD" w14:textId="77777777" w:rsidR="000C7A4E" w:rsidRDefault="000C7A4E">
            <w:pPr>
              <w:spacing w:line="240" w:lineRule="auto"/>
            </w:pPr>
            <w:r>
              <w:lastRenderedPageBreak/>
              <w:t>Mental</w:t>
            </w:r>
          </w:p>
        </w:tc>
        <w:tc>
          <w:tcPr>
            <w:tcW w:w="850" w:type="dxa"/>
            <w:tcBorders>
              <w:top w:val="nil"/>
              <w:left w:val="nil"/>
              <w:bottom w:val="nil"/>
              <w:right w:val="nil"/>
            </w:tcBorders>
            <w:hideMark/>
          </w:tcPr>
          <w:p w14:paraId="0A77A132"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+0</w:t>
            </w:r>
          </w:p>
        </w:tc>
      </w:tr>
      <w:tr w:rsidR="000C7A4E" w14:paraId="023E0CDD" w14:textId="77777777" w:rsidTr="000C7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14:paraId="175554BB" w14:textId="77777777" w:rsidR="000C7A4E" w:rsidRDefault="000C7A4E">
            <w:pPr>
              <w:spacing w:line="240" w:lineRule="auto"/>
            </w:pPr>
            <w:r>
              <w:t>Perception</w:t>
            </w:r>
          </w:p>
        </w:tc>
        <w:tc>
          <w:tcPr>
            <w:tcW w:w="850" w:type="dxa"/>
            <w:tcBorders>
              <w:top w:val="nil"/>
              <w:bottom w:val="nil"/>
            </w:tcBorders>
            <w:hideMark/>
          </w:tcPr>
          <w:p w14:paraId="3FA0432E"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-2</w:t>
            </w:r>
          </w:p>
        </w:tc>
      </w:tr>
      <w:tr w:rsidR="000C7A4E" w14:paraId="42DC8ED6" w14:textId="77777777" w:rsidTr="000C7A4E">
        <w:trPr>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5B9BD5" w:themeColor="accent1"/>
              <w:right w:val="nil"/>
            </w:tcBorders>
            <w:hideMark/>
          </w:tcPr>
          <w:p w14:paraId="218022E6" w14:textId="77777777" w:rsidR="000C7A4E" w:rsidRDefault="000C7A4E">
            <w:pPr>
              <w:spacing w:line="240" w:lineRule="auto"/>
            </w:pPr>
            <w:r>
              <w:t>Présence</w:t>
            </w:r>
          </w:p>
        </w:tc>
        <w:tc>
          <w:tcPr>
            <w:tcW w:w="850" w:type="dxa"/>
            <w:tcBorders>
              <w:top w:val="nil"/>
              <w:left w:val="nil"/>
              <w:bottom w:val="single" w:sz="8" w:space="0" w:color="5B9BD5" w:themeColor="accent1"/>
              <w:right w:val="nil"/>
            </w:tcBorders>
            <w:hideMark/>
          </w:tcPr>
          <w:p w14:paraId="4BC79644"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+0</w:t>
            </w:r>
          </w:p>
        </w:tc>
      </w:tr>
    </w:tbl>
    <w:p w14:paraId="2260834F" w14:textId="77777777" w:rsidR="000C7A4E" w:rsidRDefault="000C7A4E" w:rsidP="000C7A4E">
      <w:pPr>
        <w:pStyle w:val="Lgende"/>
        <w:jc w:val="center"/>
      </w:pPr>
      <w:r>
        <w:t xml:space="preserve">Tableau </w:t>
      </w:r>
      <w:fldSimple w:instr=" SEQ Tableau \* ARABIC ">
        <w:r>
          <w:rPr>
            <w:noProof/>
          </w:rPr>
          <w:t>3</w:t>
        </w:r>
      </w:fldSimple>
      <w:r>
        <w:t xml:space="preserve"> – Bonus Cyborg</w:t>
      </w:r>
    </w:p>
    <w:p w14:paraId="6B9A1FD3" w14:textId="19715C8A" w:rsidR="000C7A4E" w:rsidRDefault="00F00BFD" w:rsidP="009E526E">
      <w:pPr>
        <w:pStyle w:val="Titre2"/>
        <w:numPr>
          <w:ilvl w:val="1"/>
          <w:numId w:val="2"/>
        </w:numPr>
      </w:pPr>
      <w:r>
        <w:t>Faim, soif et sommeil</w:t>
      </w:r>
    </w:p>
    <w:p w14:paraId="12C3CF5A" w14:textId="2CF7D780" w:rsidR="000C7A4E" w:rsidRDefault="000C7A4E" w:rsidP="000C7A4E">
      <w:r>
        <w:t>Avec le temps, le personnage recouvre de son énergie. Une fois le maximum atteint, il n’en rajoute plus. Il est possible de faire varier la quantité par minute et le maximum via les comptes payants ou par des objets spécifiques.</w:t>
      </w:r>
    </w:p>
    <w:p w14:paraId="7CF6602C" w14:textId="77777777" w:rsidR="000C7A4E" w:rsidRDefault="000C7A4E" w:rsidP="000C7A4E">
      <w:r>
        <w:t>Pour récupérer de l’énergie, le personnage doit « brûler » du combustible (digestion, combustion, …). Ceci se traduit par une valeur supplémentaire de « potentiel énergétique ». Cette valeur diminue toutes les minutes (pour compenser le gain d’énergie) et doit être renflouée pour compenser. En fonction de l’ethnie, cette valeur a un nom différent et se renfloue différemment.</w:t>
      </w:r>
    </w:p>
    <w:tbl>
      <w:tblPr>
        <w:tblStyle w:val="TableauGrille3-Accentuation5"/>
        <w:tblW w:w="0" w:type="auto"/>
        <w:tblLook w:val="04A0" w:firstRow="1" w:lastRow="0" w:firstColumn="1" w:lastColumn="0" w:noHBand="0" w:noVBand="1"/>
      </w:tblPr>
      <w:tblGrid>
        <w:gridCol w:w="3020"/>
        <w:gridCol w:w="1683"/>
        <w:gridCol w:w="4359"/>
      </w:tblGrid>
      <w:tr w:rsidR="000C7A4E" w14:paraId="364D26CB" w14:textId="77777777" w:rsidTr="000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hideMark/>
          </w:tcPr>
          <w:p w14:paraId="12D465D5" w14:textId="77777777" w:rsidR="000C7A4E" w:rsidRDefault="000C7A4E">
            <w:pPr>
              <w:spacing w:line="240" w:lineRule="auto"/>
            </w:pPr>
            <w:r>
              <w:t>Ethnie</w:t>
            </w:r>
          </w:p>
        </w:tc>
        <w:tc>
          <w:tcPr>
            <w:tcW w:w="1683" w:type="dxa"/>
            <w:tcBorders>
              <w:bottom w:val="single" w:sz="4" w:space="0" w:color="8EAADB" w:themeColor="accent5" w:themeTint="99"/>
            </w:tcBorders>
            <w:hideMark/>
          </w:tcPr>
          <w:p w14:paraId="79535AF1"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Nom</w:t>
            </w:r>
          </w:p>
        </w:tc>
        <w:tc>
          <w:tcPr>
            <w:tcW w:w="4359" w:type="dxa"/>
            <w:tcBorders>
              <w:bottom w:val="single" w:sz="4" w:space="0" w:color="8EAADB" w:themeColor="accent5" w:themeTint="99"/>
            </w:tcBorders>
            <w:hideMark/>
          </w:tcPr>
          <w:p w14:paraId="0DD4C318"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Renflouer</w:t>
            </w:r>
          </w:p>
        </w:tc>
      </w:tr>
      <w:tr w:rsidR="000C7A4E" w14:paraId="6BDF8A3A"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8EAADB" w:themeColor="accent5" w:themeTint="99"/>
            </w:tcBorders>
            <w:hideMark/>
          </w:tcPr>
          <w:p w14:paraId="48D600A1" w14:textId="77777777" w:rsidR="000C7A4E" w:rsidRDefault="000C7A4E">
            <w:pPr>
              <w:spacing w:line="240" w:lineRule="auto"/>
            </w:pPr>
            <w:r>
              <w:t>Humains</w:t>
            </w:r>
          </w:p>
        </w:tc>
        <w:tc>
          <w:tcPr>
            <w:tcW w:w="168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4E2F3E2"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Satiété</w:t>
            </w:r>
          </w:p>
        </w:tc>
        <w:tc>
          <w:tcPr>
            <w:tcW w:w="43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1B30550"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Manger des plats cuisinés</w:t>
            </w:r>
          </w:p>
        </w:tc>
      </w:tr>
      <w:tr w:rsidR="000C7A4E" w14:paraId="37699535" w14:textId="77777777" w:rsidTr="000C7A4E">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8EAADB" w:themeColor="accent5" w:themeTint="99"/>
            </w:tcBorders>
            <w:hideMark/>
          </w:tcPr>
          <w:p w14:paraId="79C6CDCD" w14:textId="77777777" w:rsidR="000C7A4E" w:rsidRDefault="000C7A4E">
            <w:pPr>
              <w:spacing w:line="240" w:lineRule="auto"/>
            </w:pPr>
            <w:r>
              <w:t>Sélénites</w:t>
            </w:r>
          </w:p>
        </w:tc>
        <w:tc>
          <w:tcPr>
            <w:tcW w:w="168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AD21FB1"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Aura</w:t>
            </w:r>
          </w:p>
        </w:tc>
        <w:tc>
          <w:tcPr>
            <w:tcW w:w="43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A16AAA2"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Vitaliser des cristaux ou</w:t>
            </w:r>
          </w:p>
          <w:p w14:paraId="629CE0D1"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Manger les plats cuisinés (moins efficace)</w:t>
            </w:r>
          </w:p>
        </w:tc>
      </w:tr>
      <w:tr w:rsidR="000C7A4E" w14:paraId="124337AC"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8EAADB" w:themeColor="accent5" w:themeTint="99"/>
            </w:tcBorders>
            <w:hideMark/>
          </w:tcPr>
          <w:p w14:paraId="688DDF94" w14:textId="77777777" w:rsidR="000C7A4E" w:rsidRDefault="000C7A4E">
            <w:pPr>
              <w:spacing w:line="240" w:lineRule="auto"/>
            </w:pPr>
            <w:r>
              <w:t>Cyborgs</w:t>
            </w:r>
          </w:p>
        </w:tc>
        <w:tc>
          <w:tcPr>
            <w:tcW w:w="168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C71BFD"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Combustible</w:t>
            </w:r>
          </w:p>
        </w:tc>
        <w:tc>
          <w:tcPr>
            <w:tcW w:w="435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2898FFA"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Ingérer des combustibles</w:t>
            </w:r>
          </w:p>
          <w:p w14:paraId="52654635"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(tout objet est valable)</w:t>
            </w:r>
          </w:p>
        </w:tc>
      </w:tr>
    </w:tbl>
    <w:p w14:paraId="37BB81D9" w14:textId="77777777" w:rsidR="000C7A4E" w:rsidRDefault="000C7A4E" w:rsidP="009E526E">
      <w:pPr>
        <w:pStyle w:val="Titre1"/>
        <w:numPr>
          <w:ilvl w:val="0"/>
          <w:numId w:val="2"/>
        </w:numPr>
      </w:pPr>
      <w:bookmarkStart w:id="20" w:name="_Toc384739779"/>
      <w:r>
        <w:lastRenderedPageBreak/>
        <w:t>Ressources</w:t>
      </w:r>
      <w:bookmarkEnd w:id="20"/>
    </w:p>
    <w:p w14:paraId="2F713CCC" w14:textId="77777777" w:rsidR="000C7A4E" w:rsidRDefault="000C7A4E" w:rsidP="000C7A4E">
      <w:r>
        <w:t>La notion de « ressources » regroupe tout ce qu’un personnage peut posséder ou qui peut être trouvé sur une case (exception faite des bâtiments). Toutes les ressources ne s’utilisent pas de la même manière, elles sont donc regroupées dans les catégories suivantes.</w:t>
      </w:r>
    </w:p>
    <w:p w14:paraId="26362538" w14:textId="77777777" w:rsidR="000C7A4E" w:rsidRDefault="000C7A4E" w:rsidP="000C7A4E">
      <w:r>
        <w:t xml:space="preserve">Cette section décrit les principes qui gouvernent les ressources. Leur liste est donnée en section </w:t>
      </w:r>
      <w:r>
        <w:fldChar w:fldCharType="begin"/>
      </w:r>
      <w:r>
        <w:instrText xml:space="preserve"> REF _Ref364864972 \r \h </w:instrText>
      </w:r>
      <w:r>
        <w:fldChar w:fldCharType="separate"/>
      </w:r>
      <w:r>
        <w:rPr>
          <w:b/>
          <w:bCs/>
        </w:rPr>
        <w:t>Erreur ! Source du renvoi introuvable.</w:t>
      </w:r>
      <w:r>
        <w:fldChar w:fldCharType="end"/>
      </w:r>
      <w:r>
        <w:t>.</w:t>
      </w:r>
    </w:p>
    <w:p w14:paraId="063E9749" w14:textId="77777777" w:rsidR="000C7A4E" w:rsidRDefault="000C7A4E" w:rsidP="000C7A4E">
      <w:r>
        <w:t>Toutes les ressources ont ces points communs :</w:t>
      </w:r>
    </w:p>
    <w:p w14:paraId="2A3E7901" w14:textId="77777777" w:rsidR="000C7A4E" w:rsidRDefault="000C7A4E" w:rsidP="009E526E">
      <w:pPr>
        <w:pStyle w:val="Paragraphedeliste"/>
        <w:numPr>
          <w:ilvl w:val="0"/>
          <w:numId w:val="4"/>
        </w:numPr>
        <w:spacing w:after="200" w:line="276" w:lineRule="auto"/>
        <w:jc w:val="both"/>
      </w:pPr>
      <w:r>
        <w:t>Elles se décomptent en « quantité » (nombre à virgule flottante),</w:t>
      </w:r>
    </w:p>
    <w:p w14:paraId="39B4D8A8" w14:textId="77777777" w:rsidR="000C7A4E" w:rsidRDefault="000C7A4E" w:rsidP="009E526E">
      <w:pPr>
        <w:pStyle w:val="Paragraphedeliste"/>
        <w:numPr>
          <w:ilvl w:val="0"/>
          <w:numId w:val="4"/>
        </w:numPr>
        <w:spacing w:after="200" w:line="276" w:lineRule="auto"/>
        <w:jc w:val="both"/>
      </w:pPr>
      <w:r>
        <w:t>Elles ont un poids à l’unité,</w:t>
      </w:r>
    </w:p>
    <w:p w14:paraId="69E86ED5" w14:textId="77777777" w:rsidR="000C7A4E" w:rsidRDefault="000C7A4E" w:rsidP="009E526E">
      <w:pPr>
        <w:pStyle w:val="Titre2"/>
        <w:numPr>
          <w:ilvl w:val="1"/>
          <w:numId w:val="2"/>
        </w:numPr>
      </w:pPr>
      <w:bookmarkStart w:id="21" w:name="_Toc384739780"/>
      <w:r>
        <w:t>Ressources spéciales</w:t>
      </w:r>
      <w:bookmarkEnd w:id="21"/>
    </w:p>
    <w:p w14:paraId="14F0DE5D" w14:textId="77777777" w:rsidR="000C7A4E" w:rsidRDefault="000C7A4E" w:rsidP="000C7A4E">
      <w:r>
        <w:t>Ces ressources caractérisent l’état d’un personnage et tous en possède. Elles ont une masse de 0 grammes.</w:t>
      </w:r>
    </w:p>
    <w:p w14:paraId="778F485C" w14:textId="77777777" w:rsidR="000C7A4E" w:rsidRDefault="000C7A4E" w:rsidP="009E526E">
      <w:pPr>
        <w:pStyle w:val="Paragraphedeliste"/>
        <w:numPr>
          <w:ilvl w:val="0"/>
          <w:numId w:val="5"/>
        </w:numPr>
        <w:spacing w:after="200" w:line="276" w:lineRule="auto"/>
        <w:jc w:val="both"/>
      </w:pPr>
      <w:r>
        <w:t>Points de vie (stable, ne change que s’il on est attaqué ou soigné)</w:t>
      </w:r>
    </w:p>
    <w:p w14:paraId="4ED7E290" w14:textId="77777777" w:rsidR="000C7A4E" w:rsidRDefault="000C7A4E" w:rsidP="009E526E">
      <w:pPr>
        <w:pStyle w:val="Paragraphedeliste"/>
        <w:numPr>
          <w:ilvl w:val="0"/>
          <w:numId w:val="5"/>
        </w:numPr>
        <w:spacing w:after="200" w:line="276" w:lineRule="auto"/>
        <w:jc w:val="both"/>
      </w:pPr>
      <w:r>
        <w:t>Energie (augmente en permanence, diminue lorsqu’on agit)</w:t>
      </w:r>
    </w:p>
    <w:p w14:paraId="4B1B92F1" w14:textId="77777777" w:rsidR="000C7A4E" w:rsidRDefault="000C7A4E" w:rsidP="009E526E">
      <w:pPr>
        <w:pStyle w:val="Paragraphedeliste"/>
        <w:numPr>
          <w:ilvl w:val="0"/>
          <w:numId w:val="5"/>
        </w:numPr>
        <w:spacing w:after="200" w:line="276" w:lineRule="auto"/>
        <w:jc w:val="both"/>
      </w:pPr>
      <w:r>
        <w:t>Recherche bâtiment</w:t>
      </w:r>
    </w:p>
    <w:p w14:paraId="7BE0FF37" w14:textId="77777777" w:rsidR="000C7A4E" w:rsidRDefault="000C7A4E" w:rsidP="009E526E">
      <w:pPr>
        <w:pStyle w:val="Paragraphedeliste"/>
        <w:numPr>
          <w:ilvl w:val="0"/>
          <w:numId w:val="5"/>
        </w:numPr>
        <w:spacing w:after="200" w:line="276" w:lineRule="auto"/>
        <w:jc w:val="both"/>
      </w:pPr>
      <w:r>
        <w:t>Recherche Objets</w:t>
      </w:r>
    </w:p>
    <w:p w14:paraId="01ABCEC1" w14:textId="77777777" w:rsidR="000C7A4E" w:rsidRDefault="000C7A4E" w:rsidP="009E526E">
      <w:pPr>
        <w:pStyle w:val="Paragraphedeliste"/>
        <w:numPr>
          <w:ilvl w:val="0"/>
          <w:numId w:val="5"/>
        </w:numPr>
        <w:spacing w:after="200" w:line="276" w:lineRule="auto"/>
        <w:jc w:val="both"/>
      </w:pPr>
      <w:r>
        <w:t>Recherche Vêtements</w:t>
      </w:r>
    </w:p>
    <w:p w14:paraId="372779A3" w14:textId="77777777" w:rsidR="000C7A4E" w:rsidRDefault="000C7A4E" w:rsidP="009E526E">
      <w:pPr>
        <w:pStyle w:val="Titre2"/>
        <w:numPr>
          <w:ilvl w:val="1"/>
          <w:numId w:val="2"/>
        </w:numPr>
      </w:pPr>
      <w:bookmarkStart w:id="22" w:name="_Toc384739781"/>
      <w:r>
        <w:t>Ressources naturelles</w:t>
      </w:r>
      <w:bookmarkEnd w:id="22"/>
    </w:p>
    <w:p w14:paraId="00722C8D" w14:textId="77777777" w:rsidR="000C7A4E" w:rsidRDefault="000C7A4E" w:rsidP="000C7A4E">
      <w:r>
        <w:t xml:space="preserve">Ces ressources se trouvent </w:t>
      </w:r>
      <w:commentRangeStart w:id="23"/>
      <w:r>
        <w:t xml:space="preserve">naturellement sur la lune </w:t>
      </w:r>
      <w:commentRangeEnd w:id="23"/>
      <w:r>
        <w:rPr>
          <w:rStyle w:val="Marquedecommentaire"/>
        </w:rPr>
        <w:commentReference w:id="23"/>
      </w:r>
      <w:r>
        <w:t>et peuvent être possédées ou entreposées. Cette catégorie inclus :</w:t>
      </w:r>
    </w:p>
    <w:p w14:paraId="3723C888" w14:textId="77777777" w:rsidR="000C7A4E" w:rsidRDefault="000C7A4E" w:rsidP="009E526E">
      <w:pPr>
        <w:pStyle w:val="Paragraphedeliste"/>
        <w:numPr>
          <w:ilvl w:val="0"/>
          <w:numId w:val="6"/>
        </w:numPr>
        <w:spacing w:after="200" w:line="276" w:lineRule="auto"/>
        <w:jc w:val="both"/>
      </w:pPr>
      <w:r>
        <w:t>Les minerais (avant minage)</w:t>
      </w:r>
    </w:p>
    <w:p w14:paraId="72D0E2CB" w14:textId="77777777" w:rsidR="000C7A4E" w:rsidRDefault="000C7A4E" w:rsidP="009E526E">
      <w:pPr>
        <w:pStyle w:val="Paragraphedeliste"/>
        <w:numPr>
          <w:ilvl w:val="0"/>
          <w:numId w:val="6"/>
        </w:numPr>
        <w:spacing w:after="200" w:line="276" w:lineRule="auto"/>
        <w:jc w:val="both"/>
      </w:pPr>
      <w:r>
        <w:t>La flore (avant cueillette/récolte)</w:t>
      </w:r>
    </w:p>
    <w:p w14:paraId="529985CC" w14:textId="77777777" w:rsidR="000C7A4E" w:rsidRDefault="000C7A4E" w:rsidP="009E526E">
      <w:pPr>
        <w:pStyle w:val="Titre2"/>
        <w:numPr>
          <w:ilvl w:val="1"/>
          <w:numId w:val="2"/>
        </w:numPr>
      </w:pPr>
      <w:bookmarkStart w:id="24" w:name="_Toc384739782"/>
      <w:bookmarkStart w:id="25" w:name="_Ref364862778"/>
      <w:r>
        <w:t>Utilisation unique</w:t>
      </w:r>
      <w:bookmarkEnd w:id="24"/>
      <w:bookmarkEnd w:id="25"/>
    </w:p>
    <w:p w14:paraId="66AECD48" w14:textId="77777777" w:rsidR="000C7A4E" w:rsidRDefault="000C7A4E" w:rsidP="000C7A4E">
      <w:r>
        <w:t>Ces objets peuvent être « utilisés » tels quels pour obtenir un effet instantanément. Tels que les plats mijotés ou les potions de vie, des potions ou autre objets magiques. Les plans de construction sont également des objets à usage unique.</w:t>
      </w:r>
    </w:p>
    <w:p w14:paraId="5B062BC1" w14:textId="77777777" w:rsidR="000C7A4E" w:rsidRDefault="000C7A4E" w:rsidP="009E526E">
      <w:pPr>
        <w:pStyle w:val="Titre2"/>
        <w:numPr>
          <w:ilvl w:val="1"/>
          <w:numId w:val="2"/>
        </w:numPr>
      </w:pPr>
      <w:bookmarkStart w:id="26" w:name="_Toc384739783"/>
      <w:r>
        <w:t>Utilisation multiple</w:t>
      </w:r>
      <w:bookmarkEnd w:id="26"/>
    </w:p>
    <w:p w14:paraId="16C97AD6" w14:textId="77777777" w:rsidR="000C7A4E" w:rsidRDefault="000C7A4E" w:rsidP="000C7A4E">
      <w:r>
        <w:t>Certaines compétences nécessitent d’être équipé d’un objet particulier et utilisent l’objet en question.</w:t>
      </w:r>
    </w:p>
    <w:p w14:paraId="4A7A108D" w14:textId="77777777" w:rsidR="000C7A4E" w:rsidRDefault="000C7A4E" w:rsidP="000C7A4E">
      <w:r>
        <w:t>Plus ces objets sont utilisés, plus ils se détériorent. Lorsque le nombre d’utilisation d’un objet dépasse le seuil d’utilisation, l’objet est détruit.</w:t>
      </w:r>
    </w:p>
    <w:p w14:paraId="47D9BC87" w14:textId="77777777" w:rsidR="000C7A4E" w:rsidRDefault="000C7A4E" w:rsidP="000C7A4E">
      <w:r>
        <w:t>Des compétences permettent de réparer des objets avant qu’ils ne se détruisent.</w:t>
      </w:r>
    </w:p>
    <w:p w14:paraId="07224F94" w14:textId="77777777" w:rsidR="000C7A4E" w:rsidRDefault="000C7A4E" w:rsidP="000C7A4E">
      <w:r>
        <w:t>On stocke dans l’objet son niveau de création. Lorsqu’un personnage répare un objet, il doit posséder sur lui les ressources au prorata du nombre de points de vie qu’il redonnera à l’objet.</w:t>
      </w:r>
    </w:p>
    <w:p w14:paraId="4A538DA6" w14:textId="77777777" w:rsidR="000C7A4E" w:rsidRDefault="000C7A4E" w:rsidP="009E526E">
      <w:pPr>
        <w:pStyle w:val="Titre2"/>
        <w:numPr>
          <w:ilvl w:val="1"/>
          <w:numId w:val="2"/>
        </w:numPr>
      </w:pPr>
      <w:bookmarkStart w:id="27" w:name="_Toc384739784"/>
      <w:r>
        <w:t>Décoration et ornements</w:t>
      </w:r>
      <w:bookmarkEnd w:id="27"/>
    </w:p>
    <w:p w14:paraId="026DEB94" w14:textId="77777777" w:rsidR="000C7A4E" w:rsidRDefault="000C7A4E" w:rsidP="000C7A4E">
      <w:r>
        <w:t>Tels que les vêtements et amulettes. Ils ne s’usent pas et apportent à bonus au personnage.</w:t>
      </w:r>
    </w:p>
    <w:p w14:paraId="4DF3512D" w14:textId="77777777" w:rsidR="000C7A4E" w:rsidRDefault="000C7A4E" w:rsidP="009E526E">
      <w:pPr>
        <w:pStyle w:val="Titre2"/>
        <w:numPr>
          <w:ilvl w:val="1"/>
          <w:numId w:val="2"/>
        </w:numPr>
      </w:pPr>
      <w:bookmarkStart w:id="28" w:name="_Toc384739785"/>
      <w:bookmarkStart w:id="29" w:name="_Ref364862415"/>
      <w:r>
        <w:lastRenderedPageBreak/>
        <w:t>Lycanthropes</w:t>
      </w:r>
      <w:bookmarkEnd w:id="28"/>
      <w:bookmarkEnd w:id="29"/>
    </w:p>
    <w:p w14:paraId="0A7DFEF9" w14:textId="77777777" w:rsidR="000C7A4E" w:rsidRDefault="000C7A4E" w:rsidP="000C7A4E">
      <w:r>
        <w:t>La gestion des lycanthropes est donnée dans un fichier à part : lycanthropes.docx.</w:t>
      </w:r>
    </w:p>
    <w:p w14:paraId="1EAB55D9" w14:textId="77777777" w:rsidR="000C7A4E" w:rsidRDefault="000C7A4E" w:rsidP="009E526E">
      <w:pPr>
        <w:pStyle w:val="Titre2"/>
        <w:numPr>
          <w:ilvl w:val="1"/>
          <w:numId w:val="2"/>
        </w:numPr>
      </w:pPr>
      <w:bookmarkStart w:id="30" w:name="_Toc384739786"/>
      <w:r>
        <w:t>Bâtiments</w:t>
      </w:r>
      <w:bookmarkEnd w:id="30"/>
    </w:p>
    <w:p w14:paraId="2E0932EF" w14:textId="77777777" w:rsidR="000C7A4E" w:rsidRDefault="000C7A4E" w:rsidP="000C7A4E">
      <w:r>
        <w:rPr>
          <w:b/>
        </w:rPr>
        <w:t>Les villes.</w:t>
      </w:r>
      <w:r>
        <w:t xml:space="preserve"> Les villes sont des cases ayant certains aménagements (hôtel de ville ou ses améliorations). En plus des actions générales des cases, une ville fournis la possibilité de lister des missions et de les remplir.</w:t>
      </w:r>
    </w:p>
    <w:p w14:paraId="31F3D125" w14:textId="77777777" w:rsidR="000C7A4E" w:rsidRDefault="000C7A4E" w:rsidP="000C7A4E">
      <w:r>
        <w:rPr>
          <w:b/>
        </w:rPr>
        <w:t>Les bâtiments.</w:t>
      </w:r>
      <w:r>
        <w:t xml:space="preserve"> Ils se trouvent sur une case et permettent d’effectuer des actions (une mine permet de miner plus efficacement qu’à même le sol). Les bâtiments n’ont qu’une vocation à améliorer (ou permettre) certaines actions.</w:t>
      </w:r>
    </w:p>
    <w:p w14:paraId="71AB3581" w14:textId="77777777" w:rsidR="000C7A4E" w:rsidRDefault="000C7A4E" w:rsidP="000C7A4E">
      <w:r>
        <w:t>Le fonctionnement des bâtiment et leur description est décrit en détail dans un document à part (Bâtiments.docx).</w:t>
      </w:r>
    </w:p>
    <w:p w14:paraId="5030977D" w14:textId="77777777" w:rsidR="000C7A4E" w:rsidRDefault="000C7A4E" w:rsidP="009E526E">
      <w:pPr>
        <w:pStyle w:val="Titre1"/>
        <w:numPr>
          <w:ilvl w:val="0"/>
          <w:numId w:val="2"/>
        </w:numPr>
      </w:pPr>
      <w:bookmarkStart w:id="31" w:name="_Toc384739787"/>
      <w:r>
        <w:lastRenderedPageBreak/>
        <w:t>Cases</w:t>
      </w:r>
      <w:bookmarkEnd w:id="31"/>
      <w:r>
        <w:t xml:space="preserve"> </w:t>
      </w:r>
    </w:p>
    <w:p w14:paraId="7330798A" w14:textId="77777777" w:rsidR="000C7A4E" w:rsidRDefault="000C7A4E" w:rsidP="000C7A4E">
      <w:r>
        <w:rPr>
          <w:b/>
        </w:rPr>
        <w:t>Les cases.</w:t>
      </w:r>
      <w:r>
        <w:t xml:space="preserve"> Les personnages se trouvent toujours quelque part, sur une case. Ils peuvent en changer (déplacement) ou les exploiter (fouilles, mines, récoltes, …). Les monstres n’ayant pas d’individualité, les éliminer consiste à utiliser une action (se battre, tirer, …) sur la case.</w:t>
      </w:r>
    </w:p>
    <w:p w14:paraId="25B388E3" w14:textId="77777777" w:rsidR="000C7A4E" w:rsidRDefault="000C7A4E" w:rsidP="000C7A4E">
      <w:r>
        <w:t>Les cases délimitent l’espace sur la carte du jeu (la map-monde) sous une même autorité.</w:t>
      </w:r>
    </w:p>
    <w:p w14:paraId="739739B7" w14:textId="77777777" w:rsidR="000C7A4E" w:rsidRDefault="000C7A4E" w:rsidP="009E526E">
      <w:pPr>
        <w:pStyle w:val="Paragraphedeliste"/>
        <w:numPr>
          <w:ilvl w:val="0"/>
          <w:numId w:val="7"/>
        </w:numPr>
        <w:spacing w:after="200" w:line="276" w:lineRule="auto"/>
        <w:jc w:val="both"/>
      </w:pPr>
      <w:r>
        <w:t>Nom (choisi par les dirigeants)</w:t>
      </w:r>
    </w:p>
    <w:p w14:paraId="0B8E05BD" w14:textId="77777777" w:rsidR="000C7A4E" w:rsidRDefault="000C7A4E" w:rsidP="009E526E">
      <w:pPr>
        <w:pStyle w:val="Paragraphedeliste"/>
        <w:numPr>
          <w:ilvl w:val="0"/>
          <w:numId w:val="7"/>
        </w:numPr>
        <w:spacing w:after="200" w:line="276" w:lineRule="auto"/>
        <w:jc w:val="both"/>
      </w:pPr>
      <w:r>
        <w:t>Coordonnées</w:t>
      </w:r>
    </w:p>
    <w:p w14:paraId="627ED8A2" w14:textId="77777777" w:rsidR="000C7A4E" w:rsidRDefault="000C7A4E" w:rsidP="000C7A4E">
      <w:pPr>
        <w:rPr>
          <w:rStyle w:val="Emphaseple"/>
        </w:rPr>
      </w:pPr>
      <w:r>
        <w:rPr>
          <w:rStyle w:val="Emphaseple"/>
        </w:rPr>
        <w:t>Les numéros des  sommets qui forment la face. I,J pour la coordonnée sur la face. La forme générale est : (a,b,c,i,j). Les contraintes suivantes sont toujours respectées :</w:t>
      </w:r>
    </w:p>
    <w:p w14:paraId="3749A8CD" w14:textId="77777777" w:rsidR="000C7A4E" w:rsidRDefault="000C7A4E" w:rsidP="009E526E">
      <w:pPr>
        <w:pStyle w:val="Paragraphedeliste"/>
        <w:numPr>
          <w:ilvl w:val="0"/>
          <w:numId w:val="8"/>
        </w:numPr>
        <w:spacing w:after="200" w:line="276" w:lineRule="auto"/>
        <w:jc w:val="both"/>
        <w:rPr>
          <w:rStyle w:val="Emphaseple"/>
        </w:rPr>
      </w:pPr>
      <w:r>
        <w:rPr>
          <w:rStyle w:val="Emphaseple"/>
        </w:rPr>
        <w:t xml:space="preserve">a &lt; b &lt; c. </w:t>
      </w:r>
    </w:p>
    <w:p w14:paraId="1FDD942B" w14:textId="77777777" w:rsidR="000C7A4E" w:rsidRDefault="000C7A4E" w:rsidP="009E526E">
      <w:pPr>
        <w:pStyle w:val="Paragraphedeliste"/>
        <w:numPr>
          <w:ilvl w:val="0"/>
          <w:numId w:val="8"/>
        </w:numPr>
        <w:spacing w:after="200" w:line="276" w:lineRule="auto"/>
        <w:jc w:val="both"/>
        <w:rPr>
          <w:rStyle w:val="Emphaseple"/>
        </w:rPr>
      </w:pPr>
      <w:r>
        <w:rPr>
          <w:rStyle w:val="Emphaseple"/>
        </w:rPr>
        <w:t>j = 0 =&gt; c = null</w:t>
      </w:r>
    </w:p>
    <w:p w14:paraId="128A0B58" w14:textId="77777777" w:rsidR="000C7A4E" w:rsidRDefault="000C7A4E" w:rsidP="009E526E">
      <w:pPr>
        <w:pStyle w:val="Paragraphedeliste"/>
        <w:numPr>
          <w:ilvl w:val="0"/>
          <w:numId w:val="8"/>
        </w:numPr>
        <w:spacing w:after="200" w:line="276" w:lineRule="auto"/>
        <w:jc w:val="both"/>
        <w:rPr>
          <w:rStyle w:val="Emphaseple"/>
        </w:rPr>
      </w:pPr>
      <w:r>
        <w:rPr>
          <w:rStyle w:val="Emphaseple"/>
        </w:rPr>
        <w:t>i = 0 =&gt; j=0 et b = null</w:t>
      </w:r>
    </w:p>
    <w:p w14:paraId="54E1DAA7" w14:textId="77777777" w:rsidR="000C7A4E" w:rsidRDefault="000C7A4E" w:rsidP="009E526E">
      <w:pPr>
        <w:pStyle w:val="Paragraphedeliste"/>
        <w:numPr>
          <w:ilvl w:val="0"/>
          <w:numId w:val="7"/>
        </w:numPr>
        <w:spacing w:after="200" w:line="276" w:lineRule="auto"/>
        <w:jc w:val="both"/>
      </w:pPr>
      <w:r>
        <w:t>Les voisines</w:t>
      </w:r>
    </w:p>
    <w:p w14:paraId="778E0E88" w14:textId="77777777" w:rsidR="000C7A4E" w:rsidRDefault="000C7A4E" w:rsidP="009E526E">
      <w:pPr>
        <w:pStyle w:val="Paragraphedeliste"/>
        <w:numPr>
          <w:ilvl w:val="1"/>
          <w:numId w:val="7"/>
        </w:numPr>
        <w:spacing w:after="200" w:line="276" w:lineRule="auto"/>
        <w:jc w:val="both"/>
      </w:pPr>
      <w:r>
        <w:t>Leur ordre (horaire)</w:t>
      </w:r>
    </w:p>
    <w:p w14:paraId="1FD07DC1" w14:textId="77777777" w:rsidR="000C7A4E" w:rsidRDefault="000C7A4E" w:rsidP="009E526E">
      <w:pPr>
        <w:pStyle w:val="Titre2"/>
        <w:numPr>
          <w:ilvl w:val="1"/>
          <w:numId w:val="2"/>
        </w:numPr>
      </w:pPr>
      <w:bookmarkStart w:id="32" w:name="_Toc384739788"/>
      <w:r>
        <w:t>Statistiques</w:t>
      </w:r>
      <w:bookmarkEnd w:id="32"/>
    </w:p>
    <w:p w14:paraId="1C7522D1" w14:textId="77777777" w:rsidR="000C7A4E" w:rsidRDefault="000C7A4E" w:rsidP="009E526E">
      <w:pPr>
        <w:pStyle w:val="Paragraphedeliste"/>
        <w:numPr>
          <w:ilvl w:val="0"/>
          <w:numId w:val="7"/>
        </w:numPr>
        <w:spacing w:after="200" w:line="276" w:lineRule="auto"/>
        <w:jc w:val="both"/>
      </w:pPr>
      <w:r>
        <w:t>Nombre de parcelles disponibles (peut augmenter avec la construction d’autres bâtiments) ;</w:t>
      </w:r>
    </w:p>
    <w:p w14:paraId="54C56D43" w14:textId="77777777" w:rsidR="000C7A4E" w:rsidRDefault="000C7A4E" w:rsidP="009E526E">
      <w:pPr>
        <w:pStyle w:val="Paragraphedeliste"/>
        <w:numPr>
          <w:ilvl w:val="0"/>
          <w:numId w:val="7"/>
        </w:numPr>
        <w:spacing w:after="200" w:line="276" w:lineRule="auto"/>
        <w:jc w:val="both"/>
      </w:pPr>
      <w:r>
        <w:t>Stocks maximaux (cf. entrepôts et ressources)</w:t>
      </w:r>
    </w:p>
    <w:p w14:paraId="34FD8C2A" w14:textId="77777777" w:rsidR="000C7A4E" w:rsidRDefault="000C7A4E" w:rsidP="009E526E">
      <w:pPr>
        <w:pStyle w:val="Paragraphedeliste"/>
        <w:numPr>
          <w:ilvl w:val="0"/>
          <w:numId w:val="7"/>
        </w:numPr>
        <w:spacing w:after="200" w:line="276" w:lineRule="auto"/>
        <w:jc w:val="both"/>
      </w:pPr>
      <w:r>
        <w:t>Capacité porteuse (pour les lycans)</w:t>
      </w:r>
    </w:p>
    <w:p w14:paraId="7DF70584" w14:textId="77777777" w:rsidR="000C7A4E" w:rsidRDefault="000C7A4E" w:rsidP="009E526E">
      <w:pPr>
        <w:pStyle w:val="Paragraphedeliste"/>
        <w:numPr>
          <w:ilvl w:val="0"/>
          <w:numId w:val="7"/>
        </w:numPr>
        <w:spacing w:after="200" w:line="276" w:lineRule="auto"/>
        <w:jc w:val="both"/>
      </w:pPr>
      <w:r>
        <w:t>Autres : Altitude, rugosité du terrain ? albédo ?</w:t>
      </w:r>
    </w:p>
    <w:p w14:paraId="089B8621" w14:textId="77777777" w:rsidR="000C7A4E" w:rsidRDefault="000C7A4E" w:rsidP="009E526E">
      <w:pPr>
        <w:pStyle w:val="Titre2"/>
        <w:numPr>
          <w:ilvl w:val="1"/>
          <w:numId w:val="2"/>
        </w:numPr>
      </w:pPr>
      <w:bookmarkStart w:id="33" w:name="_Toc384739789"/>
      <w:r>
        <w:t>Ressources</w:t>
      </w:r>
      <w:bookmarkEnd w:id="33"/>
    </w:p>
    <w:p w14:paraId="51754620" w14:textId="77777777" w:rsidR="000C7A4E" w:rsidRDefault="000C7A4E" w:rsidP="000C7A4E">
      <w:r>
        <w:t>Note : faire la différence entre les ressources naturelles (minerait pas encore miné, lycans, …) et le reste ?</w:t>
      </w:r>
    </w:p>
    <w:p w14:paraId="1B1024ED" w14:textId="77777777" w:rsidR="000C7A4E" w:rsidRDefault="000C7A4E" w:rsidP="009E526E">
      <w:pPr>
        <w:pStyle w:val="Paragraphedeliste"/>
        <w:numPr>
          <w:ilvl w:val="0"/>
          <w:numId w:val="9"/>
        </w:numPr>
        <w:spacing w:after="200" w:line="276" w:lineRule="auto"/>
        <w:jc w:val="both"/>
      </w:pPr>
      <w:r>
        <w:t>Quelle ressource</w:t>
      </w:r>
    </w:p>
    <w:p w14:paraId="55654FC5" w14:textId="77777777" w:rsidR="000C7A4E" w:rsidRDefault="000C7A4E" w:rsidP="009E526E">
      <w:pPr>
        <w:pStyle w:val="Paragraphedeliste"/>
        <w:numPr>
          <w:ilvl w:val="0"/>
          <w:numId w:val="9"/>
        </w:numPr>
        <w:spacing w:after="200" w:line="276" w:lineRule="auto"/>
        <w:jc w:val="both"/>
      </w:pPr>
      <w:r>
        <w:t>Quelle quantité</w:t>
      </w:r>
    </w:p>
    <w:p w14:paraId="2AB210D5" w14:textId="77777777" w:rsidR="000C7A4E" w:rsidRDefault="000C7A4E" w:rsidP="000C7A4E">
      <w:r>
        <w:t>Note : L’entrepôt permet d’augmenter la quantité maximale de ressources possédées par la ville. Augmenter le niveau d’un entrepôt ou en construire d’autre augmente ce seuil (il n’y a pas de répartition des ressources en fonction de l’entrepôt).</w:t>
      </w:r>
    </w:p>
    <w:p w14:paraId="0C3C942C" w14:textId="77777777" w:rsidR="000C7A4E" w:rsidRDefault="000C7A4E" w:rsidP="009E526E">
      <w:pPr>
        <w:pStyle w:val="Titre2"/>
        <w:numPr>
          <w:ilvl w:val="1"/>
          <w:numId w:val="2"/>
        </w:numPr>
      </w:pPr>
      <w:bookmarkStart w:id="34" w:name="_Toc384739791"/>
      <w:r>
        <w:t>Bâtiments</w:t>
      </w:r>
      <w:bookmarkEnd w:id="34"/>
    </w:p>
    <w:p w14:paraId="0B0D18D4" w14:textId="77777777" w:rsidR="000C7A4E" w:rsidRDefault="000C7A4E" w:rsidP="009E526E">
      <w:pPr>
        <w:pStyle w:val="Paragraphedeliste"/>
        <w:numPr>
          <w:ilvl w:val="1"/>
          <w:numId w:val="10"/>
        </w:numPr>
        <w:spacing w:after="200" w:line="276" w:lineRule="auto"/>
        <w:jc w:val="both"/>
      </w:pPr>
      <w:r>
        <w:t>Quel équipement</w:t>
      </w:r>
    </w:p>
    <w:p w14:paraId="107E4360" w14:textId="77777777" w:rsidR="000C7A4E" w:rsidRDefault="000C7A4E" w:rsidP="009E526E">
      <w:pPr>
        <w:pStyle w:val="Paragraphedeliste"/>
        <w:numPr>
          <w:ilvl w:val="1"/>
          <w:numId w:val="10"/>
        </w:numPr>
        <w:spacing w:after="200" w:line="276" w:lineRule="auto"/>
        <w:jc w:val="both"/>
      </w:pPr>
      <w:r>
        <w:t>Points de vie</w:t>
      </w:r>
    </w:p>
    <w:p w14:paraId="56EB82DB" w14:textId="77777777" w:rsidR="000C7A4E" w:rsidRDefault="000C7A4E" w:rsidP="009E526E">
      <w:pPr>
        <w:pStyle w:val="Paragraphedeliste"/>
        <w:numPr>
          <w:ilvl w:val="1"/>
          <w:numId w:val="10"/>
        </w:numPr>
        <w:spacing w:after="200" w:line="276" w:lineRule="auto"/>
        <w:jc w:val="both"/>
      </w:pPr>
      <w:r>
        <w:t>Etat (utilisable, chantier, ruine)</w:t>
      </w:r>
    </w:p>
    <w:p w14:paraId="2407E241" w14:textId="77777777" w:rsidR="000C7A4E" w:rsidRDefault="000C7A4E" w:rsidP="009E526E">
      <w:pPr>
        <w:pStyle w:val="Paragraphedeliste"/>
        <w:numPr>
          <w:ilvl w:val="1"/>
          <w:numId w:val="10"/>
        </w:numPr>
        <w:spacing w:after="200" w:line="276" w:lineRule="auto"/>
        <w:jc w:val="both"/>
      </w:pPr>
      <w:r>
        <w:t>Niveau du bâtiment</w:t>
      </w:r>
    </w:p>
    <w:p w14:paraId="5D7F9128" w14:textId="77777777" w:rsidR="000C7A4E" w:rsidRDefault="000C7A4E" w:rsidP="009E526E">
      <w:pPr>
        <w:pStyle w:val="Titre1"/>
        <w:numPr>
          <w:ilvl w:val="0"/>
          <w:numId w:val="2"/>
        </w:numPr>
      </w:pPr>
      <w:bookmarkStart w:id="35" w:name="_Toc384739792"/>
      <w:r>
        <w:lastRenderedPageBreak/>
        <w:t>Compétences</w:t>
      </w:r>
      <w:bookmarkEnd w:id="35"/>
    </w:p>
    <w:p w14:paraId="01F0988E" w14:textId="77777777" w:rsidR="000C7A4E" w:rsidRDefault="000C7A4E" w:rsidP="000C7A4E">
      <w:r>
        <w:t>Cette partie est définie dans un document à part : competences.docx</w:t>
      </w:r>
    </w:p>
    <w:p w14:paraId="06193E14" w14:textId="77777777" w:rsidR="000C7A4E" w:rsidRDefault="000C7A4E" w:rsidP="009E526E">
      <w:pPr>
        <w:pStyle w:val="Titre2"/>
        <w:numPr>
          <w:ilvl w:val="1"/>
          <w:numId w:val="2"/>
        </w:numPr>
      </w:pPr>
      <w:bookmarkStart w:id="36" w:name="_Toc384739794"/>
      <w:r>
        <w:t>Compétences de base</w:t>
      </w:r>
      <w:bookmarkEnd w:id="36"/>
    </w:p>
    <w:p w14:paraId="116F4B7B" w14:textId="77777777" w:rsidR="000C7A4E" w:rsidRDefault="000C7A4E" w:rsidP="000C7A4E">
      <w:r>
        <w:t>Initialement, tout personnage possède les compétences suivantes.</w:t>
      </w:r>
    </w:p>
    <w:p w14:paraId="75AF595B" w14:textId="77777777" w:rsidR="000C7A4E" w:rsidRDefault="000C7A4E" w:rsidP="009E526E">
      <w:pPr>
        <w:pStyle w:val="Titre3"/>
        <w:numPr>
          <w:ilvl w:val="2"/>
          <w:numId w:val="2"/>
        </w:numPr>
      </w:pPr>
      <w:r>
        <w:t>Se déplacer</w:t>
      </w:r>
    </w:p>
    <w:p w14:paraId="6303E50A" w14:textId="77777777" w:rsidR="000C7A4E" w:rsidRDefault="000C7A4E" w:rsidP="000C7A4E">
      <w:r>
        <w:t>Permet au personnage de changer de case sur la planète.</w:t>
      </w:r>
    </w:p>
    <w:p w14:paraId="2776A54C" w14:textId="77777777" w:rsidR="000C7A4E" w:rsidRDefault="000C7A4E" w:rsidP="000C7A4E">
      <w:pPr>
        <w:pStyle w:val="Sansinterligne"/>
      </w:pPr>
      <w:r>
        <w:rPr>
          <w:b/>
        </w:rPr>
        <w:t>Coût :</w:t>
      </w:r>
      <w:r>
        <w:t xml:space="preserve"> 100 Energie</w:t>
      </w:r>
    </w:p>
    <w:p w14:paraId="0DB02755" w14:textId="77777777" w:rsidR="000C7A4E" w:rsidRDefault="000C7A4E" w:rsidP="000C7A4E">
      <w:pPr>
        <w:pStyle w:val="Sansinterligne"/>
      </w:pPr>
      <w:r>
        <w:rPr>
          <w:b/>
        </w:rPr>
        <w:t>Avantage</w:t>
      </w:r>
      <w:r>
        <w:t> : permet de se déplacer d’une case</w:t>
      </w:r>
    </w:p>
    <w:p w14:paraId="39E1AFBC" w14:textId="77777777" w:rsidR="000C7A4E" w:rsidRDefault="000C7A4E" w:rsidP="009E526E">
      <w:pPr>
        <w:pStyle w:val="Titre3"/>
        <w:numPr>
          <w:ilvl w:val="2"/>
          <w:numId w:val="2"/>
        </w:numPr>
      </w:pPr>
      <w:r>
        <w:t>Attaquer</w:t>
      </w:r>
    </w:p>
    <w:p w14:paraId="221FA08E" w14:textId="77777777" w:rsidR="000C7A4E" w:rsidRDefault="000C7A4E" w:rsidP="000C7A4E">
      <w:r>
        <w:t xml:space="preserve">Permet d’attaquer les monstres présents sur la même case que le personnage. </w:t>
      </w:r>
    </w:p>
    <w:p w14:paraId="325F3896" w14:textId="77777777" w:rsidR="000C7A4E" w:rsidRDefault="000C7A4E" w:rsidP="000C7A4E">
      <w:pPr>
        <w:pStyle w:val="Sansinterligne"/>
      </w:pPr>
      <w:r>
        <w:rPr>
          <w:b/>
        </w:rPr>
        <w:t>Coût :</w:t>
      </w:r>
      <w:r>
        <w:t xml:space="preserve"> 100 Energie.</w:t>
      </w:r>
    </w:p>
    <w:p w14:paraId="0A0A9389" w14:textId="77777777" w:rsidR="000C7A4E" w:rsidRDefault="000C7A4E" w:rsidP="000C7A4E">
      <w:pPr>
        <w:pStyle w:val="Sansinterligne"/>
        <w:rPr>
          <w:b/>
        </w:rPr>
      </w:pPr>
      <w:r>
        <w:rPr>
          <w:b/>
        </w:rPr>
        <w:t xml:space="preserve">Avantage : </w:t>
      </w:r>
      <w:r>
        <w:t>inflige 10 fois l’attaque en dégâts.</w:t>
      </w:r>
    </w:p>
    <w:p w14:paraId="52CA955B" w14:textId="77777777" w:rsidR="000C7A4E" w:rsidRDefault="000C7A4E" w:rsidP="009E526E">
      <w:pPr>
        <w:pStyle w:val="Titre3"/>
        <w:numPr>
          <w:ilvl w:val="2"/>
          <w:numId w:val="2"/>
        </w:numPr>
      </w:pPr>
      <w:r>
        <w:t>Ramasser</w:t>
      </w:r>
    </w:p>
    <w:p w14:paraId="40D0B2CE" w14:textId="77777777" w:rsidR="000C7A4E" w:rsidRDefault="000C7A4E" w:rsidP="000C7A4E">
      <w:r>
        <w:t>Permet de récupérer des objets ou ressources présents sur la case. Utile lorsqu’on ne sait pas encore miner ou fouiller ou qu’aucune infrastructure n’est présente.</w:t>
      </w:r>
    </w:p>
    <w:p w14:paraId="21684E26" w14:textId="77777777" w:rsidR="000C7A4E" w:rsidRDefault="000C7A4E" w:rsidP="000C7A4E">
      <w:pPr>
        <w:pStyle w:val="Sansinterligne"/>
      </w:pPr>
      <w:r>
        <w:rPr>
          <w:b/>
        </w:rPr>
        <w:t>Coût :</w:t>
      </w:r>
      <w:r>
        <w:t xml:space="preserve"> 100 Energie.</w:t>
      </w:r>
    </w:p>
    <w:p w14:paraId="398ABBF5" w14:textId="77777777" w:rsidR="000C7A4E" w:rsidRDefault="000C7A4E" w:rsidP="000C7A4E">
      <w:pPr>
        <w:pStyle w:val="Sansinterligne"/>
      </w:pPr>
      <w:r>
        <w:rPr>
          <w:b/>
        </w:rPr>
        <w:t>Avantage </w:t>
      </w:r>
      <w:r>
        <w:t>: récupère un objet présent sur la case.</w:t>
      </w:r>
    </w:p>
    <w:p w14:paraId="1A5969AB" w14:textId="77777777" w:rsidR="000C7A4E" w:rsidRDefault="000C7A4E" w:rsidP="009E526E">
      <w:pPr>
        <w:pStyle w:val="Titre3"/>
        <w:numPr>
          <w:ilvl w:val="2"/>
          <w:numId w:val="2"/>
        </w:numPr>
      </w:pPr>
      <w:bookmarkStart w:id="37" w:name="_Ref359246727"/>
      <w:r>
        <w:t>Se reposer</w:t>
      </w:r>
      <w:bookmarkEnd w:id="37"/>
    </w:p>
    <w:p w14:paraId="7337796B" w14:textId="77777777" w:rsidR="000C7A4E" w:rsidRDefault="000C7A4E" w:rsidP="000C7A4E">
      <w:r>
        <w:t>Permet de récupérer des points de vie et d’énergie comme suit :</w:t>
      </w:r>
    </w:p>
    <w:p w14:paraId="3239F5D5" w14:textId="77777777" w:rsidR="000C7A4E" w:rsidRDefault="000C7A4E" w:rsidP="000C7A4E">
      <w:pPr>
        <w:pStyle w:val="Sansinterligne"/>
      </w:pPr>
      <w:r>
        <w:rPr>
          <w:b/>
        </w:rPr>
        <w:t>Coût </w:t>
      </w:r>
      <w:r>
        <w:t>: aucun</w:t>
      </w:r>
    </w:p>
    <w:p w14:paraId="7498BEDF" w14:textId="77777777" w:rsidR="000C7A4E" w:rsidRDefault="000C7A4E" w:rsidP="000C7A4E">
      <w:pPr>
        <w:pStyle w:val="Sansinterligne"/>
      </w:pPr>
      <w:r>
        <w:rPr>
          <w:b/>
        </w:rPr>
        <w:t>Avantage</w:t>
      </w:r>
      <w:r>
        <w:t> : récupère :</w:t>
      </w:r>
    </w:p>
    <w:p w14:paraId="22DF70B1" w14:textId="77777777" w:rsidR="000C7A4E" w:rsidRDefault="000C7A4E" w:rsidP="009E526E">
      <w:pPr>
        <w:pStyle w:val="Sansinterligne"/>
        <w:numPr>
          <w:ilvl w:val="0"/>
          <w:numId w:val="11"/>
        </w:numPr>
      </w:pPr>
      <w:r>
        <w:t>Santé : 10 x physique,</w:t>
      </w:r>
    </w:p>
    <w:p w14:paraId="70F2FD8E" w14:textId="77777777" w:rsidR="000C7A4E" w:rsidRDefault="000C7A4E" w:rsidP="009E526E">
      <w:pPr>
        <w:pStyle w:val="Sansinterligne"/>
        <w:numPr>
          <w:ilvl w:val="0"/>
          <w:numId w:val="11"/>
        </w:numPr>
      </w:pPr>
      <w:r>
        <w:t>Energie : 10 x mental.</w:t>
      </w:r>
    </w:p>
    <w:p w14:paraId="34F626D3" w14:textId="77777777" w:rsidR="000C7A4E" w:rsidRDefault="000C7A4E" w:rsidP="009E526E">
      <w:pPr>
        <w:pStyle w:val="Titre3"/>
        <w:numPr>
          <w:ilvl w:val="2"/>
          <w:numId w:val="2"/>
        </w:numPr>
      </w:pPr>
      <w:r>
        <w:t>Bâtir</w:t>
      </w:r>
    </w:p>
    <w:p w14:paraId="623C3867" w14:textId="77777777" w:rsidR="000C7A4E" w:rsidRDefault="000C7A4E" w:rsidP="000C7A4E">
      <w:r>
        <w:t>Permet de participer à la construction d’un bâtiment en construction</w:t>
      </w:r>
    </w:p>
    <w:p w14:paraId="3B4CB9C2" w14:textId="77777777" w:rsidR="000C7A4E" w:rsidRDefault="000C7A4E" w:rsidP="000C7A4E">
      <w:pPr>
        <w:pStyle w:val="Sansinterligne"/>
      </w:pPr>
      <w:r>
        <w:rPr>
          <w:b/>
        </w:rPr>
        <w:t>Coût</w:t>
      </w:r>
      <w:r>
        <w:t xml:space="preserve"> : 100 Energie </w:t>
      </w:r>
    </w:p>
    <w:p w14:paraId="097F285D" w14:textId="77777777" w:rsidR="000C7A4E" w:rsidRDefault="000C7A4E" w:rsidP="000C7A4E">
      <w:pPr>
        <w:pStyle w:val="Sansinterligne"/>
      </w:pPr>
      <w:r>
        <w:rPr>
          <w:b/>
        </w:rPr>
        <w:t>Avantage</w:t>
      </w:r>
      <w:r>
        <w:t> : ajoute 10 fois le &lt;niveau&gt; en points de vie du bâtiment.</w:t>
      </w:r>
    </w:p>
    <w:p w14:paraId="6E3C25F0" w14:textId="77777777" w:rsidR="000C7A4E" w:rsidRDefault="000C7A4E" w:rsidP="009E526E">
      <w:pPr>
        <w:pStyle w:val="Titre3"/>
        <w:numPr>
          <w:ilvl w:val="2"/>
          <w:numId w:val="2"/>
        </w:numPr>
      </w:pPr>
      <w:r>
        <w:t>Forger</w:t>
      </w:r>
    </w:p>
    <w:p w14:paraId="14886432" w14:textId="77777777" w:rsidR="000C7A4E" w:rsidRDefault="000C7A4E" w:rsidP="000C7A4E">
      <w:r>
        <w:t>Permet de forger un objet (arme, armure, outil…) à l’aide d’un plan.</w:t>
      </w:r>
    </w:p>
    <w:p w14:paraId="4F789D51" w14:textId="77777777" w:rsidR="000C7A4E" w:rsidRDefault="000C7A4E" w:rsidP="000C7A4E">
      <w:pPr>
        <w:pStyle w:val="Sansinterligne"/>
      </w:pPr>
      <w:r>
        <w:rPr>
          <w:b/>
        </w:rPr>
        <w:t>Coût</w:t>
      </w:r>
      <w:r>
        <w:t> : 100 Energie + coût de fabrication</w:t>
      </w:r>
    </w:p>
    <w:p w14:paraId="61380D62" w14:textId="77777777" w:rsidR="000C7A4E" w:rsidRDefault="000C7A4E" w:rsidP="000C7A4E">
      <w:pPr>
        <w:pStyle w:val="Sansinterligne"/>
      </w:pPr>
      <w:r>
        <w:rPr>
          <w:b/>
        </w:rPr>
        <w:t>Avantage</w:t>
      </w:r>
      <w:r>
        <w:t> : permet de créer un objet à partir d’un plan.</w:t>
      </w:r>
    </w:p>
    <w:p w14:paraId="3E664417" w14:textId="77777777" w:rsidR="000C7A4E" w:rsidRDefault="000C7A4E" w:rsidP="000C7A4E">
      <w:pPr>
        <w:pStyle w:val="Sansinterligne"/>
      </w:pPr>
      <w:r>
        <w:rPr>
          <w:b/>
        </w:rPr>
        <w:t>Nécessaire</w:t>
      </w:r>
      <w:r>
        <w:t> : le plan de fabrication</w:t>
      </w:r>
    </w:p>
    <w:p w14:paraId="744EF7E0" w14:textId="77777777" w:rsidR="000C7A4E" w:rsidRDefault="000C7A4E" w:rsidP="009E526E">
      <w:pPr>
        <w:pStyle w:val="Titre3"/>
        <w:numPr>
          <w:ilvl w:val="2"/>
          <w:numId w:val="2"/>
        </w:numPr>
      </w:pPr>
      <w:r>
        <w:t>Confectionner</w:t>
      </w:r>
    </w:p>
    <w:p w14:paraId="14883E32" w14:textId="77777777" w:rsidR="000C7A4E" w:rsidRDefault="000C7A4E" w:rsidP="000C7A4E">
      <w:r>
        <w:t>Permet de concevoir des vêtements à l’aide d‘un plan.</w:t>
      </w:r>
    </w:p>
    <w:p w14:paraId="49C6B458" w14:textId="77777777" w:rsidR="000C7A4E" w:rsidRDefault="000C7A4E" w:rsidP="000C7A4E">
      <w:pPr>
        <w:pStyle w:val="Sansinterligne"/>
      </w:pPr>
      <w:r>
        <w:rPr>
          <w:b/>
        </w:rPr>
        <w:t>Coût</w:t>
      </w:r>
      <w:r>
        <w:t> : 100 Energie + coût de fabrication</w:t>
      </w:r>
    </w:p>
    <w:p w14:paraId="670165F0" w14:textId="77777777" w:rsidR="000C7A4E" w:rsidRDefault="000C7A4E" w:rsidP="000C7A4E">
      <w:pPr>
        <w:pStyle w:val="Sansinterligne"/>
      </w:pPr>
      <w:r>
        <w:rPr>
          <w:b/>
        </w:rPr>
        <w:t>Avantage</w:t>
      </w:r>
      <w:r>
        <w:t> : permet de créer un vêtement à partir d’un plan.</w:t>
      </w:r>
    </w:p>
    <w:p w14:paraId="3BB09D73" w14:textId="77777777" w:rsidR="000C7A4E" w:rsidRDefault="000C7A4E" w:rsidP="000C7A4E">
      <w:pPr>
        <w:pStyle w:val="Sansinterligne"/>
      </w:pPr>
      <w:r>
        <w:rPr>
          <w:b/>
        </w:rPr>
        <w:t>Nécessaire</w:t>
      </w:r>
      <w:r>
        <w:t> : le plan de fabrication</w:t>
      </w:r>
    </w:p>
    <w:p w14:paraId="019528E3" w14:textId="77777777" w:rsidR="000C7A4E" w:rsidRDefault="000C7A4E" w:rsidP="009E526E">
      <w:pPr>
        <w:pStyle w:val="Titre3"/>
        <w:numPr>
          <w:ilvl w:val="2"/>
          <w:numId w:val="2"/>
        </w:numPr>
      </w:pPr>
      <w:r>
        <w:t>Manger</w:t>
      </w:r>
    </w:p>
    <w:p w14:paraId="524E335A" w14:textId="77777777" w:rsidR="000C7A4E" w:rsidRDefault="000C7A4E" w:rsidP="000C7A4E">
      <w:r>
        <w:t>Permet d’utiliser de la nourriture pour se nourrir.</w:t>
      </w:r>
    </w:p>
    <w:p w14:paraId="1D14E7F4" w14:textId="77777777" w:rsidR="000C7A4E" w:rsidRDefault="000C7A4E" w:rsidP="000C7A4E">
      <w:r>
        <w:rPr>
          <w:b/>
        </w:rPr>
        <w:lastRenderedPageBreak/>
        <w:t>Coût</w:t>
      </w:r>
      <w:r>
        <w:t> : gratuit</w:t>
      </w:r>
    </w:p>
    <w:p w14:paraId="46133BEE" w14:textId="77777777" w:rsidR="000C7A4E" w:rsidRDefault="000C7A4E" w:rsidP="000C7A4E">
      <w:r>
        <w:rPr>
          <w:b/>
        </w:rPr>
        <w:t>Avantage</w:t>
      </w:r>
      <w:r>
        <w:t> : remonte la jauge de nourriture en fonction de la nourriture ingurgitée.</w:t>
      </w:r>
    </w:p>
    <w:p w14:paraId="6AEEED74" w14:textId="77777777" w:rsidR="000C7A4E" w:rsidRDefault="000C7A4E" w:rsidP="000C7A4E">
      <w:r>
        <w:rPr>
          <w:b/>
        </w:rPr>
        <w:t>Nécessaire</w:t>
      </w:r>
      <w:r>
        <w:t> : de la nourriture</w:t>
      </w:r>
    </w:p>
    <w:p w14:paraId="6B186CBB" w14:textId="77777777" w:rsidR="000C7A4E" w:rsidRDefault="000C7A4E" w:rsidP="009E526E">
      <w:pPr>
        <w:pStyle w:val="Titre1"/>
        <w:numPr>
          <w:ilvl w:val="0"/>
          <w:numId w:val="2"/>
        </w:numPr>
      </w:pPr>
      <w:bookmarkStart w:id="38" w:name="_Toc384739795"/>
      <w:r>
        <w:lastRenderedPageBreak/>
        <w:t>Les systèmes politiques</w:t>
      </w:r>
      <w:bookmarkEnd w:id="38"/>
    </w:p>
    <w:p w14:paraId="231029DC" w14:textId="77777777" w:rsidR="000C7A4E" w:rsidRDefault="000C7A4E" w:rsidP="000C7A4E">
      <w:r>
        <w:t>La politique et les gouvernements sont définis dans un document annexe : Gouvernements.docx</w:t>
      </w:r>
    </w:p>
    <w:p w14:paraId="3E22B45D" w14:textId="77777777" w:rsidR="000C7A4E" w:rsidRDefault="000C7A4E" w:rsidP="009E526E">
      <w:pPr>
        <w:pStyle w:val="Titre1"/>
        <w:numPr>
          <w:ilvl w:val="0"/>
          <w:numId w:val="2"/>
        </w:numPr>
      </w:pPr>
      <w:bookmarkStart w:id="39" w:name="_Toc384739799"/>
      <w:r>
        <w:lastRenderedPageBreak/>
        <w:t>La Confédération et la réputation</w:t>
      </w:r>
      <w:bookmarkEnd w:id="39"/>
    </w:p>
    <w:p w14:paraId="546E2CA6" w14:textId="77777777" w:rsidR="000C7A4E" w:rsidRDefault="000C7A4E" w:rsidP="000C7A4E">
      <w:r>
        <w:t>La confédération est modélisée par une guilde dont la direction est laissée aux maîtres du jeu. Il ne s’agit pas à proprement parler d’une IA (« intelligence Artificielle ») au sens « simulation informatique » mais cette « intelligence » est jouée par les maître dans un but de scénario et d’amusement des joueurs, elle prend donc ses décisions vis-à-vis de critères du jeu (et non de critères personnels).</w:t>
      </w:r>
    </w:p>
    <w:p w14:paraId="21B3C67B" w14:textId="77777777" w:rsidR="000C7A4E" w:rsidRDefault="000C7A4E" w:rsidP="000C7A4E">
      <w:r>
        <w:t>Pour aider les maîtres du jeu, les missions offertes par la confédération sont partiellement automatisées et s’activent en fonction de conditions sur le monde (par exemple, des seuils sur les stocks de ressources présents).</w:t>
      </w:r>
    </w:p>
    <w:p w14:paraId="08D21EED" w14:textId="77777777" w:rsidR="000C7A4E" w:rsidRDefault="000C7A4E" w:rsidP="009E526E">
      <w:pPr>
        <w:pStyle w:val="Titre2"/>
        <w:numPr>
          <w:ilvl w:val="1"/>
          <w:numId w:val="2"/>
        </w:numPr>
      </w:pPr>
      <w:bookmarkStart w:id="40" w:name="_Toc384739800"/>
      <w:r>
        <w:t>Réputation et missions</w:t>
      </w:r>
      <w:bookmarkEnd w:id="40"/>
    </w:p>
    <w:p w14:paraId="7FF90D16" w14:textId="77777777" w:rsidR="000C7A4E" w:rsidRDefault="000C7A4E" w:rsidP="000C7A4E">
      <w:r>
        <w:t>Lorsqu'un joueur arrive à 0 de réputation, il est banni de la confédération. Il pourra y retourner en faisant des missions pour la confédération le faisant repasser en positif.</w:t>
      </w:r>
    </w:p>
    <w:p w14:paraId="1077FE87" w14:textId="77777777" w:rsidR="000C7A4E" w:rsidRDefault="000C7A4E" w:rsidP="000C7A4E">
      <w:r>
        <w:t>Lorsque les villes arrivent à 0 de réputation, les pnj commencent à la quitter. Ils ont un pourcentage en chance de quitter la ville qui est équivalent à la baisse de réputation.</w:t>
      </w:r>
    </w:p>
    <w:p w14:paraId="666C4C7E" w14:textId="77777777" w:rsidR="000C7A4E" w:rsidRDefault="000C7A4E" w:rsidP="000C7A4E">
      <w:r>
        <w:t>Sanctions :</w:t>
      </w:r>
    </w:p>
    <w:p w14:paraId="63BF7A9A" w14:textId="77777777" w:rsidR="000C7A4E" w:rsidRDefault="000C7A4E" w:rsidP="009E526E">
      <w:pPr>
        <w:pStyle w:val="Paragraphedeliste"/>
        <w:numPr>
          <w:ilvl w:val="0"/>
          <w:numId w:val="12"/>
        </w:numPr>
        <w:spacing w:after="200" w:line="276" w:lineRule="auto"/>
        <w:jc w:val="both"/>
      </w:pPr>
      <w:r>
        <w:t>à 0 : le joueur est banni de la confédération. Il n'a plus accès au marché commun.</w:t>
      </w:r>
    </w:p>
    <w:p w14:paraId="43CF5750" w14:textId="77777777" w:rsidR="000C7A4E" w:rsidRDefault="000C7A4E" w:rsidP="009E526E">
      <w:pPr>
        <w:pStyle w:val="Paragraphedeliste"/>
        <w:numPr>
          <w:ilvl w:val="0"/>
          <w:numId w:val="12"/>
        </w:numPr>
        <w:spacing w:after="200" w:line="276" w:lineRule="auto"/>
        <w:jc w:val="both"/>
      </w:pPr>
      <w:r>
        <w:t>à -20:le joueur n'a plus le droit d'utiliser les équipements de la ville</w:t>
      </w:r>
    </w:p>
    <w:p w14:paraId="04556B16" w14:textId="77777777" w:rsidR="000C7A4E" w:rsidRDefault="000C7A4E" w:rsidP="009E526E">
      <w:pPr>
        <w:pStyle w:val="Paragraphedeliste"/>
        <w:numPr>
          <w:ilvl w:val="0"/>
          <w:numId w:val="12"/>
        </w:numPr>
        <w:spacing w:after="200" w:line="276" w:lineRule="auto"/>
        <w:jc w:val="both"/>
      </w:pPr>
      <w:r>
        <w:t>à -40 : le joueur ne peut plus élire domicile dans une ville de la confédération (il ne peut donc plus être élu)</w:t>
      </w:r>
    </w:p>
    <w:p w14:paraId="5BF9E85B" w14:textId="77777777" w:rsidR="000C7A4E" w:rsidRDefault="000C7A4E" w:rsidP="009E526E">
      <w:pPr>
        <w:pStyle w:val="Paragraphedeliste"/>
        <w:numPr>
          <w:ilvl w:val="0"/>
          <w:numId w:val="12"/>
        </w:numPr>
        <w:spacing w:after="200" w:line="276" w:lineRule="auto"/>
        <w:jc w:val="both"/>
      </w:pPr>
      <w:r>
        <w:t>à -60 : le joueur n'est plus accepté dans les villes de la confédération</w:t>
      </w:r>
    </w:p>
    <w:p w14:paraId="1D53E232" w14:textId="77777777" w:rsidR="000C7A4E" w:rsidRDefault="000C7A4E" w:rsidP="009E526E">
      <w:pPr>
        <w:pStyle w:val="Titre1"/>
        <w:numPr>
          <w:ilvl w:val="0"/>
          <w:numId w:val="2"/>
        </w:numPr>
      </w:pPr>
      <w:bookmarkStart w:id="41" w:name="_Toc384739801"/>
      <w:r>
        <w:lastRenderedPageBreak/>
        <w:t>Communication entre joueurs</w:t>
      </w:r>
      <w:bookmarkEnd w:id="41"/>
    </w:p>
    <w:p w14:paraId="36196AA9" w14:textId="77777777" w:rsidR="000C7A4E" w:rsidRDefault="000C7A4E" w:rsidP="000C7A4E">
      <w:r>
        <w:rPr>
          <w:b/>
        </w:rPr>
        <w:t>Les forums.</w:t>
      </w:r>
      <w:r>
        <w:t xml:space="preserve"> Ce sont des espaces de discussions qui permettent de répondre dans les discussions déjà présentes, ou de créer de nouveaux fils.</w:t>
      </w:r>
    </w:p>
    <w:p w14:paraId="081DAEB6" w14:textId="77777777" w:rsidR="000C7A4E" w:rsidRDefault="000C7A4E" w:rsidP="009E526E">
      <w:pPr>
        <w:pStyle w:val="Titre1"/>
        <w:numPr>
          <w:ilvl w:val="0"/>
          <w:numId w:val="2"/>
        </w:numPr>
      </w:pPr>
      <w:bookmarkStart w:id="42" w:name="_Toc384739802"/>
      <w:r>
        <w:lastRenderedPageBreak/>
        <w:t>Annexes</w:t>
      </w:r>
      <w:bookmarkEnd w:id="42"/>
    </w:p>
    <w:p w14:paraId="75C4435F" w14:textId="77777777" w:rsidR="000C7A4E" w:rsidRDefault="000C7A4E" w:rsidP="009E526E">
      <w:pPr>
        <w:pStyle w:val="Titre2"/>
        <w:numPr>
          <w:ilvl w:val="1"/>
          <w:numId w:val="13"/>
        </w:numPr>
        <w:spacing w:before="200" w:line="276" w:lineRule="auto"/>
      </w:pPr>
      <w:bookmarkStart w:id="43" w:name="_Toc384739803"/>
      <w:r>
        <w:t xml:space="preserve">Liste des </w:t>
      </w:r>
      <w:commentRangeStart w:id="44"/>
      <w:commentRangeStart w:id="45"/>
      <w:r>
        <w:t>compétences</w:t>
      </w:r>
      <w:commentRangeEnd w:id="44"/>
      <w:r>
        <w:rPr>
          <w:rStyle w:val="Marquedecommentaire"/>
        </w:rPr>
        <w:commentReference w:id="44"/>
      </w:r>
      <w:bookmarkEnd w:id="43"/>
      <w:commentRangeEnd w:id="45"/>
      <w:r>
        <w:rPr>
          <w:rStyle w:val="Marquedecommentaire"/>
        </w:rPr>
        <w:commentReference w:id="45"/>
      </w:r>
    </w:p>
    <w:p w14:paraId="055989C1" w14:textId="77777777" w:rsidR="000C7A4E" w:rsidRDefault="000C7A4E" w:rsidP="000C7A4E">
      <w:r>
        <w:t>Les compétences sont acquises dès que leurs conditions sont respectées. Les compétences de cette section sont triées par voie mais rien n’empêche un personnage d’acquérir des compétences variées de voies différentes.</w:t>
      </w:r>
    </w:p>
    <w:p w14:paraId="57065680" w14:textId="77777777" w:rsidR="000C7A4E" w:rsidRDefault="000C7A4E" w:rsidP="000C7A4E">
      <w:r>
        <w:t xml:space="preserve">Pour chaque compétence : </w:t>
      </w:r>
    </w:p>
    <w:p w14:paraId="29315ED8" w14:textId="77777777" w:rsidR="000C7A4E" w:rsidRDefault="000C7A4E" w:rsidP="000C7A4E">
      <w:r>
        <w:rPr>
          <w:b/>
        </w:rPr>
        <w:t>Coût</w:t>
      </w:r>
      <w:r>
        <w:t> : le coût en énergie de la compétence</w:t>
      </w:r>
    </w:p>
    <w:p w14:paraId="66103EFC" w14:textId="77777777" w:rsidR="000C7A4E" w:rsidRDefault="000C7A4E" w:rsidP="000C7A4E">
      <w:r>
        <w:rPr>
          <w:b/>
        </w:rPr>
        <w:t>Avantage</w:t>
      </w:r>
      <w:r>
        <w:t> : ce que fait la compétence</w:t>
      </w:r>
    </w:p>
    <w:p w14:paraId="184D446F" w14:textId="77777777" w:rsidR="000C7A4E" w:rsidRDefault="000C7A4E" w:rsidP="000C7A4E">
      <w:r>
        <w:rPr>
          <w:b/>
        </w:rPr>
        <w:t>Requis</w:t>
      </w:r>
      <w:r>
        <w:t> : conditions pour débloquer la compétence</w:t>
      </w:r>
    </w:p>
    <w:p w14:paraId="6747059A" w14:textId="77777777" w:rsidR="000C7A4E" w:rsidRDefault="000C7A4E" w:rsidP="000C7A4E">
      <w:r>
        <w:rPr>
          <w:b/>
        </w:rPr>
        <w:t>Nécessaire</w:t>
      </w:r>
      <w:r>
        <w:t> : ce qu’il faut pour pouvoir lancer la compétence</w:t>
      </w:r>
    </w:p>
    <w:p w14:paraId="2AAED663" w14:textId="77777777" w:rsidR="000C7A4E" w:rsidRDefault="000C7A4E" w:rsidP="009E526E">
      <w:pPr>
        <w:pStyle w:val="Titre3"/>
        <w:numPr>
          <w:ilvl w:val="2"/>
          <w:numId w:val="13"/>
        </w:numPr>
        <w:spacing w:before="200" w:line="276" w:lineRule="auto"/>
      </w:pPr>
      <w:r>
        <w:t>Voie de l’armée</w:t>
      </w:r>
    </w:p>
    <w:p w14:paraId="10636DF5" w14:textId="77777777" w:rsidR="000C7A4E" w:rsidRDefault="000C7A4E" w:rsidP="009E526E">
      <w:pPr>
        <w:pStyle w:val="Titre4"/>
        <w:numPr>
          <w:ilvl w:val="3"/>
          <w:numId w:val="13"/>
        </w:numPr>
        <w:spacing w:before="200" w:line="276" w:lineRule="auto"/>
      </w:pPr>
      <w:r>
        <w:t>Voie du spadassin</w:t>
      </w:r>
    </w:p>
    <w:p w14:paraId="517E0940" w14:textId="77777777" w:rsidR="000C7A4E" w:rsidRDefault="000C7A4E" w:rsidP="000C7A4E">
      <w:r>
        <w:t>Le fantassin est le guerrier utilisant les armes blanches.</w:t>
      </w:r>
    </w:p>
    <w:p w14:paraId="6B35AD65" w14:textId="77777777" w:rsidR="000C7A4E" w:rsidRDefault="000C7A4E" w:rsidP="009E526E">
      <w:pPr>
        <w:pStyle w:val="Titre5"/>
        <w:numPr>
          <w:ilvl w:val="4"/>
          <w:numId w:val="13"/>
        </w:numPr>
        <w:spacing w:before="200" w:line="276" w:lineRule="auto"/>
      </w:pPr>
      <w:r>
        <w:t>Attaque à l’arme blanche</w:t>
      </w:r>
    </w:p>
    <w:p w14:paraId="0549F108" w14:textId="77777777" w:rsidR="000C7A4E" w:rsidRDefault="000C7A4E" w:rsidP="000C7A4E">
      <w:r>
        <w:t>Permet d’utiliser une arme blanche pour attaquer.</w:t>
      </w:r>
    </w:p>
    <w:p w14:paraId="00B084C5" w14:textId="77777777" w:rsidR="000C7A4E" w:rsidRDefault="000C7A4E" w:rsidP="000C7A4E">
      <w:pPr>
        <w:pStyle w:val="Sansinterligne"/>
      </w:pPr>
      <w:r>
        <w:rPr>
          <w:b/>
        </w:rPr>
        <w:t xml:space="preserve">Coût : </w:t>
      </w:r>
      <w:r>
        <w:t>250 Energie</w:t>
      </w:r>
    </w:p>
    <w:p w14:paraId="0EE22A46" w14:textId="77777777" w:rsidR="000C7A4E" w:rsidRDefault="000C7A4E" w:rsidP="000C7A4E">
      <w:pPr>
        <w:pStyle w:val="Sansinterligne"/>
      </w:pPr>
      <w:r>
        <w:rPr>
          <w:b/>
        </w:rPr>
        <w:t xml:space="preserve">Avantage : </w:t>
      </w:r>
      <w:r>
        <w:t>Permet d’infliger 10 fois l’attaque fois le facteur de dégâts de l’arme choisie en dégâts.</w:t>
      </w:r>
    </w:p>
    <w:p w14:paraId="157C7575" w14:textId="77777777" w:rsidR="000C7A4E" w:rsidRDefault="000C7A4E" w:rsidP="000C7A4E">
      <w:pPr>
        <w:pStyle w:val="Sansinterligne"/>
      </w:pPr>
      <w:r>
        <w:rPr>
          <w:b/>
        </w:rPr>
        <w:t xml:space="preserve">Requis : </w:t>
      </w:r>
      <w:r>
        <w:t>Le personnage doit attaquer à main nue, et posséder une arme blanche dans son inventaire.</w:t>
      </w:r>
    </w:p>
    <w:p w14:paraId="62B2C70E" w14:textId="77777777" w:rsidR="000C7A4E" w:rsidRDefault="000C7A4E" w:rsidP="000C7A4E">
      <w:pPr>
        <w:pStyle w:val="Sansinterligne"/>
      </w:pPr>
      <w:r>
        <w:rPr>
          <w:b/>
        </w:rPr>
        <w:t>Nécessaire</w:t>
      </w:r>
      <w:r>
        <w:t> : avoir une arme blanche équipée</w:t>
      </w:r>
    </w:p>
    <w:p w14:paraId="7F8B5975" w14:textId="77777777" w:rsidR="000C7A4E" w:rsidRDefault="000C7A4E" w:rsidP="009E526E">
      <w:pPr>
        <w:pStyle w:val="Titre5"/>
        <w:numPr>
          <w:ilvl w:val="4"/>
          <w:numId w:val="13"/>
        </w:numPr>
        <w:spacing w:before="200" w:line="276" w:lineRule="auto"/>
      </w:pPr>
      <w:r>
        <w:t>Sous voie du soudard</w:t>
      </w:r>
    </w:p>
    <w:p w14:paraId="1FF3DF48" w14:textId="77777777" w:rsidR="000C7A4E" w:rsidRDefault="000C7A4E" w:rsidP="000C7A4E">
      <w:r>
        <w:t>Cette voie est celle du spadassin qui privilégie la force brute.</w:t>
      </w:r>
    </w:p>
    <w:p w14:paraId="69C997B5" w14:textId="77777777" w:rsidR="000C7A4E" w:rsidRDefault="000C7A4E" w:rsidP="009E526E">
      <w:pPr>
        <w:pStyle w:val="Titre6"/>
        <w:numPr>
          <w:ilvl w:val="5"/>
          <w:numId w:val="13"/>
        </w:numPr>
        <w:spacing w:before="200" w:line="276" w:lineRule="auto"/>
      </w:pPr>
      <w:r>
        <w:t>Frénésie</w:t>
      </w:r>
    </w:p>
    <w:p w14:paraId="75CDF0B0" w14:textId="77777777" w:rsidR="000C7A4E" w:rsidRDefault="000C7A4E" w:rsidP="000C7A4E">
      <w:r>
        <w:t>Le soudard est déchainé, il se bat farouchement, au détriment de sa discrétion.</w:t>
      </w:r>
    </w:p>
    <w:p w14:paraId="78978C64" w14:textId="77777777" w:rsidR="000C7A4E" w:rsidRDefault="000C7A4E" w:rsidP="000C7A4E">
      <w:pPr>
        <w:pStyle w:val="Sansinterligne"/>
      </w:pPr>
      <w:r>
        <w:rPr>
          <w:b/>
        </w:rPr>
        <w:t>Coût</w:t>
      </w:r>
      <w:r>
        <w:t> : 500 Energie</w:t>
      </w:r>
    </w:p>
    <w:p w14:paraId="68F1CD4A" w14:textId="77777777" w:rsidR="000C7A4E" w:rsidRDefault="000C7A4E" w:rsidP="000C7A4E">
      <w:pPr>
        <w:pStyle w:val="Sansinterligne"/>
      </w:pPr>
      <w:r>
        <w:rPr>
          <w:b/>
        </w:rPr>
        <w:t>Avantage</w:t>
      </w:r>
      <w:r>
        <w:t> : Effectue une attaque pour laquelle le personnage voit son attaque basée sur le physique (phy * 10 * &lt;arme&gt;). Lors de la contre-attaque, sa discrétion est réduite de &lt;phys/2&gt;.</w:t>
      </w:r>
    </w:p>
    <w:p w14:paraId="1F5D7E8E" w14:textId="77777777" w:rsidR="000C7A4E" w:rsidRDefault="000C7A4E" w:rsidP="000C7A4E">
      <w:pPr>
        <w:pStyle w:val="Sansinterligne"/>
      </w:pPr>
    </w:p>
    <w:p w14:paraId="60CCCBED" w14:textId="77777777" w:rsidR="000C7A4E" w:rsidRDefault="000C7A4E" w:rsidP="000C7A4E">
      <w:pPr>
        <w:pStyle w:val="Sansinterligne"/>
      </w:pPr>
      <w:r>
        <w:rPr>
          <w:b/>
        </w:rPr>
        <w:t>Requis</w:t>
      </w:r>
      <w:r>
        <w:t> :</w:t>
      </w:r>
    </w:p>
    <w:p w14:paraId="2BB821BC" w14:textId="77777777" w:rsidR="000C7A4E" w:rsidRDefault="000C7A4E" w:rsidP="009E526E">
      <w:pPr>
        <w:pStyle w:val="Sansinterligne"/>
        <w:numPr>
          <w:ilvl w:val="0"/>
          <w:numId w:val="14"/>
        </w:numPr>
      </w:pPr>
      <w:r>
        <w:t>Attaque à l’arme blanche</w:t>
      </w:r>
    </w:p>
    <w:p w14:paraId="51F2EC95" w14:textId="77777777" w:rsidR="000C7A4E" w:rsidRDefault="000C7A4E" w:rsidP="009E526E">
      <w:pPr>
        <w:pStyle w:val="Sansinterligne"/>
        <w:numPr>
          <w:ilvl w:val="0"/>
          <w:numId w:val="14"/>
        </w:numPr>
      </w:pPr>
      <w:r>
        <w:t>Le personnage a attaqué à l’arme blanche avec un physique de 8.</w:t>
      </w:r>
    </w:p>
    <w:p w14:paraId="6F6AEE50" w14:textId="77777777" w:rsidR="000C7A4E" w:rsidRDefault="000C7A4E" w:rsidP="000C7A4E">
      <w:r>
        <w:rPr>
          <w:b/>
        </w:rPr>
        <w:t>Nécessaire</w:t>
      </w:r>
      <w:r>
        <w:t> : avoir une arme blanche équipéeFrappe puissante</w:t>
      </w:r>
    </w:p>
    <w:p w14:paraId="74455943" w14:textId="77777777" w:rsidR="000C7A4E" w:rsidRDefault="000C7A4E" w:rsidP="000C7A4E">
      <w:r>
        <w:t>Le personnage effectue une attaque surpuissante au détriment de sa défense.</w:t>
      </w:r>
    </w:p>
    <w:p w14:paraId="237E5641" w14:textId="77777777" w:rsidR="000C7A4E" w:rsidRDefault="000C7A4E" w:rsidP="000C7A4E">
      <w:r>
        <w:rPr>
          <w:b/>
        </w:rPr>
        <w:t>Coût</w:t>
      </w:r>
      <w:r>
        <w:t> : 700 Energie</w:t>
      </w:r>
    </w:p>
    <w:p w14:paraId="40BFB948" w14:textId="77777777" w:rsidR="000C7A4E" w:rsidRDefault="000C7A4E" w:rsidP="000C7A4E">
      <w:r>
        <w:rPr>
          <w:b/>
        </w:rPr>
        <w:t>Avantage</w:t>
      </w:r>
      <w:r>
        <w:t> : Effectue une attaque dont le coefficient est augmentée de &lt;niveau&gt; (&lt;att + &lt;niv&gt;&gt; * 10 *&lt;arme&gt;). Lors de la contre attaque, la défense est réduite de &lt;niveau/2&gt;.</w:t>
      </w:r>
    </w:p>
    <w:p w14:paraId="1633C571" w14:textId="77777777" w:rsidR="000C7A4E" w:rsidRDefault="000C7A4E" w:rsidP="000C7A4E">
      <w:r>
        <w:rPr>
          <w:b/>
        </w:rPr>
        <w:t>Requis</w:t>
      </w:r>
      <w:r>
        <w:t> :</w:t>
      </w:r>
    </w:p>
    <w:p w14:paraId="5B2A4210" w14:textId="77777777" w:rsidR="000C7A4E" w:rsidRDefault="000C7A4E" w:rsidP="009E526E">
      <w:pPr>
        <w:pStyle w:val="Paragraphedeliste"/>
        <w:numPr>
          <w:ilvl w:val="0"/>
          <w:numId w:val="15"/>
        </w:numPr>
        <w:spacing w:after="200" w:line="276" w:lineRule="auto"/>
        <w:jc w:val="both"/>
      </w:pPr>
      <w:r>
        <w:lastRenderedPageBreak/>
        <w:t>Frénésie</w:t>
      </w:r>
    </w:p>
    <w:p w14:paraId="7F353A9F" w14:textId="77777777" w:rsidR="000C7A4E" w:rsidRDefault="000C7A4E" w:rsidP="009E526E">
      <w:pPr>
        <w:pStyle w:val="Paragraphedeliste"/>
        <w:numPr>
          <w:ilvl w:val="0"/>
          <w:numId w:val="15"/>
        </w:numPr>
        <w:spacing w:after="200" w:line="276" w:lineRule="auto"/>
        <w:jc w:val="both"/>
      </w:pPr>
      <w:r>
        <w:t>Le personnage a attaqué à l’arme blanche avec un physique de 12</w:t>
      </w:r>
    </w:p>
    <w:p w14:paraId="3816EBA9" w14:textId="77777777" w:rsidR="000C7A4E" w:rsidRDefault="000C7A4E" w:rsidP="000C7A4E">
      <w:r>
        <w:t>Nécessaire : avoir une arme blanche équipéeSous voie de l’impassibilité</w:t>
      </w:r>
    </w:p>
    <w:p w14:paraId="625B7CA6" w14:textId="77777777" w:rsidR="000C7A4E" w:rsidRDefault="000C7A4E" w:rsidP="009E526E">
      <w:pPr>
        <w:pStyle w:val="Titre6"/>
        <w:numPr>
          <w:ilvl w:val="5"/>
          <w:numId w:val="13"/>
        </w:numPr>
        <w:spacing w:before="200" w:line="276" w:lineRule="auto"/>
      </w:pPr>
      <w:r>
        <w:t>Expertise du combat</w:t>
      </w:r>
    </w:p>
    <w:p w14:paraId="6AC9C65E" w14:textId="77777777" w:rsidR="000C7A4E" w:rsidRDefault="000C7A4E" w:rsidP="000C7A4E">
      <w:r>
        <w:t>Permet au joueur d’augmenter sa défense, cela au détriment de son attaque.</w:t>
      </w:r>
    </w:p>
    <w:p w14:paraId="59CBEAB9" w14:textId="77777777" w:rsidR="000C7A4E" w:rsidRDefault="000C7A4E" w:rsidP="000C7A4E">
      <w:r>
        <w:rPr>
          <w:b/>
        </w:rPr>
        <w:t>Coût</w:t>
      </w:r>
      <w:r>
        <w:t> : 500 Energie</w:t>
      </w:r>
    </w:p>
    <w:p w14:paraId="7EF8AEAB" w14:textId="77777777" w:rsidR="000C7A4E" w:rsidRDefault="000C7A4E" w:rsidP="000C7A4E">
      <w:r>
        <w:rPr>
          <w:b/>
        </w:rPr>
        <w:t>Avantage</w:t>
      </w:r>
      <w:r>
        <w:t> : Effectue une attaque réduite de &lt;niveau/2&gt; (&lt;att-&lt;niv&gt;&gt; * 10 * arme). Lors de la contre attaque, sa défense est majorée de &lt;niveau&gt;.</w:t>
      </w:r>
    </w:p>
    <w:p w14:paraId="2551D2CE" w14:textId="77777777" w:rsidR="000C7A4E" w:rsidRDefault="000C7A4E" w:rsidP="000C7A4E"/>
    <w:p w14:paraId="4F10E5E7" w14:textId="77777777" w:rsidR="000C7A4E" w:rsidRDefault="000C7A4E" w:rsidP="000C7A4E">
      <w:r>
        <w:rPr>
          <w:b/>
        </w:rPr>
        <w:t>Requis</w:t>
      </w:r>
      <w:r>
        <w:t> :</w:t>
      </w:r>
    </w:p>
    <w:p w14:paraId="5650AA2E" w14:textId="77777777" w:rsidR="000C7A4E" w:rsidRDefault="000C7A4E" w:rsidP="009E526E">
      <w:pPr>
        <w:pStyle w:val="Paragraphedeliste"/>
        <w:numPr>
          <w:ilvl w:val="0"/>
          <w:numId w:val="16"/>
        </w:numPr>
        <w:spacing w:after="200" w:line="276" w:lineRule="auto"/>
        <w:jc w:val="both"/>
      </w:pPr>
      <w:r>
        <w:t>Attaque à l’arme blanche</w:t>
      </w:r>
    </w:p>
    <w:p w14:paraId="6F9D89B0" w14:textId="77777777" w:rsidR="000C7A4E" w:rsidRDefault="000C7A4E" w:rsidP="009E526E">
      <w:pPr>
        <w:pStyle w:val="Paragraphedeliste"/>
        <w:numPr>
          <w:ilvl w:val="0"/>
          <w:numId w:val="16"/>
        </w:numPr>
        <w:spacing w:after="200" w:line="276" w:lineRule="auto"/>
        <w:jc w:val="both"/>
      </w:pPr>
      <w:r>
        <w:t>Possède un équipement permettant d’augmenter la défense.</w:t>
      </w:r>
    </w:p>
    <w:p w14:paraId="09B8231F" w14:textId="77777777" w:rsidR="000C7A4E" w:rsidRDefault="000C7A4E" w:rsidP="000C7A4E">
      <w:r>
        <w:rPr>
          <w:b/>
        </w:rPr>
        <w:t>Nécessaire</w:t>
      </w:r>
      <w:r>
        <w:t> : avoir une arme blanche équipéeStoïcisme</w:t>
      </w:r>
    </w:p>
    <w:p w14:paraId="78280B3D" w14:textId="77777777" w:rsidR="000C7A4E" w:rsidRDefault="000C7A4E" w:rsidP="000C7A4E">
      <w:r>
        <w:t>Le personnage augmente sa défense.</w:t>
      </w:r>
    </w:p>
    <w:p w14:paraId="33441F18" w14:textId="77777777" w:rsidR="000C7A4E" w:rsidRDefault="000C7A4E" w:rsidP="000C7A4E">
      <w:r>
        <w:rPr>
          <w:b/>
        </w:rPr>
        <w:t>Coût</w:t>
      </w:r>
      <w:r>
        <w:t> : 700 Energie</w:t>
      </w:r>
    </w:p>
    <w:p w14:paraId="57699FFA" w14:textId="77777777" w:rsidR="000C7A4E" w:rsidRDefault="000C7A4E" w:rsidP="000C7A4E">
      <w:r>
        <w:rPr>
          <w:b/>
        </w:rPr>
        <w:t>Avantage</w:t>
      </w:r>
      <w:r>
        <w:t> : Pendant les &lt;niveaux&gt; prochaines heures, le personnage voit sa défense augmentée de &lt;niveau&gt;. Il s’agit d’une forme de bénédiction.</w:t>
      </w:r>
    </w:p>
    <w:p w14:paraId="0A2B25DF" w14:textId="77777777" w:rsidR="000C7A4E" w:rsidRDefault="000C7A4E" w:rsidP="000C7A4E">
      <w:r>
        <w:rPr>
          <w:b/>
        </w:rPr>
        <w:t>Requis</w:t>
      </w:r>
      <w:r>
        <w:t xml:space="preserve"> : </w:t>
      </w:r>
    </w:p>
    <w:p w14:paraId="34588CA4" w14:textId="77777777" w:rsidR="000C7A4E" w:rsidRDefault="000C7A4E" w:rsidP="009E526E">
      <w:pPr>
        <w:pStyle w:val="Paragraphedeliste"/>
        <w:numPr>
          <w:ilvl w:val="0"/>
          <w:numId w:val="17"/>
        </w:numPr>
        <w:spacing w:after="200" w:line="276" w:lineRule="auto"/>
        <w:jc w:val="both"/>
      </w:pPr>
      <w:r>
        <w:t>Expertise du combat</w:t>
      </w:r>
    </w:p>
    <w:p w14:paraId="441844FF" w14:textId="77777777" w:rsidR="000C7A4E" w:rsidRDefault="000C7A4E" w:rsidP="009E526E">
      <w:pPr>
        <w:pStyle w:val="Paragraphedeliste"/>
        <w:numPr>
          <w:ilvl w:val="0"/>
          <w:numId w:val="17"/>
        </w:numPr>
        <w:spacing w:after="200" w:line="276" w:lineRule="auto"/>
        <w:jc w:val="both"/>
      </w:pPr>
      <w:r>
        <w:t>le personnage possède un niveau de 5 en « Expertise du combat ».</w:t>
      </w:r>
    </w:p>
    <w:p w14:paraId="721BC72C" w14:textId="77777777" w:rsidR="000C7A4E" w:rsidRDefault="000C7A4E" w:rsidP="000C7A4E">
      <w:pPr>
        <w:pStyle w:val="Sansinterligne"/>
      </w:pPr>
      <w:r>
        <w:rPr>
          <w:b/>
        </w:rPr>
        <w:t>Nécessaire</w:t>
      </w:r>
      <w:r>
        <w:t> : avoir une arme blanche équipée</w:t>
      </w:r>
    </w:p>
    <w:p w14:paraId="2EB4C956" w14:textId="77777777" w:rsidR="000C7A4E" w:rsidRDefault="000C7A4E" w:rsidP="009E526E">
      <w:pPr>
        <w:pStyle w:val="Titre5"/>
        <w:numPr>
          <w:ilvl w:val="4"/>
          <w:numId w:val="13"/>
        </w:numPr>
        <w:spacing w:before="200" w:line="276" w:lineRule="auto"/>
      </w:pPr>
      <w:r>
        <w:rPr>
          <w:rStyle w:val="Marquedecommentaire"/>
        </w:rPr>
        <w:commentReference w:id="46"/>
      </w:r>
      <w:r>
        <w:t>Sous voie du rempart humain</w:t>
      </w:r>
    </w:p>
    <w:p w14:paraId="689CC6E0" w14:textId="77777777" w:rsidR="000C7A4E" w:rsidRDefault="000C7A4E" w:rsidP="000C7A4E">
      <w:r>
        <w:t>Le personnage a maitrisé l’art de se défendre à l’aide d’objets.</w:t>
      </w:r>
    </w:p>
    <w:p w14:paraId="61866906" w14:textId="77777777" w:rsidR="000C7A4E" w:rsidRDefault="000C7A4E" w:rsidP="009E526E">
      <w:pPr>
        <w:pStyle w:val="Titre6"/>
        <w:numPr>
          <w:ilvl w:val="5"/>
          <w:numId w:val="13"/>
        </w:numPr>
        <w:spacing w:before="200" w:line="276" w:lineRule="auto"/>
      </w:pPr>
      <w:r>
        <w:t>Art du bouclier</w:t>
      </w:r>
    </w:p>
    <w:p w14:paraId="7C77E95C" w14:textId="77777777" w:rsidR="000C7A4E" w:rsidRDefault="000C7A4E" w:rsidP="000C7A4E">
      <w:r>
        <w:t>Le personnage peut utiliser un bouclier.</w:t>
      </w:r>
    </w:p>
    <w:p w14:paraId="1F407AFD" w14:textId="77777777" w:rsidR="000C7A4E" w:rsidRDefault="000C7A4E" w:rsidP="000C7A4E">
      <w:r>
        <w:rPr>
          <w:b/>
        </w:rPr>
        <w:t>Coût</w:t>
      </w:r>
      <w:r>
        <w:t> : gratuit</w:t>
      </w:r>
    </w:p>
    <w:p w14:paraId="07BB0C76" w14:textId="77777777" w:rsidR="000C7A4E" w:rsidRDefault="000C7A4E" w:rsidP="000C7A4E">
      <w:r>
        <w:rPr>
          <w:b/>
        </w:rPr>
        <w:t>Avantage</w:t>
      </w:r>
      <w:r>
        <w:t> : le personnage peut équiper un bouclier.</w:t>
      </w:r>
    </w:p>
    <w:p w14:paraId="2DD9C876" w14:textId="77777777" w:rsidR="000C7A4E" w:rsidRDefault="000C7A4E" w:rsidP="000C7A4E">
      <w:r>
        <w:rPr>
          <w:b/>
        </w:rPr>
        <w:t>Requis</w:t>
      </w:r>
      <w:r>
        <w:t xml:space="preserve"> : </w:t>
      </w:r>
    </w:p>
    <w:p w14:paraId="16EC162F" w14:textId="77777777" w:rsidR="000C7A4E" w:rsidRDefault="000C7A4E" w:rsidP="009E526E">
      <w:pPr>
        <w:pStyle w:val="Paragraphedeliste"/>
        <w:numPr>
          <w:ilvl w:val="0"/>
          <w:numId w:val="18"/>
        </w:numPr>
        <w:spacing w:after="200" w:line="276" w:lineRule="auto"/>
        <w:jc w:val="both"/>
      </w:pPr>
      <w:r>
        <w:t>Attaque à l’arme blanche</w:t>
      </w:r>
    </w:p>
    <w:p w14:paraId="7A1BCF34" w14:textId="77777777" w:rsidR="000C7A4E" w:rsidRDefault="000C7A4E" w:rsidP="009E526E">
      <w:pPr>
        <w:pStyle w:val="Paragraphedeliste"/>
        <w:numPr>
          <w:ilvl w:val="0"/>
          <w:numId w:val="18"/>
        </w:numPr>
        <w:spacing w:after="200" w:line="276" w:lineRule="auto"/>
        <w:jc w:val="both"/>
      </w:pPr>
      <w:r>
        <w:t>le personnage a été attaqué et possède un bouclier dans son inventaire.</w:t>
      </w:r>
    </w:p>
    <w:p w14:paraId="17E8FEB2" w14:textId="77777777" w:rsidR="000C7A4E" w:rsidRDefault="000C7A4E" w:rsidP="009E526E">
      <w:pPr>
        <w:pStyle w:val="Titre6"/>
        <w:numPr>
          <w:ilvl w:val="5"/>
          <w:numId w:val="13"/>
        </w:numPr>
        <w:spacing w:before="200" w:line="276" w:lineRule="auto"/>
      </w:pPr>
      <w:r>
        <w:t>Charge au bouclier</w:t>
      </w:r>
    </w:p>
    <w:p w14:paraId="607FAF6E" w14:textId="77777777" w:rsidR="000C7A4E" w:rsidRDefault="000C7A4E" w:rsidP="000C7A4E">
      <w:r>
        <w:t>Le personnage se sert de sa protection par le bouclier pour foncer tête baissée sur ses ennemis.</w:t>
      </w:r>
    </w:p>
    <w:p w14:paraId="1D79F4B7" w14:textId="77777777" w:rsidR="000C7A4E" w:rsidRDefault="000C7A4E" w:rsidP="000C7A4E">
      <w:r>
        <w:rPr>
          <w:b/>
        </w:rPr>
        <w:t>Coût</w:t>
      </w:r>
      <w:r>
        <w:t> : 500 Energie</w:t>
      </w:r>
    </w:p>
    <w:p w14:paraId="6AADDD94" w14:textId="77777777" w:rsidR="000C7A4E" w:rsidRDefault="000C7A4E" w:rsidP="000C7A4E">
      <w:r>
        <w:rPr>
          <w:b/>
        </w:rPr>
        <w:lastRenderedPageBreak/>
        <w:t>Avantage</w:t>
      </w:r>
      <w:r>
        <w:t xml:space="preserve"> : La prochaine attaque est calculée de la manière suivante att * 10 * &lt;arme + bouclier&gt;  </w:t>
      </w:r>
      <w:r>
        <w:rPr>
          <w:b/>
        </w:rPr>
        <w:t>Requis</w:t>
      </w:r>
      <w:r>
        <w:t> :</w:t>
      </w:r>
    </w:p>
    <w:p w14:paraId="2B1A7373" w14:textId="77777777" w:rsidR="000C7A4E" w:rsidRDefault="000C7A4E" w:rsidP="009E526E">
      <w:pPr>
        <w:pStyle w:val="Paragraphedeliste"/>
        <w:numPr>
          <w:ilvl w:val="0"/>
          <w:numId w:val="18"/>
        </w:numPr>
        <w:spacing w:after="200" w:line="276" w:lineRule="auto"/>
        <w:jc w:val="both"/>
      </w:pPr>
      <w:r>
        <w:t>Art du bouclier</w:t>
      </w:r>
    </w:p>
    <w:p w14:paraId="30CBBFD8" w14:textId="77777777" w:rsidR="000C7A4E" w:rsidRDefault="000C7A4E" w:rsidP="009E526E">
      <w:pPr>
        <w:pStyle w:val="Paragraphedeliste"/>
        <w:numPr>
          <w:ilvl w:val="0"/>
          <w:numId w:val="18"/>
        </w:numPr>
        <w:spacing w:after="200" w:line="276" w:lineRule="auto"/>
        <w:jc w:val="both"/>
      </w:pPr>
      <w:r>
        <w:t>Médaille de bronze en « Attaque à l’arme blanche»</w:t>
      </w:r>
    </w:p>
    <w:p w14:paraId="138B9CBC" w14:textId="77777777" w:rsidR="000C7A4E" w:rsidRDefault="000C7A4E" w:rsidP="000C7A4E">
      <w:pPr>
        <w:pStyle w:val="Sansinterligne"/>
      </w:pPr>
      <w:r>
        <w:rPr>
          <w:b/>
        </w:rPr>
        <w:t>Nécessaire</w:t>
      </w:r>
      <w:r>
        <w:t> : avoir un bouclier équipé</w:t>
      </w:r>
    </w:p>
    <w:p w14:paraId="6E0894E9" w14:textId="77777777" w:rsidR="000C7A4E" w:rsidRDefault="000C7A4E" w:rsidP="009E526E">
      <w:pPr>
        <w:pStyle w:val="Titre5"/>
        <w:numPr>
          <w:ilvl w:val="4"/>
          <w:numId w:val="13"/>
        </w:numPr>
        <w:spacing w:before="200" w:line="276" w:lineRule="auto"/>
      </w:pPr>
      <w:r>
        <w:t>Voie de l’officier</w:t>
      </w:r>
    </w:p>
    <w:p w14:paraId="5A45ACD3" w14:textId="77777777" w:rsidR="000C7A4E" w:rsidRDefault="000C7A4E" w:rsidP="000C7A4E">
      <w:r>
        <w:t>L’officier est un militaire aguerrit. Il fait profiter aux autres de son expérience acquise.</w:t>
      </w:r>
    </w:p>
    <w:p w14:paraId="3E03EFFF" w14:textId="77777777" w:rsidR="000C7A4E" w:rsidRDefault="000C7A4E" w:rsidP="009E526E">
      <w:pPr>
        <w:pStyle w:val="Titre6"/>
        <w:numPr>
          <w:ilvl w:val="5"/>
          <w:numId w:val="13"/>
        </w:numPr>
        <w:spacing w:before="200" w:line="276" w:lineRule="auto"/>
      </w:pPr>
      <w:r>
        <w:t>Forte renommée</w:t>
      </w:r>
    </w:p>
    <w:p w14:paraId="381ADF35" w14:textId="77777777" w:rsidR="000C7A4E" w:rsidRDefault="000C7A4E" w:rsidP="000C7A4E">
      <w:r>
        <w:t>L’aura de l’officier lui permet d’être remarqué de tous.</w:t>
      </w:r>
    </w:p>
    <w:p w14:paraId="79F1B85C" w14:textId="77777777" w:rsidR="000C7A4E" w:rsidRDefault="000C7A4E" w:rsidP="000C7A4E">
      <w:r>
        <w:rPr>
          <w:b/>
        </w:rPr>
        <w:t>Coût</w:t>
      </w:r>
      <w:r>
        <w:t> : 250 Energie</w:t>
      </w:r>
    </w:p>
    <w:p w14:paraId="493AA5E5" w14:textId="77777777" w:rsidR="000C7A4E" w:rsidRDefault="000C7A4E" w:rsidP="000C7A4E">
      <w:r>
        <w:rPr>
          <w:b/>
        </w:rPr>
        <w:t>Avantage</w:t>
      </w:r>
      <w:r>
        <w:t> : pour les &lt;niveaux&gt; prochaines heures, le personnage reçoit un bonus de &lt;niveau&gt; en présence. Il s’agit d’une forme de bénédiction.</w:t>
      </w:r>
    </w:p>
    <w:p w14:paraId="69FB216C" w14:textId="77777777" w:rsidR="000C7A4E" w:rsidRDefault="000C7A4E" w:rsidP="000C7A4E">
      <w:r>
        <w:rPr>
          <w:b/>
        </w:rPr>
        <w:t>Requis</w:t>
      </w:r>
      <w:r>
        <w:t xml:space="preserve"> : </w:t>
      </w:r>
    </w:p>
    <w:p w14:paraId="623E2744" w14:textId="77777777" w:rsidR="000C7A4E" w:rsidRDefault="000C7A4E" w:rsidP="009E526E">
      <w:pPr>
        <w:pStyle w:val="Paragraphedeliste"/>
        <w:numPr>
          <w:ilvl w:val="0"/>
          <w:numId w:val="19"/>
        </w:numPr>
        <w:spacing w:after="200" w:line="276" w:lineRule="auto"/>
        <w:jc w:val="both"/>
      </w:pPr>
      <w:r>
        <w:t>Stoïcisme</w:t>
      </w:r>
    </w:p>
    <w:p w14:paraId="05753F49" w14:textId="77777777" w:rsidR="000C7A4E" w:rsidRDefault="000C7A4E" w:rsidP="009E526E">
      <w:pPr>
        <w:pStyle w:val="Paragraphedeliste"/>
        <w:numPr>
          <w:ilvl w:val="0"/>
          <w:numId w:val="20"/>
        </w:numPr>
        <w:spacing w:after="200" w:line="276" w:lineRule="auto"/>
        <w:jc w:val="both"/>
      </w:pPr>
      <w:r>
        <w:t>le personnage doit avoir un niveau de renom de 5</w:t>
      </w:r>
    </w:p>
    <w:p w14:paraId="7E09965A" w14:textId="77777777" w:rsidR="000C7A4E" w:rsidRDefault="000C7A4E" w:rsidP="009E526E">
      <w:pPr>
        <w:pStyle w:val="Titre6"/>
        <w:numPr>
          <w:ilvl w:val="5"/>
          <w:numId w:val="13"/>
        </w:numPr>
        <w:spacing w:before="200" w:line="276" w:lineRule="auto"/>
      </w:pPr>
      <w:r>
        <w:t>Voie du soutien</w:t>
      </w:r>
    </w:p>
    <w:p w14:paraId="50D9FBCC" w14:textId="77777777" w:rsidR="000C7A4E" w:rsidRDefault="000C7A4E" w:rsidP="000C7A4E">
      <w:r>
        <w:t>L’officier se sert de son charisme pour soutenir ses troupes.</w:t>
      </w:r>
    </w:p>
    <w:p w14:paraId="559D99C0" w14:textId="77777777" w:rsidR="000C7A4E" w:rsidRDefault="000C7A4E" w:rsidP="009E526E">
      <w:pPr>
        <w:pStyle w:val="Titre7"/>
        <w:numPr>
          <w:ilvl w:val="6"/>
          <w:numId w:val="13"/>
        </w:numPr>
        <w:spacing w:before="200" w:line="276" w:lineRule="auto"/>
      </w:pPr>
      <w:r>
        <w:t>Galvani</w:t>
      </w:r>
      <w:r>
        <w:tab/>
        <w:t>ser</w:t>
      </w:r>
    </w:p>
    <w:p w14:paraId="1A203005" w14:textId="77777777" w:rsidR="000C7A4E" w:rsidRDefault="000C7A4E" w:rsidP="000C7A4E">
      <w:r>
        <w:t>La présence rassurante de l’officier permet aux autres personnages présents de mieux attaquer.</w:t>
      </w:r>
    </w:p>
    <w:p w14:paraId="5FDEFE6A" w14:textId="77777777" w:rsidR="000C7A4E" w:rsidRDefault="000C7A4E" w:rsidP="000C7A4E">
      <w:r>
        <w:rPr>
          <w:b/>
        </w:rPr>
        <w:t>Coût</w:t>
      </w:r>
      <w:r>
        <w:t> : 500 Energie</w:t>
      </w:r>
    </w:p>
    <w:p w14:paraId="08D3171B" w14:textId="77777777" w:rsidR="000C7A4E" w:rsidRDefault="000C7A4E" w:rsidP="000C7A4E">
      <w:r>
        <w:rPr>
          <w:b/>
        </w:rPr>
        <w:t>Avantage</w:t>
      </w:r>
      <w:r>
        <w:t> : pour les &lt;niveaux&gt; prochaines heures, les personnages présents sur la même case que l’officier dispose d’un bonus à l’attaque de &lt;niveau&gt;*présence. Il s’agit d’une bénédiction de groupe.</w:t>
      </w:r>
    </w:p>
    <w:p w14:paraId="252A1E2F" w14:textId="77777777" w:rsidR="000C7A4E" w:rsidRDefault="000C7A4E" w:rsidP="000C7A4E">
      <w:r>
        <w:rPr>
          <w:b/>
        </w:rPr>
        <w:t>Requis</w:t>
      </w:r>
      <w:r>
        <w:t xml:space="preserve"> : </w:t>
      </w:r>
    </w:p>
    <w:p w14:paraId="5BD4AD77" w14:textId="77777777" w:rsidR="000C7A4E" w:rsidRDefault="000C7A4E" w:rsidP="009E526E">
      <w:pPr>
        <w:pStyle w:val="Paragraphedeliste"/>
        <w:numPr>
          <w:ilvl w:val="0"/>
          <w:numId w:val="21"/>
        </w:numPr>
        <w:spacing w:after="200" w:line="276" w:lineRule="auto"/>
        <w:jc w:val="both"/>
      </w:pPr>
      <w:r>
        <w:t>Forte renommée</w:t>
      </w:r>
    </w:p>
    <w:p w14:paraId="090F9782" w14:textId="77777777" w:rsidR="000C7A4E" w:rsidRDefault="000C7A4E" w:rsidP="009E526E">
      <w:pPr>
        <w:pStyle w:val="Paragraphedeliste"/>
        <w:numPr>
          <w:ilvl w:val="0"/>
          <w:numId w:val="21"/>
        </w:numPr>
        <w:spacing w:after="200" w:line="276" w:lineRule="auto"/>
        <w:jc w:val="both"/>
      </w:pPr>
      <w:r>
        <w:t>le personnage se trouve avec au moins 20 joueurs</w:t>
      </w:r>
    </w:p>
    <w:p w14:paraId="36341192" w14:textId="77777777" w:rsidR="000C7A4E" w:rsidRDefault="000C7A4E" w:rsidP="009E526E">
      <w:pPr>
        <w:pStyle w:val="Titre7"/>
        <w:numPr>
          <w:ilvl w:val="6"/>
          <w:numId w:val="13"/>
        </w:numPr>
        <w:spacing w:before="200" w:line="276" w:lineRule="auto"/>
      </w:pPr>
      <w:r>
        <w:t>Organiser</w:t>
      </w:r>
    </w:p>
    <w:p w14:paraId="0692E27D" w14:textId="77777777" w:rsidR="000C7A4E" w:rsidRDefault="000C7A4E" w:rsidP="000C7A4E">
      <w:r>
        <w:t>La présence de l’officier permet d’organiser les défenses d’une case.</w:t>
      </w:r>
    </w:p>
    <w:p w14:paraId="4C077DB9" w14:textId="77777777" w:rsidR="000C7A4E" w:rsidRDefault="000C7A4E" w:rsidP="000C7A4E">
      <w:r>
        <w:rPr>
          <w:b/>
        </w:rPr>
        <w:t>Coût</w:t>
      </w:r>
      <w:r>
        <w:t> : 700 Energie</w:t>
      </w:r>
    </w:p>
    <w:p w14:paraId="566EF168" w14:textId="77777777" w:rsidR="000C7A4E" w:rsidRDefault="000C7A4E" w:rsidP="000C7A4E">
      <w:r>
        <w:rPr>
          <w:b/>
        </w:rPr>
        <w:t>Avantage</w:t>
      </w:r>
      <w:r>
        <w:t> : pour les &lt;niveaux&gt; prochaines heures, les personnages présents sur la même case que l’officier dispose d’un bonus à l’attaque de &lt;niveau&gt;*présence. Il s’agit d’une bénédiction de groupe.</w:t>
      </w:r>
    </w:p>
    <w:p w14:paraId="792FFC64" w14:textId="77777777" w:rsidR="000C7A4E" w:rsidRDefault="000C7A4E" w:rsidP="000C7A4E">
      <w:r>
        <w:rPr>
          <w:b/>
        </w:rPr>
        <w:t>Requis</w:t>
      </w:r>
      <w:r>
        <w:t xml:space="preserve"> : </w:t>
      </w:r>
    </w:p>
    <w:p w14:paraId="40F291D2" w14:textId="77777777" w:rsidR="000C7A4E" w:rsidRDefault="000C7A4E" w:rsidP="009E526E">
      <w:pPr>
        <w:pStyle w:val="Paragraphedeliste"/>
        <w:numPr>
          <w:ilvl w:val="0"/>
          <w:numId w:val="22"/>
        </w:numPr>
        <w:spacing w:after="200" w:line="276" w:lineRule="auto"/>
        <w:jc w:val="both"/>
      </w:pPr>
      <w:r>
        <w:t>Galvaniser</w:t>
      </w:r>
    </w:p>
    <w:p w14:paraId="34D10B1E" w14:textId="77777777" w:rsidR="000C7A4E" w:rsidRDefault="000C7A4E" w:rsidP="009E526E">
      <w:pPr>
        <w:pStyle w:val="Paragraphedeliste"/>
        <w:numPr>
          <w:ilvl w:val="0"/>
          <w:numId w:val="22"/>
        </w:numPr>
        <w:spacing w:after="200" w:line="276" w:lineRule="auto"/>
        <w:jc w:val="both"/>
      </w:pPr>
      <w:r>
        <w:t>Le personnage possède une médaille d’argent dans la compétence « Galvaniser ».</w:t>
      </w:r>
    </w:p>
    <w:p w14:paraId="52A451F8" w14:textId="77777777" w:rsidR="000C7A4E" w:rsidRDefault="000C7A4E" w:rsidP="009E526E">
      <w:pPr>
        <w:pStyle w:val="Titre6"/>
        <w:numPr>
          <w:ilvl w:val="5"/>
          <w:numId w:val="13"/>
        </w:numPr>
        <w:spacing w:before="200" w:line="276" w:lineRule="auto"/>
      </w:pPr>
      <w:r>
        <w:lastRenderedPageBreak/>
        <w:t>Voie de l’Ascendance psychologique</w:t>
      </w:r>
    </w:p>
    <w:p w14:paraId="04E9694B" w14:textId="77777777" w:rsidR="000C7A4E" w:rsidRDefault="000C7A4E" w:rsidP="000C7A4E">
      <w:r>
        <w:t>Cette voie est celle des officiers utilisant leur charisme afin d’influencer les décisions des meutes de lycanthropes.</w:t>
      </w:r>
    </w:p>
    <w:p w14:paraId="09791FB1" w14:textId="77777777" w:rsidR="000C7A4E" w:rsidRDefault="000C7A4E" w:rsidP="009E526E">
      <w:pPr>
        <w:pStyle w:val="Titre7"/>
        <w:numPr>
          <w:ilvl w:val="6"/>
          <w:numId w:val="13"/>
        </w:numPr>
        <w:spacing w:before="200" w:line="276" w:lineRule="auto"/>
      </w:pPr>
      <w:r>
        <w:t>Stratège</w:t>
      </w:r>
    </w:p>
    <w:p w14:paraId="06C17AAF" w14:textId="77777777" w:rsidR="000C7A4E" w:rsidRDefault="000C7A4E" w:rsidP="000C7A4E">
      <w:r>
        <w:t>L’officier utilise ses capacités pour attirer les lycanthropes sur une case afin de leur tendre une embuscade.</w:t>
      </w:r>
    </w:p>
    <w:p w14:paraId="478C3396" w14:textId="77777777" w:rsidR="000C7A4E" w:rsidRDefault="000C7A4E" w:rsidP="000C7A4E">
      <w:r>
        <w:rPr>
          <w:b/>
        </w:rPr>
        <w:t>Coût</w:t>
      </w:r>
      <w:r>
        <w:t> : 500 Energie</w:t>
      </w:r>
    </w:p>
    <w:p w14:paraId="68A3DB2E" w14:textId="77777777" w:rsidR="000C7A4E" w:rsidRDefault="000C7A4E" w:rsidP="000C7A4E">
      <w:r>
        <w:rPr>
          <w:b/>
        </w:rPr>
        <w:t>Avantage</w:t>
      </w:r>
      <w:r>
        <w:t> : Augmente pour &lt;niveaux&gt; heures l’attraction de la case d’un coefficient de &lt;niveau&gt; + renom. Il s’agit d’une bénédiction de case.</w:t>
      </w:r>
    </w:p>
    <w:p w14:paraId="711C5DCF" w14:textId="77777777" w:rsidR="000C7A4E" w:rsidRDefault="000C7A4E" w:rsidP="000C7A4E">
      <w:r>
        <w:rPr>
          <w:b/>
        </w:rPr>
        <w:t>Requis</w:t>
      </w:r>
      <w:r>
        <w:t xml:space="preserve"> : </w:t>
      </w:r>
    </w:p>
    <w:p w14:paraId="6847AFD4" w14:textId="77777777" w:rsidR="000C7A4E" w:rsidRDefault="000C7A4E" w:rsidP="009E526E">
      <w:pPr>
        <w:pStyle w:val="Paragraphedeliste"/>
        <w:numPr>
          <w:ilvl w:val="0"/>
          <w:numId w:val="23"/>
        </w:numPr>
        <w:spacing w:after="200" w:line="276" w:lineRule="auto"/>
        <w:jc w:val="both"/>
      </w:pPr>
      <w:r>
        <w:t>Forte renommée</w:t>
      </w:r>
    </w:p>
    <w:p w14:paraId="21314BEF" w14:textId="77777777" w:rsidR="000C7A4E" w:rsidRDefault="000C7A4E" w:rsidP="009E526E">
      <w:pPr>
        <w:pStyle w:val="Paragraphedeliste"/>
        <w:numPr>
          <w:ilvl w:val="0"/>
          <w:numId w:val="23"/>
        </w:numPr>
        <w:spacing w:after="200" w:line="276" w:lineRule="auto"/>
        <w:jc w:val="both"/>
      </w:pPr>
      <w:r>
        <w:t>Le personnage a réussi à atteindre un niveau de renom de 10.</w:t>
      </w:r>
    </w:p>
    <w:p w14:paraId="7B3AC339" w14:textId="77777777" w:rsidR="000C7A4E" w:rsidRDefault="000C7A4E" w:rsidP="009E526E">
      <w:pPr>
        <w:pStyle w:val="Titre7"/>
        <w:numPr>
          <w:ilvl w:val="6"/>
          <w:numId w:val="13"/>
        </w:numPr>
        <w:spacing w:before="200" w:line="276" w:lineRule="auto"/>
      </w:pPr>
      <w:r>
        <w:t>Intimidant</w:t>
      </w:r>
    </w:p>
    <w:p w14:paraId="186052C7" w14:textId="77777777" w:rsidR="000C7A4E" w:rsidRDefault="000C7A4E" w:rsidP="000C7A4E">
      <w:r>
        <w:t>La présence du personnage sur la case fait hésiter les lycanthropes à s’y rendre.</w:t>
      </w:r>
    </w:p>
    <w:p w14:paraId="42545384" w14:textId="77777777" w:rsidR="000C7A4E" w:rsidRDefault="000C7A4E" w:rsidP="000C7A4E">
      <w:r>
        <w:rPr>
          <w:b/>
        </w:rPr>
        <w:t>Coût</w:t>
      </w:r>
      <w:r>
        <w:t> : 700 Energie</w:t>
      </w:r>
    </w:p>
    <w:p w14:paraId="3814C3C6" w14:textId="77777777" w:rsidR="000C7A4E" w:rsidRDefault="000C7A4E" w:rsidP="000C7A4E">
      <w:r>
        <w:rPr>
          <w:b/>
        </w:rPr>
        <w:t>Avantage</w:t>
      </w:r>
      <w:r>
        <w:t> : Augmente pour &lt;niveaux&gt; heures la répulsion de la case d’un coefficient de &lt;niveau&gt; + renom. Il s’agit d’une bénédiction de case.</w:t>
      </w:r>
    </w:p>
    <w:p w14:paraId="0FA74E16" w14:textId="77777777" w:rsidR="000C7A4E" w:rsidRDefault="000C7A4E" w:rsidP="000C7A4E">
      <w:r>
        <w:rPr>
          <w:b/>
        </w:rPr>
        <w:t>Requis</w:t>
      </w:r>
      <w:r>
        <w:t xml:space="preserve"> : </w:t>
      </w:r>
    </w:p>
    <w:p w14:paraId="206B5C97" w14:textId="77777777" w:rsidR="000C7A4E" w:rsidRDefault="000C7A4E" w:rsidP="009E526E">
      <w:pPr>
        <w:pStyle w:val="Paragraphedeliste"/>
        <w:numPr>
          <w:ilvl w:val="0"/>
          <w:numId w:val="24"/>
        </w:numPr>
        <w:spacing w:after="200" w:line="276" w:lineRule="auto"/>
        <w:jc w:val="both"/>
      </w:pPr>
      <w:r>
        <w:t>Stratège</w:t>
      </w:r>
    </w:p>
    <w:p w14:paraId="51CBC1FB" w14:textId="77777777" w:rsidR="000C7A4E" w:rsidRDefault="000C7A4E" w:rsidP="009E526E">
      <w:pPr>
        <w:pStyle w:val="Paragraphedeliste"/>
        <w:numPr>
          <w:ilvl w:val="0"/>
          <w:numId w:val="24"/>
        </w:numPr>
        <w:spacing w:after="200" w:line="276" w:lineRule="auto"/>
        <w:jc w:val="both"/>
      </w:pPr>
      <w:r>
        <w:t xml:space="preserve">le personnage possède un renom de 12 </w:t>
      </w:r>
    </w:p>
    <w:p w14:paraId="10DD8BB5" w14:textId="77777777" w:rsidR="000C7A4E" w:rsidRDefault="000C7A4E" w:rsidP="009E526E">
      <w:pPr>
        <w:pStyle w:val="Titre4"/>
        <w:numPr>
          <w:ilvl w:val="3"/>
          <w:numId w:val="13"/>
        </w:numPr>
        <w:spacing w:before="200" w:line="276" w:lineRule="auto"/>
      </w:pPr>
      <w:r>
        <w:t>Voie du tireur</w:t>
      </w:r>
    </w:p>
    <w:p w14:paraId="1E456A36" w14:textId="77777777" w:rsidR="000C7A4E" w:rsidRDefault="000C7A4E" w:rsidP="000C7A4E">
      <w:r>
        <w:t>Le tireur est un expert en armes à feu.</w:t>
      </w:r>
    </w:p>
    <w:p w14:paraId="680849B8" w14:textId="77777777" w:rsidR="000C7A4E" w:rsidRDefault="000C7A4E" w:rsidP="009E526E">
      <w:pPr>
        <w:pStyle w:val="Titre5"/>
        <w:numPr>
          <w:ilvl w:val="4"/>
          <w:numId w:val="13"/>
        </w:numPr>
        <w:spacing w:before="200" w:line="276" w:lineRule="auto"/>
      </w:pPr>
      <w:r>
        <w:t>Arme à feu</w:t>
      </w:r>
    </w:p>
    <w:p w14:paraId="21010936" w14:textId="77777777" w:rsidR="000C7A4E" w:rsidRDefault="000C7A4E" w:rsidP="000C7A4E">
      <w:r>
        <w:t>Permet d’utiliser une arme à feu pour se battre.</w:t>
      </w:r>
    </w:p>
    <w:p w14:paraId="3FCB2FA3" w14:textId="77777777" w:rsidR="000C7A4E" w:rsidRDefault="000C7A4E" w:rsidP="000C7A4E">
      <w:r>
        <w:rPr>
          <w:b/>
        </w:rPr>
        <w:t>Coût</w:t>
      </w:r>
      <w:r>
        <w:t> : 250 Energie</w:t>
      </w:r>
    </w:p>
    <w:p w14:paraId="70EF63F1" w14:textId="77777777" w:rsidR="000C7A4E" w:rsidRDefault="000C7A4E" w:rsidP="000C7A4E">
      <w:r>
        <w:rPr>
          <w:b/>
        </w:rPr>
        <w:t>Avantage</w:t>
      </w:r>
      <w:r>
        <w:t> : permet d’infliger 10 fois l’attaque fois le bonus de l’arme équipée en dégâts aux ennemis.</w:t>
      </w:r>
    </w:p>
    <w:p w14:paraId="2ADA0BB0" w14:textId="77777777" w:rsidR="000C7A4E" w:rsidRDefault="000C7A4E" w:rsidP="000C7A4E">
      <w:r>
        <w:rPr>
          <w:b/>
        </w:rPr>
        <w:t>Requis</w:t>
      </w:r>
      <w:r>
        <w:t xml:space="preserve"> : </w:t>
      </w:r>
    </w:p>
    <w:p w14:paraId="09FF3196" w14:textId="77777777" w:rsidR="000C7A4E" w:rsidRDefault="000C7A4E" w:rsidP="009E526E">
      <w:pPr>
        <w:pStyle w:val="Paragraphedeliste"/>
        <w:numPr>
          <w:ilvl w:val="0"/>
          <w:numId w:val="18"/>
        </w:numPr>
        <w:spacing w:after="200" w:line="276" w:lineRule="auto"/>
        <w:jc w:val="both"/>
      </w:pPr>
      <w:r>
        <w:t>possède une arme à feu dans son inventaire.</w:t>
      </w:r>
    </w:p>
    <w:p w14:paraId="1E1E0862" w14:textId="77777777" w:rsidR="000C7A4E" w:rsidRDefault="000C7A4E" w:rsidP="000C7A4E">
      <w:pPr>
        <w:pStyle w:val="Sansinterligne"/>
      </w:pPr>
      <w:r>
        <w:rPr>
          <w:b/>
        </w:rPr>
        <w:t>Nécessaire</w:t>
      </w:r>
      <w:r>
        <w:t> : avoir une arme à feu équipée</w:t>
      </w:r>
    </w:p>
    <w:p w14:paraId="0134569F" w14:textId="77777777" w:rsidR="000C7A4E" w:rsidRDefault="000C7A4E" w:rsidP="009E526E">
      <w:pPr>
        <w:pStyle w:val="Titre5"/>
        <w:numPr>
          <w:ilvl w:val="4"/>
          <w:numId w:val="13"/>
        </w:numPr>
        <w:spacing w:before="200" w:line="276" w:lineRule="auto"/>
      </w:pPr>
      <w:r>
        <w:t>Sous voie du mitrailleur</w:t>
      </w:r>
    </w:p>
    <w:p w14:paraId="4FEBBC05" w14:textId="77777777" w:rsidR="000C7A4E" w:rsidRDefault="000C7A4E" w:rsidP="009E526E">
      <w:pPr>
        <w:pStyle w:val="Titre6"/>
        <w:numPr>
          <w:ilvl w:val="5"/>
          <w:numId w:val="13"/>
        </w:numPr>
        <w:spacing w:before="200" w:line="276" w:lineRule="auto"/>
      </w:pPr>
      <w:r>
        <w:t>Tir frénétique</w:t>
      </w:r>
    </w:p>
    <w:p w14:paraId="2198F6BE" w14:textId="77777777" w:rsidR="000C7A4E" w:rsidRDefault="000C7A4E" w:rsidP="000C7A4E">
      <w:r>
        <w:t>Le personnage tir sur tout ce qui bouge, au détriment de sa discrétion.</w:t>
      </w:r>
    </w:p>
    <w:p w14:paraId="043E9DAF" w14:textId="77777777" w:rsidR="000C7A4E" w:rsidRDefault="000C7A4E" w:rsidP="000C7A4E">
      <w:r>
        <w:t>Coût : 500 Energie</w:t>
      </w:r>
    </w:p>
    <w:p w14:paraId="71340110" w14:textId="77777777" w:rsidR="000C7A4E" w:rsidRDefault="000C7A4E" w:rsidP="000C7A4E">
      <w:r>
        <w:rPr>
          <w:b/>
        </w:rPr>
        <w:t>Avantage</w:t>
      </w:r>
      <w:r>
        <w:t> : La prochaine attaque du personnage est augmentée de &lt;niveau/2&gt;. (&lt;att + &lt;niv/2&gt;&gt; * 10 * arme). Lors de la contre attaque, la discrétion est diminuée de &lt;phys/2&gt;.</w:t>
      </w:r>
    </w:p>
    <w:p w14:paraId="7319AF61" w14:textId="77777777" w:rsidR="000C7A4E" w:rsidRDefault="000C7A4E" w:rsidP="000C7A4E">
      <w:r>
        <w:rPr>
          <w:b/>
        </w:rPr>
        <w:lastRenderedPageBreak/>
        <w:t>Requis</w:t>
      </w:r>
      <w:r>
        <w:t xml:space="preserve"> : </w:t>
      </w:r>
    </w:p>
    <w:p w14:paraId="3B6A2415" w14:textId="77777777" w:rsidR="000C7A4E" w:rsidRDefault="000C7A4E" w:rsidP="009E526E">
      <w:pPr>
        <w:pStyle w:val="Paragraphedeliste"/>
        <w:numPr>
          <w:ilvl w:val="0"/>
          <w:numId w:val="18"/>
        </w:numPr>
        <w:spacing w:after="200" w:line="276" w:lineRule="auto"/>
        <w:jc w:val="both"/>
      </w:pPr>
      <w:r>
        <w:t>Arme à feu</w:t>
      </w:r>
    </w:p>
    <w:p w14:paraId="71F71F9B" w14:textId="77777777" w:rsidR="000C7A4E" w:rsidRDefault="000C7A4E" w:rsidP="009E526E">
      <w:pPr>
        <w:pStyle w:val="Paragraphedeliste"/>
        <w:numPr>
          <w:ilvl w:val="0"/>
          <w:numId w:val="18"/>
        </w:numPr>
        <w:spacing w:after="200" w:line="276" w:lineRule="auto"/>
        <w:jc w:val="both"/>
      </w:pPr>
      <w:r>
        <w:t>Médaille d’argenten « Arme à feu ».</w:t>
      </w:r>
    </w:p>
    <w:p w14:paraId="30845F51" w14:textId="77777777" w:rsidR="000C7A4E" w:rsidRDefault="000C7A4E" w:rsidP="000C7A4E">
      <w:pPr>
        <w:pStyle w:val="Sansinterligne"/>
      </w:pPr>
      <w:r>
        <w:rPr>
          <w:b/>
        </w:rPr>
        <w:t>Nécessaire</w:t>
      </w:r>
      <w:r>
        <w:t> : avoir une arme à feu équipée</w:t>
      </w:r>
    </w:p>
    <w:p w14:paraId="61497061" w14:textId="77777777" w:rsidR="000C7A4E" w:rsidRDefault="000C7A4E" w:rsidP="009E526E">
      <w:pPr>
        <w:pStyle w:val="Titre6"/>
        <w:numPr>
          <w:ilvl w:val="5"/>
          <w:numId w:val="13"/>
        </w:numPr>
        <w:spacing w:before="200" w:line="276" w:lineRule="auto"/>
      </w:pPr>
      <w:r>
        <w:t>Tir puissant</w:t>
      </w:r>
    </w:p>
    <w:p w14:paraId="59691DCA" w14:textId="77777777" w:rsidR="000C7A4E" w:rsidRDefault="000C7A4E" w:rsidP="000C7A4E">
      <w:r>
        <w:t>Le personnage effectue une attaque surpuissante au détriment de sa défense.</w:t>
      </w:r>
    </w:p>
    <w:p w14:paraId="30A8C572" w14:textId="77777777" w:rsidR="000C7A4E" w:rsidRDefault="000C7A4E" w:rsidP="000C7A4E">
      <w:r>
        <w:rPr>
          <w:b/>
        </w:rPr>
        <w:t>Coût</w:t>
      </w:r>
      <w:r>
        <w:t> : 700 Energie</w:t>
      </w:r>
    </w:p>
    <w:p w14:paraId="55AB71F1" w14:textId="77777777" w:rsidR="000C7A4E" w:rsidRDefault="000C7A4E" w:rsidP="000C7A4E">
      <w:r>
        <w:rPr>
          <w:b/>
        </w:rPr>
        <w:t>Avantage</w:t>
      </w:r>
      <w:r>
        <w:t> : pendant les &lt;niveaux&gt; prochaines heures, le personnage voit son attaque augmentée de &lt;niveau&gt; et sa défense réduite de &lt;niveau&gt;/2.</w:t>
      </w:r>
    </w:p>
    <w:p w14:paraId="2D3F07FD" w14:textId="77777777" w:rsidR="000C7A4E" w:rsidRDefault="000C7A4E" w:rsidP="000C7A4E">
      <w:r>
        <w:rPr>
          <w:b/>
        </w:rPr>
        <w:t>Requis</w:t>
      </w:r>
      <w:r>
        <w:t> :</w:t>
      </w:r>
    </w:p>
    <w:p w14:paraId="66223BCA" w14:textId="77777777" w:rsidR="000C7A4E" w:rsidRDefault="000C7A4E" w:rsidP="009E526E">
      <w:pPr>
        <w:pStyle w:val="Paragraphedeliste"/>
        <w:numPr>
          <w:ilvl w:val="0"/>
          <w:numId w:val="15"/>
        </w:numPr>
        <w:spacing w:after="200" w:line="276" w:lineRule="auto"/>
        <w:jc w:val="both"/>
      </w:pPr>
      <w:r>
        <w:t>Tir frénétique</w:t>
      </w:r>
    </w:p>
    <w:p w14:paraId="4A5CAE24" w14:textId="77777777" w:rsidR="000C7A4E" w:rsidRDefault="000C7A4E" w:rsidP="009E526E">
      <w:pPr>
        <w:pStyle w:val="Paragraphedeliste"/>
        <w:numPr>
          <w:ilvl w:val="0"/>
          <w:numId w:val="15"/>
        </w:numPr>
        <w:spacing w:after="200" w:line="276" w:lineRule="auto"/>
        <w:jc w:val="both"/>
      </w:pPr>
      <w:r>
        <w:t>Le personnage a attaqué à l’arme à feu avec un physique de 10</w:t>
      </w:r>
    </w:p>
    <w:p w14:paraId="60917B49" w14:textId="77777777" w:rsidR="000C7A4E" w:rsidRDefault="000C7A4E" w:rsidP="000C7A4E">
      <w:pPr>
        <w:pStyle w:val="Sansinterligne"/>
      </w:pPr>
      <w:r>
        <w:rPr>
          <w:b/>
        </w:rPr>
        <w:t>Nécessaire</w:t>
      </w:r>
      <w:r>
        <w:t> : avoir une arme à feu équipée</w:t>
      </w:r>
    </w:p>
    <w:p w14:paraId="4833820D" w14:textId="77777777" w:rsidR="000C7A4E" w:rsidRDefault="000C7A4E" w:rsidP="009E526E">
      <w:pPr>
        <w:pStyle w:val="Titre5"/>
        <w:numPr>
          <w:ilvl w:val="4"/>
          <w:numId w:val="13"/>
        </w:numPr>
        <w:spacing w:before="200" w:line="276" w:lineRule="auto"/>
      </w:pPr>
      <w:r>
        <w:t>Voie du pro de la gâchette</w:t>
      </w:r>
    </w:p>
    <w:p w14:paraId="7B110117" w14:textId="77777777" w:rsidR="000C7A4E" w:rsidRDefault="000C7A4E" w:rsidP="000C7A4E">
      <w:r>
        <w:t>Le pro de la gâchette est un tireur rapide.</w:t>
      </w:r>
    </w:p>
    <w:p w14:paraId="5663BD6D" w14:textId="77777777" w:rsidR="000C7A4E" w:rsidRDefault="000C7A4E" w:rsidP="009E526E">
      <w:pPr>
        <w:pStyle w:val="Titre6"/>
        <w:numPr>
          <w:ilvl w:val="5"/>
          <w:numId w:val="13"/>
        </w:numPr>
        <w:spacing w:before="200" w:line="276" w:lineRule="auto"/>
      </w:pPr>
      <w:r>
        <w:t>Rechargement rapide</w:t>
      </w:r>
    </w:p>
    <w:p w14:paraId="4B66D1FE" w14:textId="77777777" w:rsidR="000C7A4E" w:rsidRDefault="000C7A4E" w:rsidP="000C7A4E">
      <w:r>
        <w:t>Le tireur est devenu pro dans l’art de remplacer ses cartouches.</w:t>
      </w:r>
    </w:p>
    <w:p w14:paraId="4292DD7B" w14:textId="77777777" w:rsidR="000C7A4E" w:rsidRDefault="000C7A4E" w:rsidP="000C7A4E">
      <w:r>
        <w:rPr>
          <w:b/>
        </w:rPr>
        <w:t>Coût</w:t>
      </w:r>
      <w:r>
        <w:t> : 500 Energie</w:t>
      </w:r>
    </w:p>
    <w:p w14:paraId="17479A38" w14:textId="77777777" w:rsidR="000C7A4E" w:rsidRDefault="000C7A4E" w:rsidP="000C7A4E">
      <w:r>
        <w:rPr>
          <w:b/>
        </w:rPr>
        <w:t>Avantage</w:t>
      </w:r>
      <w:r>
        <w:t> : La prochaine attaque est doublée.</w:t>
      </w:r>
    </w:p>
    <w:p w14:paraId="30F4045A" w14:textId="77777777" w:rsidR="000C7A4E" w:rsidRDefault="000C7A4E" w:rsidP="000C7A4E">
      <w:r>
        <w:rPr>
          <w:b/>
        </w:rPr>
        <w:t>Requis</w:t>
      </w:r>
      <w:r>
        <w:t xml:space="preserve"> : </w:t>
      </w:r>
    </w:p>
    <w:p w14:paraId="1C57B867" w14:textId="77777777" w:rsidR="000C7A4E" w:rsidRDefault="000C7A4E" w:rsidP="009E526E">
      <w:pPr>
        <w:pStyle w:val="Paragraphedeliste"/>
        <w:numPr>
          <w:ilvl w:val="0"/>
          <w:numId w:val="18"/>
        </w:numPr>
        <w:spacing w:after="200" w:line="276" w:lineRule="auto"/>
        <w:jc w:val="both"/>
      </w:pPr>
      <w:r>
        <w:t>Arme à feu</w:t>
      </w:r>
    </w:p>
    <w:p w14:paraId="6C4A1ABC" w14:textId="77777777" w:rsidR="000C7A4E" w:rsidRDefault="000C7A4E" w:rsidP="009E526E">
      <w:pPr>
        <w:pStyle w:val="Paragraphedeliste"/>
        <w:numPr>
          <w:ilvl w:val="0"/>
          <w:numId w:val="18"/>
        </w:numPr>
        <w:spacing w:after="200" w:line="276" w:lineRule="auto"/>
        <w:jc w:val="both"/>
      </w:pPr>
      <w:r>
        <w:t xml:space="preserve">Avoir attaqué avec un </w:t>
      </w:r>
      <w:commentRangeStart w:id="47"/>
      <w:r>
        <w:t xml:space="preserve">Volley Gun </w:t>
      </w:r>
      <w:commentRangeEnd w:id="47"/>
      <w:r>
        <w:rPr>
          <w:rStyle w:val="Marquedecommentaire"/>
        </w:rPr>
        <w:commentReference w:id="47"/>
      </w:r>
    </w:p>
    <w:p w14:paraId="71F09DE6" w14:textId="77777777" w:rsidR="000C7A4E" w:rsidRDefault="000C7A4E" w:rsidP="000C7A4E">
      <w:pPr>
        <w:pStyle w:val="Sansinterligne"/>
      </w:pPr>
      <w:r>
        <w:rPr>
          <w:b/>
        </w:rPr>
        <w:t>Nécessaire</w:t>
      </w:r>
      <w:r>
        <w:t> : avoir une arme à feu équipée</w:t>
      </w:r>
    </w:p>
    <w:p w14:paraId="36E66748" w14:textId="77777777" w:rsidR="000C7A4E" w:rsidRDefault="000C7A4E" w:rsidP="009E526E">
      <w:pPr>
        <w:pStyle w:val="Titre6"/>
        <w:numPr>
          <w:ilvl w:val="5"/>
          <w:numId w:val="13"/>
        </w:numPr>
        <w:spacing w:before="200" w:line="276" w:lineRule="auto"/>
      </w:pPr>
      <w:r>
        <w:t>Feu nourri</w:t>
      </w:r>
    </w:p>
    <w:p w14:paraId="40151032" w14:textId="77777777" w:rsidR="000C7A4E" w:rsidRDefault="000C7A4E" w:rsidP="000C7A4E">
      <w:r>
        <w:t>Le tireur est pro dans l’art de recharger et de viser rapidement.</w:t>
      </w:r>
    </w:p>
    <w:p w14:paraId="031B1C3E" w14:textId="77777777" w:rsidR="000C7A4E" w:rsidRDefault="000C7A4E" w:rsidP="000C7A4E">
      <w:r>
        <w:rPr>
          <w:b/>
        </w:rPr>
        <w:t>Coût</w:t>
      </w:r>
      <w:r>
        <w:t> : 700 Energie</w:t>
      </w:r>
    </w:p>
    <w:p w14:paraId="42173457" w14:textId="77777777" w:rsidR="000C7A4E" w:rsidRDefault="000C7A4E" w:rsidP="000C7A4E">
      <w:r>
        <w:rPr>
          <w:b/>
        </w:rPr>
        <w:t>Avantage</w:t>
      </w:r>
      <w:r>
        <w:t> : La prochaine attaque est triplée</w:t>
      </w:r>
    </w:p>
    <w:p w14:paraId="0F3FC1D5" w14:textId="77777777" w:rsidR="000C7A4E" w:rsidRDefault="000C7A4E" w:rsidP="000C7A4E">
      <w:r>
        <w:rPr>
          <w:b/>
        </w:rPr>
        <w:t>Requis</w:t>
      </w:r>
      <w:r>
        <w:t> :</w:t>
      </w:r>
    </w:p>
    <w:p w14:paraId="1BFBB2CA" w14:textId="77777777" w:rsidR="000C7A4E" w:rsidRDefault="000C7A4E" w:rsidP="009E526E">
      <w:pPr>
        <w:pStyle w:val="Paragraphedeliste"/>
        <w:numPr>
          <w:ilvl w:val="0"/>
          <w:numId w:val="25"/>
        </w:numPr>
        <w:spacing w:after="200" w:line="276" w:lineRule="auto"/>
        <w:jc w:val="both"/>
      </w:pPr>
      <w:r>
        <w:t>Rechargement rapide</w:t>
      </w:r>
    </w:p>
    <w:p w14:paraId="2206C1E2" w14:textId="77777777" w:rsidR="000C7A4E" w:rsidRDefault="000C7A4E" w:rsidP="009E526E">
      <w:pPr>
        <w:pStyle w:val="Paragraphedeliste"/>
        <w:numPr>
          <w:ilvl w:val="0"/>
          <w:numId w:val="25"/>
        </w:numPr>
        <w:spacing w:after="200" w:line="276" w:lineRule="auto"/>
        <w:jc w:val="both"/>
      </w:pPr>
      <w:r>
        <w:t>Le personnage médaille d’argent dans la compétence « Rechargement rapide »</w:t>
      </w:r>
    </w:p>
    <w:p w14:paraId="7848AE0D" w14:textId="77777777" w:rsidR="000C7A4E" w:rsidRDefault="000C7A4E" w:rsidP="000C7A4E">
      <w:pPr>
        <w:pStyle w:val="Sansinterligne"/>
      </w:pPr>
      <w:r>
        <w:rPr>
          <w:b/>
        </w:rPr>
        <w:t>Nécessaire</w:t>
      </w:r>
      <w:r>
        <w:t> : avoir une arme à feu équipée</w:t>
      </w:r>
    </w:p>
    <w:p w14:paraId="174A1658" w14:textId="77777777" w:rsidR="000C7A4E" w:rsidRDefault="000C7A4E" w:rsidP="009E526E">
      <w:pPr>
        <w:pStyle w:val="Titre5"/>
        <w:numPr>
          <w:ilvl w:val="4"/>
          <w:numId w:val="13"/>
        </w:numPr>
        <w:spacing w:before="200" w:line="276" w:lineRule="auto"/>
      </w:pPr>
      <w:r>
        <w:t>Sous voie de l’artilleur</w:t>
      </w:r>
    </w:p>
    <w:p w14:paraId="1047FDEC" w14:textId="77777777" w:rsidR="000C7A4E" w:rsidRDefault="000C7A4E" w:rsidP="000C7A4E">
      <w:r>
        <w:t>Cette voie est réservée à ceux qui  utilisent les tours d’artillerie.</w:t>
      </w:r>
    </w:p>
    <w:p w14:paraId="34E4F2F1" w14:textId="77777777" w:rsidR="000C7A4E" w:rsidRDefault="000C7A4E" w:rsidP="009E526E">
      <w:pPr>
        <w:pStyle w:val="Titre6"/>
        <w:numPr>
          <w:ilvl w:val="5"/>
          <w:numId w:val="13"/>
        </w:numPr>
        <w:spacing w:before="200" w:line="276" w:lineRule="auto"/>
      </w:pPr>
      <w:r>
        <w:lastRenderedPageBreak/>
        <w:t>Tirer</w:t>
      </w:r>
    </w:p>
    <w:p w14:paraId="4E48E7D5" w14:textId="77777777" w:rsidR="000C7A4E" w:rsidRDefault="000C7A4E" w:rsidP="000C7A4E">
      <w:r>
        <w:t>Le personnage peut tirer à partir d’une tour d’artillerie.</w:t>
      </w:r>
    </w:p>
    <w:p w14:paraId="5DF2BFE0" w14:textId="77777777" w:rsidR="000C7A4E" w:rsidRDefault="000C7A4E" w:rsidP="000C7A4E">
      <w:r>
        <w:rPr>
          <w:b/>
        </w:rPr>
        <w:t>Coût</w:t>
      </w:r>
      <w:r>
        <w:t> : 250 Energie</w:t>
      </w:r>
    </w:p>
    <w:p w14:paraId="44B7EAFD" w14:textId="77777777" w:rsidR="000C7A4E" w:rsidRDefault="000C7A4E" w:rsidP="000C7A4E">
      <w:r>
        <w:rPr>
          <w:b/>
        </w:rPr>
        <w:t>Avantage</w:t>
      </w:r>
      <w:r>
        <w:t> : le personnage utilise une tour d’artillerie pour attaquer.</w:t>
      </w:r>
    </w:p>
    <w:p w14:paraId="5EBEB3FD" w14:textId="77777777" w:rsidR="000C7A4E" w:rsidRDefault="000C7A4E" w:rsidP="000C7A4E">
      <w:r>
        <w:rPr>
          <w:b/>
        </w:rPr>
        <w:t>Requis</w:t>
      </w:r>
      <w:r>
        <w:t xml:space="preserve"> : </w:t>
      </w:r>
    </w:p>
    <w:p w14:paraId="550BE712" w14:textId="77777777" w:rsidR="000C7A4E" w:rsidRDefault="000C7A4E" w:rsidP="009E526E">
      <w:pPr>
        <w:pStyle w:val="Paragraphedeliste"/>
        <w:numPr>
          <w:ilvl w:val="0"/>
          <w:numId w:val="19"/>
        </w:numPr>
        <w:spacing w:after="200" w:line="276" w:lineRule="auto"/>
        <w:jc w:val="both"/>
      </w:pPr>
      <w:r>
        <w:t>Tir puissant</w:t>
      </w:r>
    </w:p>
    <w:p w14:paraId="44AC8889" w14:textId="77777777" w:rsidR="000C7A4E" w:rsidRDefault="000C7A4E" w:rsidP="009E526E">
      <w:pPr>
        <w:pStyle w:val="Paragraphedeliste"/>
        <w:numPr>
          <w:ilvl w:val="0"/>
          <w:numId w:val="19"/>
        </w:numPr>
        <w:spacing w:after="200" w:line="276" w:lineRule="auto"/>
        <w:jc w:val="both"/>
      </w:pPr>
      <w:r>
        <w:t>Médaille d’or en « Arme à feu »</w:t>
      </w:r>
    </w:p>
    <w:p w14:paraId="29FED84C" w14:textId="77777777" w:rsidR="000C7A4E" w:rsidRDefault="000C7A4E" w:rsidP="009E526E">
      <w:pPr>
        <w:pStyle w:val="Titre6"/>
        <w:numPr>
          <w:ilvl w:val="5"/>
          <w:numId w:val="13"/>
        </w:numPr>
        <w:spacing w:before="200" w:line="276" w:lineRule="auto"/>
      </w:pPr>
      <w:r>
        <w:t>Tir à distance</w:t>
      </w:r>
    </w:p>
    <w:p w14:paraId="30BC9DFF" w14:textId="77777777" w:rsidR="000C7A4E" w:rsidRDefault="000C7A4E" w:rsidP="000C7A4E">
      <w:r>
        <w:t>Le personnage utilise la tour d’artillerie pour tirer au loin.</w:t>
      </w:r>
    </w:p>
    <w:p w14:paraId="4F0616ED" w14:textId="77777777" w:rsidR="000C7A4E" w:rsidRDefault="000C7A4E" w:rsidP="000C7A4E">
      <w:r>
        <w:rPr>
          <w:b/>
        </w:rPr>
        <w:t>Coût</w:t>
      </w:r>
      <w:r>
        <w:t> : 500 Energie</w:t>
      </w:r>
    </w:p>
    <w:p w14:paraId="37AA7364" w14:textId="77777777" w:rsidR="000C7A4E" w:rsidRDefault="000C7A4E" w:rsidP="000C7A4E">
      <w:r>
        <w:rPr>
          <w:b/>
        </w:rPr>
        <w:t>Avantage</w:t>
      </w:r>
      <w:r>
        <w:t> : le personnage utilise la tour d’artillerie pour attaquer. Il peut viser à &lt;niveau&gt; cases de distance.</w:t>
      </w:r>
    </w:p>
    <w:p w14:paraId="21198F62" w14:textId="77777777" w:rsidR="000C7A4E" w:rsidRDefault="000C7A4E" w:rsidP="000C7A4E">
      <w:r>
        <w:rPr>
          <w:b/>
        </w:rPr>
        <w:t>Requis</w:t>
      </w:r>
      <w:r>
        <w:t xml:space="preserve"> : </w:t>
      </w:r>
    </w:p>
    <w:p w14:paraId="6C9E6416" w14:textId="77777777" w:rsidR="000C7A4E" w:rsidRDefault="000C7A4E" w:rsidP="009E526E">
      <w:pPr>
        <w:pStyle w:val="Paragraphedeliste"/>
        <w:numPr>
          <w:ilvl w:val="0"/>
          <w:numId w:val="25"/>
        </w:numPr>
        <w:spacing w:after="200" w:line="276" w:lineRule="auto"/>
        <w:jc w:val="both"/>
      </w:pPr>
      <w:r>
        <w:t>Tirer</w:t>
      </w:r>
    </w:p>
    <w:p w14:paraId="137296C2" w14:textId="77777777" w:rsidR="000C7A4E" w:rsidRDefault="000C7A4E" w:rsidP="009E526E">
      <w:pPr>
        <w:pStyle w:val="Paragraphedeliste"/>
        <w:numPr>
          <w:ilvl w:val="0"/>
          <w:numId w:val="25"/>
        </w:numPr>
        <w:spacing w:after="200" w:line="276" w:lineRule="auto"/>
        <w:jc w:val="both"/>
      </w:pPr>
      <w:r>
        <w:t>Médaille d’argent en tirer.</w:t>
      </w:r>
    </w:p>
    <w:p w14:paraId="2E0E4035" w14:textId="77777777" w:rsidR="000C7A4E" w:rsidRDefault="000C7A4E" w:rsidP="009E526E">
      <w:pPr>
        <w:pStyle w:val="Titre4"/>
        <w:numPr>
          <w:ilvl w:val="3"/>
          <w:numId w:val="13"/>
        </w:numPr>
        <w:spacing w:before="200" w:line="276" w:lineRule="auto"/>
      </w:pPr>
      <w:r>
        <w:t>Voie du moine</w:t>
      </w:r>
    </w:p>
    <w:p w14:paraId="73C1FFC7" w14:textId="77777777" w:rsidR="000C7A4E" w:rsidRDefault="000C7A4E" w:rsidP="000C7A4E">
      <w:r>
        <w:t>Il s’agit de la voie du personnage qui a décidé de se battre à main nues.</w:t>
      </w:r>
    </w:p>
    <w:p w14:paraId="747E5CEA" w14:textId="77777777" w:rsidR="000C7A4E" w:rsidRDefault="000C7A4E" w:rsidP="009E526E">
      <w:pPr>
        <w:pStyle w:val="Titre5"/>
        <w:numPr>
          <w:ilvl w:val="4"/>
          <w:numId w:val="13"/>
        </w:numPr>
        <w:spacing w:before="200" w:line="276" w:lineRule="auto"/>
      </w:pPr>
      <w:r>
        <w:t>Bonus à main nue</w:t>
      </w:r>
    </w:p>
    <w:p w14:paraId="2EBF854E" w14:textId="77777777" w:rsidR="000C7A4E" w:rsidRDefault="000C7A4E" w:rsidP="000C7A4E">
      <w:r>
        <w:t>L’attaquant à main nue bénéficie automatiquement d’un bonus à ses dégâts.</w:t>
      </w:r>
    </w:p>
    <w:p w14:paraId="0469C467" w14:textId="77777777" w:rsidR="000C7A4E" w:rsidRDefault="000C7A4E" w:rsidP="000C7A4E">
      <w:r>
        <w:rPr>
          <w:b/>
        </w:rPr>
        <w:t>Coût</w:t>
      </w:r>
      <w:r>
        <w:t> : 250 Energie</w:t>
      </w:r>
    </w:p>
    <w:p w14:paraId="68A04655" w14:textId="77777777" w:rsidR="000C7A4E" w:rsidRDefault="000C7A4E" w:rsidP="000C7A4E">
      <w:r>
        <w:rPr>
          <w:b/>
        </w:rPr>
        <w:t>Avantage</w:t>
      </w:r>
      <w:r>
        <w:t> : Permet d’infliger 40 fois l’attaque en dégâts. C’est équivalent à une arme +4.</w:t>
      </w:r>
    </w:p>
    <w:p w14:paraId="67B71D71" w14:textId="77777777" w:rsidR="000C7A4E" w:rsidRDefault="000C7A4E" w:rsidP="000C7A4E">
      <w:r>
        <w:rPr>
          <w:b/>
        </w:rPr>
        <w:t>Requis</w:t>
      </w:r>
      <w:r>
        <w:t> :</w:t>
      </w:r>
    </w:p>
    <w:p w14:paraId="76F16DD6" w14:textId="77777777" w:rsidR="000C7A4E" w:rsidRDefault="000C7A4E" w:rsidP="009E526E">
      <w:pPr>
        <w:pStyle w:val="Paragraphedeliste"/>
        <w:numPr>
          <w:ilvl w:val="0"/>
          <w:numId w:val="16"/>
        </w:numPr>
        <w:spacing w:after="200" w:line="276" w:lineRule="auto"/>
        <w:jc w:val="both"/>
      </w:pPr>
      <w:r>
        <w:t>Médaille de bronze en attaquer</w:t>
      </w:r>
    </w:p>
    <w:p w14:paraId="270F9943" w14:textId="77777777" w:rsidR="000C7A4E" w:rsidRDefault="000C7A4E" w:rsidP="009E526E">
      <w:pPr>
        <w:pStyle w:val="Titre5"/>
        <w:numPr>
          <w:ilvl w:val="4"/>
          <w:numId w:val="13"/>
        </w:numPr>
        <w:spacing w:before="200" w:line="276" w:lineRule="auto"/>
      </w:pPr>
      <w:r>
        <w:t>Sous voie de la parade</w:t>
      </w:r>
    </w:p>
    <w:p w14:paraId="1C77762F" w14:textId="77777777" w:rsidR="000C7A4E" w:rsidRDefault="000C7A4E" w:rsidP="000C7A4E">
      <w:r>
        <w:t>Il s’agit de la voie du personnage qui cherche essentiellement à parer les frappes de son adversaire.</w:t>
      </w:r>
    </w:p>
    <w:p w14:paraId="2DFDB08F" w14:textId="77777777" w:rsidR="000C7A4E" w:rsidRDefault="000C7A4E" w:rsidP="009E526E">
      <w:pPr>
        <w:pStyle w:val="Titre6"/>
        <w:numPr>
          <w:ilvl w:val="5"/>
          <w:numId w:val="13"/>
        </w:numPr>
        <w:spacing w:before="200" w:line="276" w:lineRule="auto"/>
      </w:pPr>
      <w:r>
        <w:t>Expertise du combat</w:t>
      </w:r>
    </w:p>
    <w:p w14:paraId="786B1C5D" w14:textId="77777777" w:rsidR="000C7A4E" w:rsidRDefault="000C7A4E" w:rsidP="000C7A4E">
      <w:r>
        <w:t>Permet au joueur d’augmenter sa défense, cela au détriment de son attaque.</w:t>
      </w:r>
    </w:p>
    <w:p w14:paraId="402C0163" w14:textId="77777777" w:rsidR="000C7A4E" w:rsidRDefault="000C7A4E" w:rsidP="000C7A4E">
      <w:r>
        <w:rPr>
          <w:b/>
        </w:rPr>
        <w:t>Cout</w:t>
      </w:r>
      <w:r>
        <w:t> : 500 Energie</w:t>
      </w:r>
    </w:p>
    <w:p w14:paraId="733E187D" w14:textId="77777777" w:rsidR="000C7A4E" w:rsidRDefault="000C7A4E" w:rsidP="000C7A4E">
      <w:r>
        <w:rPr>
          <w:b/>
        </w:rPr>
        <w:t>Avantage</w:t>
      </w:r>
      <w:r>
        <w:t> : La prochaine attaque du personnage est réduite de &lt;niveau/2&gt; (&lt;attaque - &lt;niv/2&gt;&gt; * 10). Pendant la contre attaque, sa défense est augmentée de &lt;niveau&gt;.</w:t>
      </w:r>
    </w:p>
    <w:p w14:paraId="303E7856" w14:textId="77777777" w:rsidR="000C7A4E" w:rsidRDefault="000C7A4E" w:rsidP="000C7A4E">
      <w:r>
        <w:rPr>
          <w:b/>
        </w:rPr>
        <w:t>Requis</w:t>
      </w:r>
      <w:r>
        <w:t> :</w:t>
      </w:r>
    </w:p>
    <w:p w14:paraId="679B37B5" w14:textId="77777777" w:rsidR="000C7A4E" w:rsidRDefault="000C7A4E" w:rsidP="009E526E">
      <w:pPr>
        <w:pStyle w:val="Paragraphedeliste"/>
        <w:numPr>
          <w:ilvl w:val="0"/>
          <w:numId w:val="16"/>
        </w:numPr>
        <w:spacing w:after="200" w:line="276" w:lineRule="auto"/>
        <w:jc w:val="both"/>
      </w:pPr>
      <w:r>
        <w:t>Bonus à main nue</w:t>
      </w:r>
    </w:p>
    <w:p w14:paraId="48B50AFF" w14:textId="77777777" w:rsidR="000C7A4E" w:rsidRDefault="000C7A4E" w:rsidP="009E526E">
      <w:pPr>
        <w:pStyle w:val="Paragraphedeliste"/>
        <w:numPr>
          <w:ilvl w:val="0"/>
          <w:numId w:val="16"/>
        </w:numPr>
        <w:spacing w:after="200" w:line="276" w:lineRule="auto"/>
        <w:jc w:val="both"/>
      </w:pPr>
      <w:r>
        <w:t>Possède un équipement léger (moins de 10 kg) permettant d’augmenter sa défense.</w:t>
      </w:r>
    </w:p>
    <w:p w14:paraId="6473B638" w14:textId="77777777" w:rsidR="000C7A4E" w:rsidRDefault="000C7A4E" w:rsidP="009E526E">
      <w:pPr>
        <w:pStyle w:val="Titre6"/>
        <w:numPr>
          <w:ilvl w:val="5"/>
          <w:numId w:val="13"/>
        </w:numPr>
        <w:spacing w:before="200" w:line="276" w:lineRule="auto"/>
      </w:pPr>
      <w:r>
        <w:lastRenderedPageBreak/>
        <w:t>Stoïcisme</w:t>
      </w:r>
    </w:p>
    <w:p w14:paraId="46227D87" w14:textId="77777777" w:rsidR="000C7A4E" w:rsidRDefault="000C7A4E" w:rsidP="000C7A4E">
      <w:r>
        <w:t>Le personnage augmente sa défense.</w:t>
      </w:r>
    </w:p>
    <w:p w14:paraId="34366F32" w14:textId="77777777" w:rsidR="000C7A4E" w:rsidRDefault="000C7A4E" w:rsidP="000C7A4E">
      <w:r>
        <w:rPr>
          <w:b/>
        </w:rPr>
        <w:t>Coût</w:t>
      </w:r>
      <w:r>
        <w:t> : 700 Energie</w:t>
      </w:r>
    </w:p>
    <w:p w14:paraId="2754B220" w14:textId="77777777" w:rsidR="000C7A4E" w:rsidRDefault="000C7A4E" w:rsidP="000C7A4E">
      <w:r>
        <w:rPr>
          <w:b/>
        </w:rPr>
        <w:t>Avantage</w:t>
      </w:r>
      <w:r>
        <w:t> : Pendant les &lt;niveaux&gt; prochaines heures, le personnage voit sa défense augmentée de &lt;niveau&gt;. C’est équivalent à une bénédiction.</w:t>
      </w:r>
    </w:p>
    <w:p w14:paraId="77422ABF" w14:textId="77777777" w:rsidR="000C7A4E" w:rsidRDefault="000C7A4E" w:rsidP="000C7A4E">
      <w:r>
        <w:rPr>
          <w:b/>
        </w:rPr>
        <w:t>Requis</w:t>
      </w:r>
      <w:r>
        <w:t xml:space="preserve"> : </w:t>
      </w:r>
    </w:p>
    <w:p w14:paraId="406ED946" w14:textId="77777777" w:rsidR="000C7A4E" w:rsidRDefault="000C7A4E" w:rsidP="009E526E">
      <w:pPr>
        <w:pStyle w:val="Paragraphedeliste"/>
        <w:numPr>
          <w:ilvl w:val="0"/>
          <w:numId w:val="17"/>
        </w:numPr>
        <w:spacing w:after="200" w:line="276" w:lineRule="auto"/>
        <w:jc w:val="both"/>
      </w:pPr>
      <w:r>
        <w:t>Expertise du combat</w:t>
      </w:r>
    </w:p>
    <w:p w14:paraId="77921DE1" w14:textId="77777777" w:rsidR="000C7A4E" w:rsidRDefault="000C7A4E" w:rsidP="009E526E">
      <w:pPr>
        <w:pStyle w:val="Paragraphedeliste"/>
        <w:numPr>
          <w:ilvl w:val="0"/>
          <w:numId w:val="17"/>
        </w:numPr>
        <w:spacing w:after="200" w:line="276" w:lineRule="auto"/>
        <w:jc w:val="both"/>
      </w:pPr>
      <w:r>
        <w:t>le personnage possède une médaille d’argent  en « Expertise du combat ».</w:t>
      </w:r>
    </w:p>
    <w:p w14:paraId="3B913D92" w14:textId="77777777" w:rsidR="000C7A4E" w:rsidRDefault="000C7A4E" w:rsidP="009E526E">
      <w:pPr>
        <w:pStyle w:val="Titre5"/>
        <w:numPr>
          <w:ilvl w:val="4"/>
          <w:numId w:val="13"/>
        </w:numPr>
        <w:spacing w:before="200" w:line="276" w:lineRule="auto"/>
      </w:pPr>
      <w:r>
        <w:t>Sous voie du pugiliste</w:t>
      </w:r>
    </w:p>
    <w:p w14:paraId="4DF3D531" w14:textId="77777777" w:rsidR="000C7A4E" w:rsidRDefault="000C7A4E" w:rsidP="000C7A4E">
      <w:r>
        <w:t>Il s’agit de la voie du personnage basant sa frappe sur sa force.</w:t>
      </w:r>
    </w:p>
    <w:p w14:paraId="1E4699C3" w14:textId="77777777" w:rsidR="000C7A4E" w:rsidRDefault="000C7A4E" w:rsidP="009E526E">
      <w:pPr>
        <w:pStyle w:val="Titre6"/>
        <w:numPr>
          <w:ilvl w:val="5"/>
          <w:numId w:val="13"/>
        </w:numPr>
        <w:spacing w:before="200" w:line="276" w:lineRule="auto"/>
      </w:pPr>
      <w:r>
        <w:t>Poing américain</w:t>
      </w:r>
    </w:p>
    <w:p w14:paraId="158582F8" w14:textId="77777777" w:rsidR="000C7A4E" w:rsidRDefault="000C7A4E" w:rsidP="000C7A4E">
      <w:r>
        <w:t>Les poings du personnage sont considérés comme une arme blanche tellement le coup est puissant.</w:t>
      </w:r>
    </w:p>
    <w:p w14:paraId="3DFE0F41" w14:textId="77777777" w:rsidR="000C7A4E" w:rsidRDefault="000C7A4E" w:rsidP="000C7A4E">
      <w:r>
        <w:rPr>
          <w:b/>
        </w:rPr>
        <w:t>Coût</w:t>
      </w:r>
      <w:r>
        <w:t> : 500 Energie</w:t>
      </w:r>
    </w:p>
    <w:p w14:paraId="569BFC11" w14:textId="77777777" w:rsidR="000C7A4E" w:rsidRDefault="000C7A4E" w:rsidP="000C7A4E">
      <w:r>
        <w:rPr>
          <w:b/>
        </w:rPr>
        <w:t>Avantage</w:t>
      </w:r>
      <w:r>
        <w:t> : Permet d’infliger 60 fois l’attaque en dégâts. C’est équivalent à une arme +6.</w:t>
      </w:r>
    </w:p>
    <w:p w14:paraId="3921EEA5" w14:textId="77777777" w:rsidR="000C7A4E" w:rsidRDefault="000C7A4E" w:rsidP="000C7A4E">
      <w:r>
        <w:rPr>
          <w:b/>
        </w:rPr>
        <w:t>Requis</w:t>
      </w:r>
      <w:r>
        <w:t xml:space="preserve"> : </w:t>
      </w:r>
    </w:p>
    <w:p w14:paraId="65CCFAF1" w14:textId="77777777" w:rsidR="000C7A4E" w:rsidRDefault="000C7A4E" w:rsidP="009E526E">
      <w:pPr>
        <w:pStyle w:val="Paragraphedeliste"/>
        <w:numPr>
          <w:ilvl w:val="0"/>
          <w:numId w:val="26"/>
        </w:numPr>
        <w:spacing w:after="200" w:line="276" w:lineRule="auto"/>
        <w:jc w:val="both"/>
      </w:pPr>
      <w:r>
        <w:t>Attaque à main nue</w:t>
      </w:r>
    </w:p>
    <w:p w14:paraId="03C3E8F0" w14:textId="77777777" w:rsidR="000C7A4E" w:rsidRDefault="000C7A4E" w:rsidP="009E526E">
      <w:pPr>
        <w:pStyle w:val="Paragraphedeliste"/>
        <w:numPr>
          <w:ilvl w:val="0"/>
          <w:numId w:val="26"/>
        </w:numPr>
        <w:spacing w:after="200" w:line="276" w:lineRule="auto"/>
        <w:jc w:val="both"/>
      </w:pPr>
      <w:r>
        <w:t>le personnage a lancé une attaque à main nue avec un niveau de physique de 8</w:t>
      </w:r>
    </w:p>
    <w:p w14:paraId="0DCBFC8F" w14:textId="77777777" w:rsidR="000C7A4E" w:rsidRDefault="000C7A4E" w:rsidP="009E526E">
      <w:pPr>
        <w:pStyle w:val="Titre6"/>
        <w:numPr>
          <w:ilvl w:val="5"/>
          <w:numId w:val="13"/>
        </w:numPr>
        <w:spacing w:before="200" w:line="276" w:lineRule="auto"/>
      </w:pPr>
      <w:r>
        <w:t>Coup fracassant</w:t>
      </w:r>
    </w:p>
    <w:p w14:paraId="65A4A45B" w14:textId="77777777" w:rsidR="000C7A4E" w:rsidRDefault="000C7A4E" w:rsidP="000C7A4E">
      <w:r>
        <w:t>Une attaque excessivement forte.</w:t>
      </w:r>
    </w:p>
    <w:p w14:paraId="78422FEA" w14:textId="77777777" w:rsidR="000C7A4E" w:rsidRDefault="000C7A4E" w:rsidP="000C7A4E">
      <w:r>
        <w:rPr>
          <w:b/>
        </w:rPr>
        <w:t>Coût</w:t>
      </w:r>
      <w:r>
        <w:t> : 700 Energie</w:t>
      </w:r>
    </w:p>
    <w:p w14:paraId="1E3523B0" w14:textId="77777777" w:rsidR="000C7A4E" w:rsidRDefault="000C7A4E" w:rsidP="000C7A4E">
      <w:r>
        <w:rPr>
          <w:b/>
        </w:rPr>
        <w:t>Avantage</w:t>
      </w:r>
      <w:r>
        <w:t> : Permet d’infliger 60 fois l’attaque en dégâts. C’est équivalent à une arme +8.</w:t>
      </w:r>
    </w:p>
    <w:p w14:paraId="77A6DE31" w14:textId="77777777" w:rsidR="000C7A4E" w:rsidRDefault="000C7A4E" w:rsidP="000C7A4E">
      <w:r>
        <w:rPr>
          <w:b/>
        </w:rPr>
        <w:t>Requis</w:t>
      </w:r>
      <w:r>
        <w:t xml:space="preserve"> : </w:t>
      </w:r>
    </w:p>
    <w:p w14:paraId="57A6F409" w14:textId="77777777" w:rsidR="000C7A4E" w:rsidRDefault="000C7A4E" w:rsidP="009E526E">
      <w:pPr>
        <w:pStyle w:val="Paragraphedeliste"/>
        <w:numPr>
          <w:ilvl w:val="0"/>
          <w:numId w:val="27"/>
        </w:numPr>
        <w:spacing w:after="200" w:line="276" w:lineRule="auto"/>
        <w:jc w:val="both"/>
      </w:pPr>
      <w:r>
        <w:t>Poing américain</w:t>
      </w:r>
    </w:p>
    <w:p w14:paraId="3AECEF63" w14:textId="77777777" w:rsidR="000C7A4E" w:rsidRDefault="000C7A4E" w:rsidP="009E526E">
      <w:pPr>
        <w:pStyle w:val="Paragraphedeliste"/>
        <w:numPr>
          <w:ilvl w:val="0"/>
          <w:numId w:val="27"/>
        </w:numPr>
        <w:spacing w:after="200" w:line="276" w:lineRule="auto"/>
        <w:jc w:val="both"/>
      </w:pPr>
      <w:r>
        <w:t>a attaqué à main nue avec un niveau de 12 en physique.</w:t>
      </w:r>
    </w:p>
    <w:p w14:paraId="2EA874F2" w14:textId="77777777" w:rsidR="000C7A4E" w:rsidRDefault="000C7A4E" w:rsidP="009E526E">
      <w:pPr>
        <w:pStyle w:val="Titre5"/>
        <w:numPr>
          <w:ilvl w:val="4"/>
          <w:numId w:val="13"/>
        </w:numPr>
        <w:spacing w:before="200" w:line="276" w:lineRule="auto"/>
      </w:pPr>
      <w:r>
        <w:t>La voie du Qi</w:t>
      </w:r>
    </w:p>
    <w:p w14:paraId="0F9B2270" w14:textId="77777777" w:rsidR="000C7A4E" w:rsidRDefault="000C7A4E" w:rsidP="000C7A4E">
      <w:r>
        <w:t>Cette voie est pour les guerriers à main nue voyant un aspect spirituel dans leurs attaques.</w:t>
      </w:r>
    </w:p>
    <w:p w14:paraId="4D84D0D8" w14:textId="77777777" w:rsidR="000C7A4E" w:rsidRDefault="000C7A4E" w:rsidP="009E526E">
      <w:pPr>
        <w:pStyle w:val="Titre6"/>
        <w:numPr>
          <w:ilvl w:val="5"/>
          <w:numId w:val="13"/>
        </w:numPr>
        <w:spacing w:before="200" w:line="276" w:lineRule="auto"/>
      </w:pPr>
      <w:r>
        <w:t>Frappe intelligente</w:t>
      </w:r>
    </w:p>
    <w:p w14:paraId="7B4CC41C" w14:textId="77777777" w:rsidR="000C7A4E" w:rsidRDefault="000C7A4E" w:rsidP="000C7A4E">
      <w:r>
        <w:t>Le personnage profite de la faiblesse de ses adversaires afin de rendre son attaque plus forte, cependant, il se découvre pour pouvoir utiliser ses coups.</w:t>
      </w:r>
    </w:p>
    <w:p w14:paraId="4B0C579D" w14:textId="77777777" w:rsidR="000C7A4E" w:rsidRDefault="000C7A4E" w:rsidP="000C7A4E">
      <w:r>
        <w:rPr>
          <w:b/>
        </w:rPr>
        <w:t>Coût</w:t>
      </w:r>
      <w:r>
        <w:t> : 500 Energie</w:t>
      </w:r>
    </w:p>
    <w:p w14:paraId="3389FC2D" w14:textId="77777777" w:rsidR="000C7A4E" w:rsidRDefault="000C7A4E" w:rsidP="000C7A4E">
      <w:r>
        <w:rPr>
          <w:b/>
        </w:rPr>
        <w:t>Avantage</w:t>
      </w:r>
      <w:r>
        <w:t> : La prochaine attaque du personnage utilise le mental (&lt;mental&gt; * 10). Lors de la contre attaque, la défense est diminuée de &lt;niveau /2&gt;.</w:t>
      </w:r>
    </w:p>
    <w:p w14:paraId="4F9C1187" w14:textId="77777777" w:rsidR="000C7A4E" w:rsidRDefault="000C7A4E" w:rsidP="000C7A4E">
      <w:r>
        <w:rPr>
          <w:b/>
        </w:rPr>
        <w:t>Requis</w:t>
      </w:r>
      <w:r>
        <w:t xml:space="preserve"> : </w:t>
      </w:r>
    </w:p>
    <w:p w14:paraId="31595750" w14:textId="77777777" w:rsidR="000C7A4E" w:rsidRDefault="000C7A4E" w:rsidP="009E526E">
      <w:pPr>
        <w:pStyle w:val="Paragraphedeliste"/>
        <w:numPr>
          <w:ilvl w:val="0"/>
          <w:numId w:val="28"/>
        </w:numPr>
        <w:spacing w:after="200" w:line="276" w:lineRule="auto"/>
        <w:jc w:val="both"/>
      </w:pPr>
      <w:r>
        <w:t>Frappe à main nue</w:t>
      </w:r>
    </w:p>
    <w:p w14:paraId="4B7767C9" w14:textId="77777777" w:rsidR="000C7A4E" w:rsidRDefault="000C7A4E" w:rsidP="009E526E">
      <w:pPr>
        <w:pStyle w:val="Paragraphedeliste"/>
        <w:numPr>
          <w:ilvl w:val="0"/>
          <w:numId w:val="28"/>
        </w:numPr>
        <w:spacing w:after="200" w:line="276" w:lineRule="auto"/>
        <w:jc w:val="both"/>
      </w:pPr>
      <w:r>
        <w:t>A attaqué à main nue avec un mentale de 8</w:t>
      </w:r>
    </w:p>
    <w:p w14:paraId="3ED56E0D" w14:textId="77777777" w:rsidR="000C7A4E" w:rsidRDefault="000C7A4E" w:rsidP="009E526E">
      <w:pPr>
        <w:pStyle w:val="Titre6"/>
        <w:numPr>
          <w:ilvl w:val="5"/>
          <w:numId w:val="13"/>
        </w:numPr>
        <w:spacing w:before="200" w:line="276" w:lineRule="auto"/>
      </w:pPr>
      <w:r>
        <w:lastRenderedPageBreak/>
        <w:t>Frappe magique</w:t>
      </w:r>
    </w:p>
    <w:p w14:paraId="1CEBAF02" w14:textId="77777777" w:rsidR="000C7A4E" w:rsidRDefault="000C7A4E" w:rsidP="000C7A4E">
      <w:r>
        <w:t>Le personnage est tellement intuitif qu’il réussit à utiliser tous ses sens pour attaquer son adversaire.</w:t>
      </w:r>
    </w:p>
    <w:p w14:paraId="18A5A1BE" w14:textId="77777777" w:rsidR="000C7A4E" w:rsidRDefault="000C7A4E" w:rsidP="000C7A4E">
      <w:r>
        <w:rPr>
          <w:b/>
        </w:rPr>
        <w:t>Coût</w:t>
      </w:r>
      <w:r>
        <w:t> : 700 Energie</w:t>
      </w:r>
    </w:p>
    <w:p w14:paraId="253AAA7A" w14:textId="77777777" w:rsidR="000C7A4E" w:rsidRDefault="000C7A4E" w:rsidP="000C7A4E">
      <w:r>
        <w:rPr>
          <w:b/>
        </w:rPr>
        <w:t>Avantage</w:t>
      </w:r>
      <w:r>
        <w:t xml:space="preserve"> : La prochaine attaque est améliorée par la perception du personnage (&lt;att + per&gt; * 10). </w:t>
      </w:r>
    </w:p>
    <w:p w14:paraId="56AAC37D" w14:textId="77777777" w:rsidR="000C7A4E" w:rsidRDefault="000C7A4E" w:rsidP="000C7A4E">
      <w:r>
        <w:rPr>
          <w:b/>
        </w:rPr>
        <w:t>Requis</w:t>
      </w:r>
      <w:r>
        <w:t xml:space="preserve"> : </w:t>
      </w:r>
    </w:p>
    <w:p w14:paraId="701A82F3" w14:textId="77777777" w:rsidR="000C7A4E" w:rsidRDefault="000C7A4E" w:rsidP="009E526E">
      <w:pPr>
        <w:pStyle w:val="Paragraphedeliste"/>
        <w:numPr>
          <w:ilvl w:val="0"/>
          <w:numId w:val="29"/>
        </w:numPr>
        <w:spacing w:after="200" w:line="276" w:lineRule="auto"/>
        <w:jc w:val="both"/>
      </w:pPr>
      <w:r>
        <w:t>Frappe intelligente</w:t>
      </w:r>
    </w:p>
    <w:p w14:paraId="441E9DBC" w14:textId="77777777" w:rsidR="000C7A4E" w:rsidRDefault="000C7A4E" w:rsidP="009E526E">
      <w:pPr>
        <w:pStyle w:val="Paragraphedeliste"/>
        <w:numPr>
          <w:ilvl w:val="0"/>
          <w:numId w:val="29"/>
        </w:numPr>
        <w:spacing w:after="200" w:line="276" w:lineRule="auto"/>
        <w:jc w:val="both"/>
      </w:pPr>
      <w:r>
        <w:t>A attaqué de manière intelligente avec un niveau de perception de 10.</w:t>
      </w:r>
    </w:p>
    <w:p w14:paraId="65962011" w14:textId="77777777" w:rsidR="000C7A4E" w:rsidRDefault="000C7A4E" w:rsidP="009E526E">
      <w:pPr>
        <w:pStyle w:val="Titre3"/>
        <w:numPr>
          <w:ilvl w:val="2"/>
          <w:numId w:val="13"/>
        </w:numPr>
        <w:spacing w:before="200" w:line="276" w:lineRule="auto"/>
      </w:pPr>
      <w:r>
        <w:t>Voie de la création</w:t>
      </w:r>
    </w:p>
    <w:p w14:paraId="4B592629" w14:textId="77777777" w:rsidR="000C7A4E" w:rsidRDefault="000C7A4E" w:rsidP="009E526E">
      <w:pPr>
        <w:pStyle w:val="Titre4"/>
        <w:numPr>
          <w:ilvl w:val="3"/>
          <w:numId w:val="13"/>
        </w:numPr>
        <w:spacing w:before="200" w:line="276" w:lineRule="auto"/>
      </w:pPr>
      <w:r>
        <w:t>Sous voie du bâtisseur</w:t>
      </w:r>
    </w:p>
    <w:p w14:paraId="3619C1A5" w14:textId="77777777" w:rsidR="000C7A4E" w:rsidRDefault="000C7A4E" w:rsidP="000C7A4E">
      <w:r>
        <w:t>Le bâtisseur est l’ingénieur qui élabore et construit les bâtiments.</w:t>
      </w:r>
    </w:p>
    <w:p w14:paraId="1526AD1D" w14:textId="77777777" w:rsidR="000C7A4E" w:rsidRDefault="000C7A4E" w:rsidP="009E526E">
      <w:pPr>
        <w:pStyle w:val="Titre5"/>
        <w:numPr>
          <w:ilvl w:val="4"/>
          <w:numId w:val="13"/>
        </w:numPr>
        <w:spacing w:before="200" w:line="276" w:lineRule="auto"/>
      </w:pPr>
      <w:r>
        <w:t xml:space="preserve">Bâtir </w:t>
      </w:r>
    </w:p>
    <w:p w14:paraId="07CBE0AB" w14:textId="77777777" w:rsidR="000C7A4E" w:rsidRDefault="000C7A4E" w:rsidP="000C7A4E">
      <w:pPr>
        <w:rPr>
          <w:rStyle w:val="Emphaseple"/>
        </w:rPr>
      </w:pPr>
      <w:r>
        <w:rPr>
          <w:rStyle w:val="Emphaseple"/>
        </w:rPr>
        <w:t>Cette compétence de base fait partie intégrante de la voie du bâtisseur.</w:t>
      </w:r>
    </w:p>
    <w:p w14:paraId="3376BD44" w14:textId="77777777" w:rsidR="000C7A4E" w:rsidRDefault="000C7A4E" w:rsidP="009E526E">
      <w:pPr>
        <w:pStyle w:val="Titre5"/>
        <w:numPr>
          <w:ilvl w:val="4"/>
          <w:numId w:val="13"/>
        </w:numPr>
        <w:spacing w:before="200" w:line="276" w:lineRule="auto"/>
      </w:pPr>
      <w:r>
        <w:t>Recherches en bâtiment</w:t>
      </w:r>
    </w:p>
    <w:p w14:paraId="6D479592" w14:textId="77777777" w:rsidR="000C7A4E" w:rsidRDefault="000C7A4E" w:rsidP="000C7A4E">
      <w:r>
        <w:t>Le personnage peut faire des recherches pour découvrir des bâtiments.</w:t>
      </w:r>
    </w:p>
    <w:p w14:paraId="6E41E0E5" w14:textId="77777777" w:rsidR="000C7A4E" w:rsidRDefault="000C7A4E" w:rsidP="000C7A4E">
      <w:r>
        <w:rPr>
          <w:b/>
        </w:rPr>
        <w:t>Coût</w:t>
      </w:r>
      <w:r>
        <w:t> : 250 Energie</w:t>
      </w:r>
    </w:p>
    <w:p w14:paraId="705DAFE4" w14:textId="77777777" w:rsidR="000C7A4E" w:rsidRDefault="000C7A4E" w:rsidP="000C7A4E">
      <w:r>
        <w:rPr>
          <w:b/>
        </w:rPr>
        <w:t>Avantage</w:t>
      </w:r>
      <w:r>
        <w:t> : Augmente la jauge de recherche de &lt;niveau&gt;</w:t>
      </w:r>
    </w:p>
    <w:p w14:paraId="5531C406" w14:textId="77777777" w:rsidR="000C7A4E" w:rsidRDefault="000C7A4E" w:rsidP="000C7A4E">
      <w:r>
        <w:rPr>
          <w:b/>
        </w:rPr>
        <w:t>Requis</w:t>
      </w:r>
      <w:r>
        <w:t xml:space="preserve"> : </w:t>
      </w:r>
    </w:p>
    <w:p w14:paraId="713A004E" w14:textId="77777777" w:rsidR="000C7A4E" w:rsidRDefault="000C7A4E" w:rsidP="009E526E">
      <w:pPr>
        <w:pStyle w:val="Paragraphedeliste"/>
        <w:numPr>
          <w:ilvl w:val="0"/>
          <w:numId w:val="19"/>
        </w:numPr>
        <w:spacing w:after="200" w:line="276" w:lineRule="auto"/>
        <w:jc w:val="both"/>
      </w:pPr>
      <w:r>
        <w:t>Médaille d’argent en « bâtir »</w:t>
      </w:r>
    </w:p>
    <w:p w14:paraId="592AA047" w14:textId="77777777" w:rsidR="000C7A4E" w:rsidRDefault="000C7A4E" w:rsidP="009E526E">
      <w:pPr>
        <w:pStyle w:val="Titre5"/>
        <w:numPr>
          <w:ilvl w:val="4"/>
          <w:numId w:val="13"/>
        </w:numPr>
        <w:spacing w:before="200" w:line="276" w:lineRule="auto"/>
      </w:pPr>
      <w:r>
        <w:t>Rédiger plan</w:t>
      </w:r>
    </w:p>
    <w:p w14:paraId="5353AC04" w14:textId="77777777" w:rsidR="000C7A4E" w:rsidRDefault="000C7A4E" w:rsidP="000C7A4E">
      <w:r>
        <w:t>Le personnage peut utiliser ses recherches pour dessiner le plan d’un bâtiment.</w:t>
      </w:r>
    </w:p>
    <w:p w14:paraId="4BFB08B1" w14:textId="77777777" w:rsidR="000C7A4E" w:rsidRDefault="000C7A4E" w:rsidP="000C7A4E">
      <w:r>
        <w:rPr>
          <w:b/>
        </w:rPr>
        <w:t>Coût</w:t>
      </w:r>
      <w:r>
        <w:t> : 500 Energie</w:t>
      </w:r>
    </w:p>
    <w:p w14:paraId="78895613" w14:textId="77777777" w:rsidR="000C7A4E" w:rsidRDefault="000C7A4E" w:rsidP="000C7A4E">
      <w:r>
        <w:rPr>
          <w:b/>
        </w:rPr>
        <w:t>Avantage</w:t>
      </w:r>
      <w:r>
        <w:t xml:space="preserve"> : La jauge de recherche est descendue du nombre de points nécessaire au bâtiment voulu, le plan du bâtiment apparait dans l’inventaire du personnage. Le nombre de ressources requises pour la construction du bâtiment rédigé dépend du niveau en « rédiger plans » du </w:t>
      </w:r>
      <w:commentRangeStart w:id="48"/>
      <w:r>
        <w:t>personnage</w:t>
      </w:r>
      <w:commentRangeEnd w:id="48"/>
      <w:r>
        <w:rPr>
          <w:rStyle w:val="Marquedecommentaire"/>
        </w:rPr>
        <w:commentReference w:id="48"/>
      </w:r>
      <w:r>
        <w:t>.</w:t>
      </w:r>
    </w:p>
    <w:p w14:paraId="47B806B2" w14:textId="77777777" w:rsidR="000C7A4E" w:rsidRDefault="000C7A4E" w:rsidP="000C7A4E">
      <w:r>
        <w:rPr>
          <w:b/>
        </w:rPr>
        <w:t>Requis</w:t>
      </w:r>
      <w:r>
        <w:t xml:space="preserve"> : </w:t>
      </w:r>
    </w:p>
    <w:p w14:paraId="79E5B4CD" w14:textId="77777777" w:rsidR="000C7A4E" w:rsidRDefault="000C7A4E" w:rsidP="009E526E">
      <w:pPr>
        <w:pStyle w:val="Paragraphedeliste"/>
        <w:numPr>
          <w:ilvl w:val="0"/>
          <w:numId w:val="19"/>
        </w:numPr>
        <w:spacing w:after="200" w:line="276" w:lineRule="auto"/>
        <w:jc w:val="both"/>
      </w:pPr>
      <w:r>
        <w:t>Médaille d’argent en Recherches en bâtiments.</w:t>
      </w:r>
    </w:p>
    <w:p w14:paraId="7C560A04" w14:textId="77777777" w:rsidR="000C7A4E" w:rsidRDefault="000C7A4E" w:rsidP="009E526E">
      <w:pPr>
        <w:pStyle w:val="Titre4"/>
        <w:numPr>
          <w:ilvl w:val="3"/>
          <w:numId w:val="13"/>
        </w:numPr>
        <w:spacing w:before="200" w:line="276" w:lineRule="auto"/>
      </w:pPr>
      <w:r>
        <w:t>Sous voie du forgeron</w:t>
      </w:r>
    </w:p>
    <w:p w14:paraId="0BCB2AE0" w14:textId="77777777" w:rsidR="000C7A4E" w:rsidRDefault="000C7A4E" w:rsidP="009E526E">
      <w:pPr>
        <w:pStyle w:val="Titre5"/>
        <w:numPr>
          <w:ilvl w:val="4"/>
          <w:numId w:val="13"/>
        </w:numPr>
        <w:spacing w:before="200" w:line="276" w:lineRule="auto"/>
      </w:pPr>
      <w:r>
        <w:t xml:space="preserve">Forger </w:t>
      </w:r>
    </w:p>
    <w:p w14:paraId="0C388AC0" w14:textId="77777777" w:rsidR="000C7A4E" w:rsidRDefault="000C7A4E" w:rsidP="000C7A4E">
      <w:pPr>
        <w:rPr>
          <w:rStyle w:val="Emphaseple"/>
        </w:rPr>
      </w:pPr>
      <w:r>
        <w:rPr>
          <w:rStyle w:val="Emphaseple"/>
        </w:rPr>
        <w:t>Cette compétence de base fait partie intégrante de la voie du forgeron.</w:t>
      </w:r>
    </w:p>
    <w:p w14:paraId="702FA424" w14:textId="77777777" w:rsidR="000C7A4E" w:rsidRDefault="000C7A4E" w:rsidP="009E526E">
      <w:pPr>
        <w:pStyle w:val="Titre5"/>
        <w:numPr>
          <w:ilvl w:val="4"/>
          <w:numId w:val="13"/>
        </w:numPr>
        <w:spacing w:before="200" w:line="276" w:lineRule="auto"/>
      </w:pPr>
      <w:r>
        <w:t>Réparer</w:t>
      </w:r>
    </w:p>
    <w:p w14:paraId="6EB8E25A" w14:textId="77777777" w:rsidR="000C7A4E" w:rsidRDefault="000C7A4E" w:rsidP="000C7A4E">
      <w:r>
        <w:t>Le personnage peut réparer un objet.</w:t>
      </w:r>
    </w:p>
    <w:p w14:paraId="45D0787A" w14:textId="77777777" w:rsidR="000C7A4E" w:rsidRDefault="000C7A4E" w:rsidP="000C7A4E">
      <w:r>
        <w:rPr>
          <w:b/>
        </w:rPr>
        <w:t>Coût</w:t>
      </w:r>
      <w:r>
        <w:t> : 250 Energie</w:t>
      </w:r>
    </w:p>
    <w:p w14:paraId="69AABBCE" w14:textId="77777777" w:rsidR="000C7A4E" w:rsidRDefault="000C7A4E" w:rsidP="000C7A4E">
      <w:r>
        <w:rPr>
          <w:b/>
        </w:rPr>
        <w:t>Avantage</w:t>
      </w:r>
      <w:r>
        <w:t> : l’objet sur lequel l’action est effectuée récupère ses points de vie. Les ressources nécessaires à la réparation sont soustraites de l’inventaire du personnage.</w:t>
      </w:r>
    </w:p>
    <w:p w14:paraId="55F3C5B8" w14:textId="77777777" w:rsidR="000C7A4E" w:rsidRDefault="000C7A4E" w:rsidP="000C7A4E">
      <w:r>
        <w:rPr>
          <w:b/>
        </w:rPr>
        <w:lastRenderedPageBreak/>
        <w:t>Requis</w:t>
      </w:r>
      <w:r>
        <w:t xml:space="preserve"> : </w:t>
      </w:r>
    </w:p>
    <w:p w14:paraId="03F515AA" w14:textId="77777777" w:rsidR="000C7A4E" w:rsidRDefault="000C7A4E" w:rsidP="009E526E">
      <w:pPr>
        <w:pStyle w:val="Paragraphedeliste"/>
        <w:numPr>
          <w:ilvl w:val="0"/>
          <w:numId w:val="19"/>
        </w:numPr>
        <w:spacing w:after="200" w:line="276" w:lineRule="auto"/>
        <w:jc w:val="both"/>
      </w:pPr>
      <w:r>
        <w:t>Médaille d’argenten forger</w:t>
      </w:r>
    </w:p>
    <w:p w14:paraId="6C4CCADC" w14:textId="77777777" w:rsidR="000C7A4E" w:rsidRDefault="000C7A4E" w:rsidP="009E526E">
      <w:pPr>
        <w:pStyle w:val="Titre5"/>
        <w:numPr>
          <w:ilvl w:val="4"/>
          <w:numId w:val="13"/>
        </w:numPr>
        <w:spacing w:before="200" w:line="276" w:lineRule="auto"/>
      </w:pPr>
      <w:r>
        <w:t>Recherches en forge</w:t>
      </w:r>
    </w:p>
    <w:p w14:paraId="590F4B4A" w14:textId="77777777" w:rsidR="000C7A4E" w:rsidRDefault="000C7A4E" w:rsidP="000C7A4E">
      <w:r>
        <w:t>Le personnage peut faire des recherches pour découvrir des objets.</w:t>
      </w:r>
    </w:p>
    <w:p w14:paraId="3AC828FB" w14:textId="77777777" w:rsidR="000C7A4E" w:rsidRDefault="000C7A4E" w:rsidP="000C7A4E">
      <w:r>
        <w:rPr>
          <w:b/>
        </w:rPr>
        <w:t>Coût</w:t>
      </w:r>
      <w:r>
        <w:t> : 250 Energie</w:t>
      </w:r>
    </w:p>
    <w:p w14:paraId="2BD8E985" w14:textId="77777777" w:rsidR="000C7A4E" w:rsidRDefault="000C7A4E" w:rsidP="000C7A4E">
      <w:r>
        <w:rPr>
          <w:b/>
        </w:rPr>
        <w:t>Avantage</w:t>
      </w:r>
      <w:r>
        <w:t> : Augmente la jauge de recherche de &lt;niveau&gt;</w:t>
      </w:r>
    </w:p>
    <w:p w14:paraId="3B835FF8" w14:textId="77777777" w:rsidR="000C7A4E" w:rsidRDefault="000C7A4E" w:rsidP="000C7A4E">
      <w:r>
        <w:rPr>
          <w:b/>
        </w:rPr>
        <w:t>Requis</w:t>
      </w:r>
      <w:r>
        <w:t xml:space="preserve"> : </w:t>
      </w:r>
    </w:p>
    <w:p w14:paraId="3A057FF7" w14:textId="77777777" w:rsidR="000C7A4E" w:rsidRDefault="000C7A4E" w:rsidP="009E526E">
      <w:pPr>
        <w:pStyle w:val="Paragraphedeliste"/>
        <w:numPr>
          <w:ilvl w:val="0"/>
          <w:numId w:val="19"/>
        </w:numPr>
        <w:spacing w:after="200" w:line="276" w:lineRule="auto"/>
        <w:jc w:val="both"/>
      </w:pPr>
      <w:r>
        <w:t>Médaille d’or en « forger »</w:t>
      </w:r>
    </w:p>
    <w:p w14:paraId="000AFC87" w14:textId="77777777" w:rsidR="000C7A4E" w:rsidRDefault="000C7A4E" w:rsidP="009E526E">
      <w:pPr>
        <w:pStyle w:val="Titre5"/>
        <w:numPr>
          <w:ilvl w:val="4"/>
          <w:numId w:val="13"/>
        </w:numPr>
        <w:spacing w:before="200" w:line="276" w:lineRule="auto"/>
      </w:pPr>
      <w:r>
        <w:t>Rédiger plan</w:t>
      </w:r>
    </w:p>
    <w:p w14:paraId="408679B2" w14:textId="77777777" w:rsidR="000C7A4E" w:rsidRDefault="000C7A4E" w:rsidP="000C7A4E">
      <w:r>
        <w:t>Le personnage peut utiliser ses recherches pour dessiner le plan d’un objet.</w:t>
      </w:r>
    </w:p>
    <w:p w14:paraId="01F7736B" w14:textId="77777777" w:rsidR="000C7A4E" w:rsidRDefault="000C7A4E" w:rsidP="000C7A4E">
      <w:r>
        <w:rPr>
          <w:b/>
        </w:rPr>
        <w:t>Coût</w:t>
      </w:r>
      <w:r>
        <w:t> : 500 Energie</w:t>
      </w:r>
    </w:p>
    <w:p w14:paraId="0D137125" w14:textId="77777777" w:rsidR="000C7A4E" w:rsidRDefault="000C7A4E" w:rsidP="000C7A4E">
      <w:r>
        <w:rPr>
          <w:b/>
        </w:rPr>
        <w:t>Avantage</w:t>
      </w:r>
      <w:r>
        <w:t xml:space="preserve"> : La jauge de recherche est descendue du nombre de points nécessaire à l’objet voulu, le plan de l’objet apparait dans l’inventaire du personnage. Le nombre de ressources requises pour la construction de l’objet rédigé dépend du niveau en « rédiger plans » du </w:t>
      </w:r>
      <w:commentRangeStart w:id="49"/>
      <w:r>
        <w:t>personnage</w:t>
      </w:r>
      <w:commentRangeEnd w:id="49"/>
      <w:r>
        <w:rPr>
          <w:rStyle w:val="Marquedecommentaire"/>
        </w:rPr>
        <w:commentReference w:id="49"/>
      </w:r>
      <w:r>
        <w:t>.</w:t>
      </w:r>
    </w:p>
    <w:p w14:paraId="3DE83E6F" w14:textId="77777777" w:rsidR="000C7A4E" w:rsidRDefault="000C7A4E" w:rsidP="000C7A4E">
      <w:r>
        <w:rPr>
          <w:b/>
        </w:rPr>
        <w:t>Requis</w:t>
      </w:r>
      <w:r>
        <w:t xml:space="preserve"> : </w:t>
      </w:r>
    </w:p>
    <w:p w14:paraId="11AFF651" w14:textId="77777777" w:rsidR="000C7A4E" w:rsidRDefault="000C7A4E" w:rsidP="009E526E">
      <w:pPr>
        <w:pStyle w:val="Paragraphedeliste"/>
        <w:numPr>
          <w:ilvl w:val="0"/>
          <w:numId w:val="19"/>
        </w:numPr>
        <w:spacing w:after="200" w:line="276" w:lineRule="auto"/>
        <w:jc w:val="both"/>
        <w:rPr>
          <w:rStyle w:val="Emphaseple"/>
          <w:i w:val="0"/>
          <w:iCs w:val="0"/>
        </w:rPr>
      </w:pPr>
      <w:r>
        <w:t>Médaille d’argent en Recherches en forge.</w:t>
      </w:r>
    </w:p>
    <w:p w14:paraId="26894F5A" w14:textId="77777777" w:rsidR="000C7A4E" w:rsidRDefault="000C7A4E" w:rsidP="009E526E">
      <w:pPr>
        <w:pStyle w:val="Titre4"/>
        <w:numPr>
          <w:ilvl w:val="3"/>
          <w:numId w:val="13"/>
        </w:numPr>
        <w:spacing w:before="200" w:line="276" w:lineRule="auto"/>
      </w:pPr>
      <w:r>
        <w:t>Sous voie du tisserand</w:t>
      </w:r>
    </w:p>
    <w:p w14:paraId="7CB605EF" w14:textId="77777777" w:rsidR="000C7A4E" w:rsidRDefault="000C7A4E" w:rsidP="009E526E">
      <w:pPr>
        <w:pStyle w:val="Titre5"/>
        <w:numPr>
          <w:ilvl w:val="4"/>
          <w:numId w:val="13"/>
        </w:numPr>
        <w:spacing w:before="200" w:line="276" w:lineRule="auto"/>
      </w:pPr>
      <w:r>
        <w:t>Création de vêtements</w:t>
      </w:r>
    </w:p>
    <w:p w14:paraId="6E0EA4A6" w14:textId="77777777" w:rsidR="000C7A4E" w:rsidRDefault="000C7A4E" w:rsidP="000C7A4E">
      <w:pPr>
        <w:rPr>
          <w:rStyle w:val="Emphaseple"/>
        </w:rPr>
      </w:pPr>
      <w:r>
        <w:rPr>
          <w:rStyle w:val="Emphaseple"/>
        </w:rPr>
        <w:t>Cette compétence de base fait partie intégrante de la voie du tisserand.</w:t>
      </w:r>
    </w:p>
    <w:p w14:paraId="42CF53D7" w14:textId="77777777" w:rsidR="000C7A4E" w:rsidRDefault="000C7A4E" w:rsidP="009E526E">
      <w:pPr>
        <w:pStyle w:val="Titre5"/>
        <w:numPr>
          <w:ilvl w:val="4"/>
          <w:numId w:val="13"/>
        </w:numPr>
        <w:spacing w:before="200" w:line="276" w:lineRule="auto"/>
      </w:pPr>
      <w:r>
        <w:t>Recherches en vêtements</w:t>
      </w:r>
    </w:p>
    <w:p w14:paraId="26D0295C" w14:textId="77777777" w:rsidR="000C7A4E" w:rsidRDefault="000C7A4E" w:rsidP="000C7A4E">
      <w:r>
        <w:t>Le personnage peut faire des recherches pour découvrir des vêtements.</w:t>
      </w:r>
    </w:p>
    <w:p w14:paraId="1ACF887D" w14:textId="77777777" w:rsidR="000C7A4E" w:rsidRDefault="000C7A4E" w:rsidP="000C7A4E">
      <w:r>
        <w:rPr>
          <w:b/>
        </w:rPr>
        <w:t>Coût</w:t>
      </w:r>
      <w:r>
        <w:t> : 250 Energie</w:t>
      </w:r>
    </w:p>
    <w:p w14:paraId="26B3E3A0" w14:textId="77777777" w:rsidR="000C7A4E" w:rsidRDefault="000C7A4E" w:rsidP="000C7A4E">
      <w:r>
        <w:rPr>
          <w:b/>
        </w:rPr>
        <w:t>Avantage</w:t>
      </w:r>
      <w:r>
        <w:t> : Augmente la jauge de recherche de &lt;niveau&gt;</w:t>
      </w:r>
    </w:p>
    <w:p w14:paraId="5E303E26" w14:textId="77777777" w:rsidR="000C7A4E" w:rsidRDefault="000C7A4E" w:rsidP="000C7A4E">
      <w:r>
        <w:rPr>
          <w:b/>
        </w:rPr>
        <w:t>Requis</w:t>
      </w:r>
      <w:r>
        <w:t xml:space="preserve"> : </w:t>
      </w:r>
    </w:p>
    <w:p w14:paraId="7BCD2D84" w14:textId="77777777" w:rsidR="000C7A4E" w:rsidRDefault="000C7A4E" w:rsidP="009E526E">
      <w:pPr>
        <w:pStyle w:val="Paragraphedeliste"/>
        <w:numPr>
          <w:ilvl w:val="0"/>
          <w:numId w:val="19"/>
        </w:numPr>
        <w:spacing w:after="200" w:line="276" w:lineRule="auto"/>
        <w:jc w:val="both"/>
      </w:pPr>
      <w:r>
        <w:t>Médaille d’argent en « création de vêtements »</w:t>
      </w:r>
    </w:p>
    <w:p w14:paraId="09580882" w14:textId="77777777" w:rsidR="000C7A4E" w:rsidRDefault="000C7A4E" w:rsidP="009E526E">
      <w:pPr>
        <w:pStyle w:val="Titre5"/>
        <w:numPr>
          <w:ilvl w:val="4"/>
          <w:numId w:val="13"/>
        </w:numPr>
        <w:spacing w:before="200" w:line="276" w:lineRule="auto"/>
      </w:pPr>
      <w:r>
        <w:t>Rédiger plan</w:t>
      </w:r>
    </w:p>
    <w:p w14:paraId="114B17E8" w14:textId="77777777" w:rsidR="000C7A4E" w:rsidRDefault="000C7A4E" w:rsidP="000C7A4E">
      <w:r>
        <w:t>Le personnage peut utiliser ses recherches pour dessiner le plan d’un vêtement.</w:t>
      </w:r>
    </w:p>
    <w:p w14:paraId="08E0C6FF" w14:textId="77777777" w:rsidR="000C7A4E" w:rsidRDefault="000C7A4E" w:rsidP="000C7A4E">
      <w:r>
        <w:rPr>
          <w:b/>
        </w:rPr>
        <w:t>Coût</w:t>
      </w:r>
      <w:r>
        <w:t> : 500 Energie</w:t>
      </w:r>
    </w:p>
    <w:p w14:paraId="323EE274" w14:textId="77777777" w:rsidR="000C7A4E" w:rsidRDefault="000C7A4E" w:rsidP="000C7A4E">
      <w:r>
        <w:rPr>
          <w:b/>
        </w:rPr>
        <w:t>Avantage</w:t>
      </w:r>
      <w:r>
        <w:t xml:space="preserve"> : La jauge de recherche est descendue du nombre de points nécessaire au vêtement voulu, le plan du vêtement apparait dans l’inventaire du personnage. Le nombre de ressources requises pour la construction du vêtement rédigé dépend du niveau en « rédiger plans » du </w:t>
      </w:r>
      <w:commentRangeStart w:id="50"/>
      <w:r>
        <w:t>personnage</w:t>
      </w:r>
      <w:commentRangeEnd w:id="50"/>
      <w:r>
        <w:rPr>
          <w:rStyle w:val="Marquedecommentaire"/>
        </w:rPr>
        <w:commentReference w:id="50"/>
      </w:r>
      <w:r>
        <w:t>.</w:t>
      </w:r>
    </w:p>
    <w:p w14:paraId="3182505C" w14:textId="77777777" w:rsidR="000C7A4E" w:rsidRDefault="000C7A4E" w:rsidP="000C7A4E">
      <w:r>
        <w:rPr>
          <w:b/>
        </w:rPr>
        <w:t>Requis</w:t>
      </w:r>
      <w:r>
        <w:t xml:space="preserve"> : </w:t>
      </w:r>
    </w:p>
    <w:p w14:paraId="6F51B98D" w14:textId="77777777" w:rsidR="000C7A4E" w:rsidRDefault="000C7A4E" w:rsidP="009E526E">
      <w:pPr>
        <w:pStyle w:val="Paragraphedeliste"/>
        <w:numPr>
          <w:ilvl w:val="0"/>
          <w:numId w:val="19"/>
        </w:numPr>
        <w:spacing w:after="200" w:line="276" w:lineRule="auto"/>
        <w:jc w:val="both"/>
      </w:pPr>
      <w:r>
        <w:t>Médaille d’argent en Recherches en vêtements.</w:t>
      </w:r>
    </w:p>
    <w:p w14:paraId="2D485826" w14:textId="77777777" w:rsidR="000C7A4E" w:rsidRDefault="000C7A4E" w:rsidP="009E526E">
      <w:pPr>
        <w:pStyle w:val="Titre3"/>
        <w:numPr>
          <w:ilvl w:val="2"/>
          <w:numId w:val="13"/>
        </w:numPr>
        <w:spacing w:before="200" w:line="276" w:lineRule="auto"/>
      </w:pPr>
      <w:r>
        <w:lastRenderedPageBreak/>
        <w:t>Voie des ressources</w:t>
      </w:r>
    </w:p>
    <w:p w14:paraId="4B6A8272" w14:textId="77777777" w:rsidR="000C7A4E" w:rsidRDefault="000C7A4E" w:rsidP="009E526E">
      <w:pPr>
        <w:pStyle w:val="Titre4"/>
        <w:numPr>
          <w:ilvl w:val="3"/>
          <w:numId w:val="13"/>
        </w:numPr>
        <w:spacing w:before="200" w:line="276" w:lineRule="auto"/>
      </w:pPr>
      <w:r>
        <w:t>Voie des mineurs</w:t>
      </w:r>
    </w:p>
    <w:p w14:paraId="501B24AF" w14:textId="77777777" w:rsidR="000C7A4E" w:rsidRDefault="000C7A4E" w:rsidP="009E526E">
      <w:pPr>
        <w:pStyle w:val="Titre5"/>
        <w:numPr>
          <w:ilvl w:val="4"/>
          <w:numId w:val="13"/>
        </w:numPr>
        <w:spacing w:before="200" w:line="276" w:lineRule="auto"/>
      </w:pPr>
      <w:r>
        <w:t>Creuser</w:t>
      </w:r>
    </w:p>
    <w:p w14:paraId="3C5B1C2D" w14:textId="77777777" w:rsidR="000C7A4E" w:rsidRDefault="000C7A4E" w:rsidP="000C7A4E">
      <w:r>
        <w:t>Le personnage peut creuser le sol dans le but de trouver des matériaux.</w:t>
      </w:r>
    </w:p>
    <w:p w14:paraId="0E54B295" w14:textId="77777777" w:rsidR="000C7A4E" w:rsidRDefault="000C7A4E" w:rsidP="000C7A4E">
      <w:r>
        <w:rPr>
          <w:b/>
        </w:rPr>
        <w:t>Coût</w:t>
      </w:r>
      <w:r>
        <w:t> : 250 Energie</w:t>
      </w:r>
    </w:p>
    <w:p w14:paraId="6253B580" w14:textId="77777777" w:rsidR="000C7A4E" w:rsidRDefault="000C7A4E" w:rsidP="000C7A4E">
      <w:r>
        <w:rPr>
          <w:b/>
        </w:rPr>
        <w:t>Avantage</w:t>
      </w:r>
      <w:r>
        <w:t> : le personnage récupère des matériaux présents sur la case. Il trouve &lt;niveau&gt; ressources (fer, pierre ou cristaux) sur la case (sous réserve des quantités disponibles sur la case).</w:t>
      </w:r>
    </w:p>
    <w:p w14:paraId="4066D241" w14:textId="77777777" w:rsidR="000C7A4E" w:rsidRDefault="000C7A4E" w:rsidP="000C7A4E">
      <w:r>
        <w:rPr>
          <w:b/>
        </w:rPr>
        <w:t>Requis</w:t>
      </w:r>
      <w:r>
        <w:t xml:space="preserve"> : </w:t>
      </w:r>
    </w:p>
    <w:p w14:paraId="439CF0E3" w14:textId="77777777" w:rsidR="000C7A4E" w:rsidRDefault="000C7A4E" w:rsidP="009E526E">
      <w:pPr>
        <w:pStyle w:val="Paragraphedeliste"/>
        <w:numPr>
          <w:ilvl w:val="0"/>
          <w:numId w:val="30"/>
        </w:numPr>
        <w:spacing w:after="200" w:line="276" w:lineRule="auto"/>
        <w:jc w:val="both"/>
      </w:pPr>
      <w:r>
        <w:t>A ramassé</w:t>
      </w:r>
    </w:p>
    <w:p w14:paraId="76D2162B" w14:textId="77777777" w:rsidR="000C7A4E" w:rsidRDefault="000C7A4E" w:rsidP="009E526E">
      <w:pPr>
        <w:pStyle w:val="Paragraphedeliste"/>
        <w:numPr>
          <w:ilvl w:val="0"/>
          <w:numId w:val="30"/>
        </w:numPr>
        <w:spacing w:after="200" w:line="276" w:lineRule="auto"/>
        <w:jc w:val="both"/>
      </w:pPr>
      <w:r>
        <w:t>A des matériaux dans son inventaire</w:t>
      </w:r>
    </w:p>
    <w:p w14:paraId="74A96A6D" w14:textId="77777777" w:rsidR="000C7A4E" w:rsidRDefault="000C7A4E" w:rsidP="000C7A4E">
      <w:r>
        <w:rPr>
          <w:b/>
        </w:rPr>
        <w:t>Nécessaire</w:t>
      </w:r>
      <w:r>
        <w:t> : avoir une pelle équipée</w:t>
      </w:r>
    </w:p>
    <w:p w14:paraId="2264CCB6" w14:textId="77777777" w:rsidR="000C7A4E" w:rsidRDefault="000C7A4E" w:rsidP="009E526E">
      <w:pPr>
        <w:pStyle w:val="Titre5"/>
        <w:numPr>
          <w:ilvl w:val="4"/>
          <w:numId w:val="13"/>
        </w:numPr>
        <w:spacing w:before="200" w:line="276" w:lineRule="auto"/>
      </w:pPr>
      <w:r>
        <w:t>Sous voie des mines</w:t>
      </w:r>
    </w:p>
    <w:p w14:paraId="100E385D" w14:textId="77777777" w:rsidR="000C7A4E" w:rsidRDefault="000C7A4E" w:rsidP="009E526E">
      <w:pPr>
        <w:pStyle w:val="Titre6"/>
        <w:numPr>
          <w:ilvl w:val="5"/>
          <w:numId w:val="13"/>
        </w:numPr>
        <w:spacing w:before="200" w:line="276" w:lineRule="auto"/>
      </w:pPr>
      <w:r>
        <w:t xml:space="preserve">Miner </w:t>
      </w:r>
    </w:p>
    <w:p w14:paraId="0C94FDE3" w14:textId="77777777" w:rsidR="000C7A4E" w:rsidRDefault="000C7A4E" w:rsidP="000C7A4E">
      <w:r>
        <w:t>Le personnage peut utiliser une mine pour récupérer des matériaux (métaux et cristaux).</w:t>
      </w:r>
    </w:p>
    <w:p w14:paraId="4ADCA67C" w14:textId="77777777" w:rsidR="000C7A4E" w:rsidRDefault="000C7A4E" w:rsidP="000C7A4E">
      <w:r>
        <w:rPr>
          <w:b/>
        </w:rPr>
        <w:t>Coût</w:t>
      </w:r>
      <w:r>
        <w:t> : 500 Energie</w:t>
      </w:r>
    </w:p>
    <w:p w14:paraId="0DEBC5A8" w14:textId="77777777" w:rsidR="000C7A4E" w:rsidRDefault="000C7A4E" w:rsidP="000C7A4E">
      <w:r>
        <w:rPr>
          <w:b/>
        </w:rPr>
        <w:t>Avantage</w:t>
      </w:r>
      <w:r>
        <w:t> : le personnage récupère des matériaux dans la mine en fonction du coefficient de la mine et de son niveau. Il trouve &lt;niveau + &lt;niv mine&gt;&gt; ressources sur la case (sous réserve des quantités disponibles sur la case).</w:t>
      </w:r>
    </w:p>
    <w:p w14:paraId="290A7302" w14:textId="77777777" w:rsidR="000C7A4E" w:rsidRDefault="000C7A4E" w:rsidP="000C7A4E">
      <w:r>
        <w:rPr>
          <w:b/>
        </w:rPr>
        <w:t>Requis</w:t>
      </w:r>
      <w:r>
        <w:t xml:space="preserve"> : </w:t>
      </w:r>
    </w:p>
    <w:p w14:paraId="10EAD751" w14:textId="77777777" w:rsidR="000C7A4E" w:rsidRDefault="000C7A4E" w:rsidP="009E526E">
      <w:pPr>
        <w:pStyle w:val="Paragraphedeliste"/>
        <w:numPr>
          <w:ilvl w:val="0"/>
          <w:numId w:val="30"/>
        </w:numPr>
        <w:spacing w:after="200" w:line="276" w:lineRule="auto"/>
        <w:jc w:val="both"/>
      </w:pPr>
      <w:r>
        <w:t>Creuser</w:t>
      </w:r>
    </w:p>
    <w:p w14:paraId="1C52EBC3" w14:textId="77777777" w:rsidR="000C7A4E" w:rsidRDefault="000C7A4E" w:rsidP="009E526E">
      <w:pPr>
        <w:pStyle w:val="Paragraphedeliste"/>
        <w:numPr>
          <w:ilvl w:val="0"/>
          <w:numId w:val="30"/>
        </w:numPr>
        <w:spacing w:after="200" w:line="276" w:lineRule="auto"/>
        <w:jc w:val="both"/>
      </w:pPr>
      <w:r>
        <w:t>le personnage possède médaille d’argent en « creuser »</w:t>
      </w:r>
    </w:p>
    <w:p w14:paraId="342B4732" w14:textId="77777777" w:rsidR="000C7A4E" w:rsidRDefault="000C7A4E" w:rsidP="000C7A4E">
      <w:pPr>
        <w:pStyle w:val="Sansinterligne"/>
      </w:pPr>
      <w:r>
        <w:rPr>
          <w:b/>
        </w:rPr>
        <w:t>Nécessaire</w:t>
      </w:r>
      <w:r>
        <w:t> : avoir une pioche équipée</w:t>
      </w:r>
    </w:p>
    <w:p w14:paraId="7B571B35" w14:textId="77777777" w:rsidR="000C7A4E" w:rsidRDefault="000C7A4E" w:rsidP="009E526E">
      <w:pPr>
        <w:pStyle w:val="Titre6"/>
        <w:numPr>
          <w:ilvl w:val="5"/>
          <w:numId w:val="13"/>
        </w:numPr>
        <w:spacing w:before="200" w:line="276" w:lineRule="auto"/>
      </w:pPr>
      <w:r>
        <w:t>Extraire cristaux</w:t>
      </w:r>
    </w:p>
    <w:p w14:paraId="57BBBC7C" w14:textId="77777777" w:rsidR="000C7A4E" w:rsidRDefault="000C7A4E" w:rsidP="000C7A4E">
      <w:r>
        <w:t>Le personnage peut orienter sa recherche de matériaux sur les cristaux.</w:t>
      </w:r>
    </w:p>
    <w:p w14:paraId="583AC12E" w14:textId="77777777" w:rsidR="000C7A4E" w:rsidRDefault="000C7A4E" w:rsidP="000C7A4E">
      <w:r>
        <w:rPr>
          <w:b/>
        </w:rPr>
        <w:t>Coût</w:t>
      </w:r>
      <w:r>
        <w:t> : 500 Energie</w:t>
      </w:r>
    </w:p>
    <w:p w14:paraId="6111DD46" w14:textId="77777777" w:rsidR="000C7A4E" w:rsidRDefault="000C7A4E" w:rsidP="000C7A4E">
      <w:r>
        <w:rPr>
          <w:b/>
        </w:rPr>
        <w:t>Avantage</w:t>
      </w:r>
      <w:r>
        <w:t> : le personnage récupère des cristaux dans la mine. Il trouve &lt;niveau + &lt;niv mine&gt;&gt; cristaux sur la case (sous réserve des quantités disponibles sur la case).</w:t>
      </w:r>
    </w:p>
    <w:p w14:paraId="05629EED" w14:textId="77777777" w:rsidR="000C7A4E" w:rsidRDefault="000C7A4E" w:rsidP="000C7A4E">
      <w:r>
        <w:rPr>
          <w:b/>
        </w:rPr>
        <w:t>Requis</w:t>
      </w:r>
      <w:r>
        <w:t xml:space="preserve"> : </w:t>
      </w:r>
    </w:p>
    <w:p w14:paraId="33778B11" w14:textId="77777777" w:rsidR="000C7A4E" w:rsidRDefault="000C7A4E" w:rsidP="009E526E">
      <w:pPr>
        <w:pStyle w:val="Paragraphedeliste"/>
        <w:numPr>
          <w:ilvl w:val="0"/>
          <w:numId w:val="31"/>
        </w:numPr>
        <w:spacing w:after="200" w:line="276" w:lineRule="auto"/>
        <w:jc w:val="both"/>
      </w:pPr>
      <w:r>
        <w:t>Miner</w:t>
      </w:r>
    </w:p>
    <w:p w14:paraId="0C1EE205" w14:textId="77777777" w:rsidR="000C7A4E" w:rsidRDefault="000C7A4E" w:rsidP="009E526E">
      <w:pPr>
        <w:pStyle w:val="Paragraphedeliste"/>
        <w:numPr>
          <w:ilvl w:val="0"/>
          <w:numId w:val="31"/>
        </w:numPr>
        <w:spacing w:after="200" w:line="276" w:lineRule="auto"/>
        <w:jc w:val="both"/>
      </w:pPr>
      <w:r>
        <w:t>le personnage possède 100 cristaux dans son inventaire.</w:t>
      </w:r>
    </w:p>
    <w:p w14:paraId="17D1A14D" w14:textId="77777777" w:rsidR="000C7A4E" w:rsidRDefault="000C7A4E" w:rsidP="000C7A4E">
      <w:pPr>
        <w:pStyle w:val="Sansinterligne"/>
      </w:pPr>
      <w:r>
        <w:rPr>
          <w:b/>
        </w:rPr>
        <w:t>Nécessaire</w:t>
      </w:r>
      <w:r>
        <w:t> : avoir une pioche équipée</w:t>
      </w:r>
    </w:p>
    <w:p w14:paraId="6025C563" w14:textId="77777777" w:rsidR="000C7A4E" w:rsidRDefault="000C7A4E" w:rsidP="009E526E">
      <w:pPr>
        <w:pStyle w:val="Titre6"/>
        <w:numPr>
          <w:ilvl w:val="5"/>
          <w:numId w:val="13"/>
        </w:numPr>
        <w:spacing w:before="200" w:line="276" w:lineRule="auto"/>
      </w:pPr>
      <w:r>
        <w:t>Extraire Métaux</w:t>
      </w:r>
    </w:p>
    <w:p w14:paraId="24124C92" w14:textId="77777777" w:rsidR="000C7A4E" w:rsidRDefault="000C7A4E" w:rsidP="000C7A4E">
      <w:r>
        <w:t>Le personnage peut orienter sa recherche de matériaux sur des métaux.</w:t>
      </w:r>
    </w:p>
    <w:p w14:paraId="6D103C34" w14:textId="77777777" w:rsidR="000C7A4E" w:rsidRDefault="000C7A4E" w:rsidP="000C7A4E">
      <w:r>
        <w:rPr>
          <w:b/>
        </w:rPr>
        <w:lastRenderedPageBreak/>
        <w:t>Coût</w:t>
      </w:r>
      <w:r>
        <w:t> : 500 Energie</w:t>
      </w:r>
    </w:p>
    <w:p w14:paraId="22E27574" w14:textId="77777777" w:rsidR="000C7A4E" w:rsidRDefault="000C7A4E" w:rsidP="000C7A4E">
      <w:r>
        <w:rPr>
          <w:b/>
        </w:rPr>
        <w:t>Avantage</w:t>
      </w:r>
      <w:r>
        <w:t> : le personnage récupère des métaux de la mine. Trouve  &lt;niveau + &lt;niv mine&gt;&gt; métaux sur la case(sous réserve des quantités disponibles sur la case).</w:t>
      </w:r>
    </w:p>
    <w:p w14:paraId="64C09F9B" w14:textId="77777777" w:rsidR="000C7A4E" w:rsidRDefault="000C7A4E" w:rsidP="000C7A4E">
      <w:r>
        <w:rPr>
          <w:b/>
        </w:rPr>
        <w:t>Requis</w:t>
      </w:r>
      <w:r>
        <w:t> :</w:t>
      </w:r>
    </w:p>
    <w:p w14:paraId="4CB7ED8D" w14:textId="77777777" w:rsidR="000C7A4E" w:rsidRDefault="000C7A4E" w:rsidP="009E526E">
      <w:pPr>
        <w:pStyle w:val="Paragraphedeliste"/>
        <w:numPr>
          <w:ilvl w:val="0"/>
          <w:numId w:val="32"/>
        </w:numPr>
        <w:spacing w:after="200" w:line="276" w:lineRule="auto"/>
        <w:jc w:val="both"/>
      </w:pPr>
      <w:r>
        <w:t>Miner</w:t>
      </w:r>
    </w:p>
    <w:p w14:paraId="472117CF" w14:textId="77777777" w:rsidR="000C7A4E" w:rsidRDefault="000C7A4E" w:rsidP="009E526E">
      <w:pPr>
        <w:pStyle w:val="Paragraphedeliste"/>
        <w:numPr>
          <w:ilvl w:val="0"/>
          <w:numId w:val="32"/>
        </w:numPr>
        <w:spacing w:after="200" w:line="276" w:lineRule="auto"/>
        <w:jc w:val="both"/>
      </w:pPr>
      <w:r>
        <w:t>le personnage possède 100 métaux dans son inventaire.</w:t>
      </w:r>
    </w:p>
    <w:p w14:paraId="5B9B3504" w14:textId="77777777" w:rsidR="000C7A4E" w:rsidRDefault="000C7A4E" w:rsidP="000C7A4E">
      <w:pPr>
        <w:pStyle w:val="Sansinterligne"/>
      </w:pPr>
      <w:r>
        <w:rPr>
          <w:b/>
        </w:rPr>
        <w:t>Nécessaire</w:t>
      </w:r>
      <w:r>
        <w:t> : avoir une pioche équipée</w:t>
      </w:r>
    </w:p>
    <w:p w14:paraId="6C4DCBF8" w14:textId="77777777" w:rsidR="000C7A4E" w:rsidRDefault="000C7A4E" w:rsidP="009E526E">
      <w:pPr>
        <w:pStyle w:val="Titre5"/>
        <w:numPr>
          <w:ilvl w:val="4"/>
          <w:numId w:val="13"/>
        </w:numPr>
        <w:spacing w:before="200" w:line="276" w:lineRule="auto"/>
      </w:pPr>
      <w:r>
        <w:t>Sous voie du sol</w:t>
      </w:r>
    </w:p>
    <w:p w14:paraId="7F96CA0C" w14:textId="77777777" w:rsidR="000C7A4E" w:rsidRDefault="000C7A4E" w:rsidP="009E526E">
      <w:pPr>
        <w:pStyle w:val="Titre6"/>
        <w:numPr>
          <w:ilvl w:val="5"/>
          <w:numId w:val="13"/>
        </w:numPr>
        <w:spacing w:before="200" w:line="276" w:lineRule="auto"/>
      </w:pPr>
      <w:r>
        <w:t>Tailler pierre</w:t>
      </w:r>
    </w:p>
    <w:p w14:paraId="56D2305C" w14:textId="77777777" w:rsidR="000C7A4E" w:rsidRDefault="000C7A4E" w:rsidP="000C7A4E">
      <w:r>
        <w:t>Le personnage peut extraire des pierres.</w:t>
      </w:r>
    </w:p>
    <w:p w14:paraId="589618F4" w14:textId="77777777" w:rsidR="000C7A4E" w:rsidRDefault="000C7A4E" w:rsidP="000C7A4E">
      <w:r>
        <w:rPr>
          <w:b/>
        </w:rPr>
        <w:t>Coût</w:t>
      </w:r>
      <w:r>
        <w:t> : 500 Energie</w:t>
      </w:r>
    </w:p>
    <w:p w14:paraId="11483930" w14:textId="77777777" w:rsidR="000C7A4E" w:rsidRDefault="000C7A4E" w:rsidP="000C7A4E">
      <w:r>
        <w:rPr>
          <w:b/>
        </w:rPr>
        <w:t>Avantage</w:t>
      </w:r>
      <w:r>
        <w:t> : le personnage récupère des pierres. Il a trouve &lt;niveau&gt; pierres sur la case (sous réserve des quantités disponibles sur la case).</w:t>
      </w:r>
    </w:p>
    <w:p w14:paraId="1AC6932C" w14:textId="77777777" w:rsidR="000C7A4E" w:rsidRDefault="000C7A4E" w:rsidP="000C7A4E">
      <w:r>
        <w:rPr>
          <w:b/>
        </w:rPr>
        <w:t>Requis</w:t>
      </w:r>
      <w:r>
        <w:t xml:space="preserve"> : </w:t>
      </w:r>
    </w:p>
    <w:p w14:paraId="4F08C352" w14:textId="77777777" w:rsidR="000C7A4E" w:rsidRDefault="000C7A4E" w:rsidP="009E526E">
      <w:pPr>
        <w:pStyle w:val="Paragraphedeliste"/>
        <w:numPr>
          <w:ilvl w:val="0"/>
          <w:numId w:val="32"/>
        </w:numPr>
        <w:spacing w:after="200" w:line="276" w:lineRule="auto"/>
        <w:jc w:val="both"/>
      </w:pPr>
      <w:r>
        <w:t>Creuser</w:t>
      </w:r>
    </w:p>
    <w:p w14:paraId="1E39ED71" w14:textId="77777777" w:rsidR="000C7A4E" w:rsidRDefault="000C7A4E" w:rsidP="009E526E">
      <w:pPr>
        <w:pStyle w:val="Paragraphedeliste"/>
        <w:numPr>
          <w:ilvl w:val="0"/>
          <w:numId w:val="32"/>
        </w:numPr>
        <w:spacing w:after="200" w:line="276" w:lineRule="auto"/>
        <w:jc w:val="both"/>
      </w:pPr>
      <w:r>
        <w:t>le personnage possède 100 pierres dans son inventaire.</w:t>
      </w:r>
    </w:p>
    <w:p w14:paraId="2F56DAEC" w14:textId="77777777" w:rsidR="000C7A4E" w:rsidRDefault="000C7A4E" w:rsidP="000C7A4E">
      <w:pPr>
        <w:pStyle w:val="Sansinterligne"/>
      </w:pPr>
      <w:r>
        <w:rPr>
          <w:b/>
        </w:rPr>
        <w:t>Nécessaire</w:t>
      </w:r>
      <w:r>
        <w:t> : avoir une pioche équipée</w:t>
      </w:r>
    </w:p>
    <w:p w14:paraId="32196587" w14:textId="77777777" w:rsidR="000C7A4E" w:rsidRDefault="000C7A4E" w:rsidP="009E526E">
      <w:pPr>
        <w:pStyle w:val="Titre6"/>
        <w:numPr>
          <w:ilvl w:val="5"/>
          <w:numId w:val="13"/>
        </w:numPr>
        <w:spacing w:before="200" w:line="276" w:lineRule="auto"/>
      </w:pPr>
      <w:r>
        <w:t>Sonder</w:t>
      </w:r>
    </w:p>
    <w:p w14:paraId="1358C510" w14:textId="77777777" w:rsidR="000C7A4E" w:rsidRDefault="000C7A4E" w:rsidP="000C7A4E">
      <w:r>
        <w:t>Le personnage sait ce qu’il y aura dans une case.</w:t>
      </w:r>
    </w:p>
    <w:p w14:paraId="4F8CA232" w14:textId="77777777" w:rsidR="000C7A4E" w:rsidRDefault="000C7A4E" w:rsidP="000C7A4E">
      <w:r>
        <w:rPr>
          <w:b/>
        </w:rPr>
        <w:t>Coût</w:t>
      </w:r>
      <w:r>
        <w:t> : 500 Energie</w:t>
      </w:r>
    </w:p>
    <w:p w14:paraId="61373885" w14:textId="77777777" w:rsidR="000C7A4E" w:rsidRDefault="000C7A4E" w:rsidP="000C7A4E">
      <w:r>
        <w:rPr>
          <w:b/>
        </w:rPr>
        <w:t>Avantage</w:t>
      </w:r>
      <w:r>
        <w:t> : détermine exactement la composition du sol.</w:t>
      </w:r>
    </w:p>
    <w:p w14:paraId="1E8036C9" w14:textId="77777777" w:rsidR="000C7A4E" w:rsidRDefault="000C7A4E" w:rsidP="000C7A4E">
      <w:r>
        <w:rPr>
          <w:b/>
        </w:rPr>
        <w:t>Requis</w:t>
      </w:r>
      <w:r>
        <w:t xml:space="preserve"> : </w:t>
      </w:r>
    </w:p>
    <w:p w14:paraId="37C28926" w14:textId="77777777" w:rsidR="000C7A4E" w:rsidRDefault="000C7A4E" w:rsidP="009E526E">
      <w:pPr>
        <w:pStyle w:val="Paragraphedeliste"/>
        <w:numPr>
          <w:ilvl w:val="0"/>
          <w:numId w:val="32"/>
        </w:numPr>
        <w:spacing w:after="200" w:line="276" w:lineRule="auto"/>
        <w:jc w:val="both"/>
      </w:pPr>
      <w:r>
        <w:t>Tailler pierre</w:t>
      </w:r>
    </w:p>
    <w:p w14:paraId="3D143F43" w14:textId="77777777" w:rsidR="000C7A4E" w:rsidRDefault="000C7A4E" w:rsidP="009E526E">
      <w:pPr>
        <w:pStyle w:val="Paragraphedeliste"/>
        <w:numPr>
          <w:ilvl w:val="0"/>
          <w:numId w:val="32"/>
        </w:numPr>
        <w:spacing w:after="200" w:line="276" w:lineRule="auto"/>
        <w:jc w:val="both"/>
      </w:pPr>
      <w:r>
        <w:t>être Médaille d’argent en « tailler pierre »</w:t>
      </w:r>
    </w:p>
    <w:p w14:paraId="4CCBB99E" w14:textId="77777777" w:rsidR="000C7A4E" w:rsidRDefault="000C7A4E" w:rsidP="009E526E">
      <w:pPr>
        <w:pStyle w:val="Titre4"/>
        <w:numPr>
          <w:ilvl w:val="3"/>
          <w:numId w:val="13"/>
        </w:numPr>
        <w:spacing w:before="200" w:line="276" w:lineRule="auto"/>
      </w:pPr>
      <w:r>
        <w:t>Voie de la culture</w:t>
      </w:r>
    </w:p>
    <w:p w14:paraId="3E9CB8CB" w14:textId="77777777" w:rsidR="000C7A4E" w:rsidRDefault="000C7A4E" w:rsidP="009E526E">
      <w:pPr>
        <w:pStyle w:val="Titre5"/>
        <w:numPr>
          <w:ilvl w:val="4"/>
          <w:numId w:val="13"/>
        </w:numPr>
        <w:spacing w:before="200" w:line="276" w:lineRule="auto"/>
      </w:pPr>
      <w:r>
        <w:t>Cueillir</w:t>
      </w:r>
    </w:p>
    <w:p w14:paraId="1D6A07C9" w14:textId="77777777" w:rsidR="000C7A4E" w:rsidRDefault="000C7A4E" w:rsidP="000C7A4E">
      <w:r>
        <w:t>Le personnage peut cueillir de la nourriture ou du « textile » sur une case.</w:t>
      </w:r>
    </w:p>
    <w:p w14:paraId="07B95ACD" w14:textId="77777777" w:rsidR="000C7A4E" w:rsidRDefault="000C7A4E" w:rsidP="000C7A4E">
      <w:r>
        <w:rPr>
          <w:b/>
        </w:rPr>
        <w:t>Coût</w:t>
      </w:r>
      <w:r>
        <w:t> : 250 Energie</w:t>
      </w:r>
    </w:p>
    <w:p w14:paraId="6CDD2776" w14:textId="77777777" w:rsidR="000C7A4E" w:rsidRDefault="000C7A4E" w:rsidP="000C7A4E">
      <w:r>
        <w:rPr>
          <w:b/>
        </w:rPr>
        <w:t>Avantage</w:t>
      </w:r>
      <w:r>
        <w:t> : le personnage récupère des végétaux présents sur la case. Il a trouve &lt;niveau&gt; végétaux (légumes ou lin) sur la case (sous réserve des quantités disponibles sur la case).</w:t>
      </w:r>
    </w:p>
    <w:p w14:paraId="7B3FD486" w14:textId="77777777" w:rsidR="000C7A4E" w:rsidRDefault="000C7A4E" w:rsidP="000C7A4E">
      <w:r>
        <w:rPr>
          <w:b/>
        </w:rPr>
        <w:t>Requis</w:t>
      </w:r>
      <w:r>
        <w:t xml:space="preserve"> : </w:t>
      </w:r>
    </w:p>
    <w:p w14:paraId="5AC8FFDB" w14:textId="77777777" w:rsidR="000C7A4E" w:rsidRDefault="000C7A4E" w:rsidP="009E526E">
      <w:pPr>
        <w:pStyle w:val="Paragraphedeliste"/>
        <w:numPr>
          <w:ilvl w:val="0"/>
          <w:numId w:val="30"/>
        </w:numPr>
        <w:spacing w:after="200" w:line="276" w:lineRule="auto"/>
        <w:jc w:val="both"/>
      </w:pPr>
      <w:r>
        <w:t>A ramassé</w:t>
      </w:r>
    </w:p>
    <w:p w14:paraId="6C0C530A" w14:textId="77777777" w:rsidR="000C7A4E" w:rsidRDefault="000C7A4E" w:rsidP="009E526E">
      <w:pPr>
        <w:pStyle w:val="Paragraphedeliste"/>
        <w:numPr>
          <w:ilvl w:val="0"/>
          <w:numId w:val="30"/>
        </w:numPr>
        <w:spacing w:after="200" w:line="276" w:lineRule="auto"/>
        <w:jc w:val="both"/>
      </w:pPr>
      <w:r>
        <w:t>A de la nourriture dans son inventaire</w:t>
      </w:r>
    </w:p>
    <w:p w14:paraId="2FDAA8B6" w14:textId="77777777" w:rsidR="000C7A4E" w:rsidRDefault="000C7A4E" w:rsidP="000C7A4E">
      <w:pPr>
        <w:pStyle w:val="Sansinterligne"/>
      </w:pPr>
      <w:r>
        <w:rPr>
          <w:b/>
        </w:rPr>
        <w:lastRenderedPageBreak/>
        <w:t>Nécessaire</w:t>
      </w:r>
      <w:r>
        <w:t> : avoir une faux équipée</w:t>
      </w:r>
    </w:p>
    <w:p w14:paraId="72870E2E" w14:textId="77777777" w:rsidR="000C7A4E" w:rsidRDefault="000C7A4E" w:rsidP="009E526E">
      <w:pPr>
        <w:pStyle w:val="Titre5"/>
        <w:numPr>
          <w:ilvl w:val="4"/>
          <w:numId w:val="13"/>
        </w:numPr>
        <w:spacing w:before="200" w:line="276" w:lineRule="auto"/>
      </w:pPr>
      <w:r>
        <w:t>Sous voie de l’agriculteur</w:t>
      </w:r>
    </w:p>
    <w:p w14:paraId="4237E02A" w14:textId="77777777" w:rsidR="000C7A4E" w:rsidRDefault="000C7A4E" w:rsidP="009E526E">
      <w:pPr>
        <w:pStyle w:val="Titre6"/>
        <w:numPr>
          <w:ilvl w:val="5"/>
          <w:numId w:val="13"/>
        </w:numPr>
        <w:spacing w:before="200" w:line="276" w:lineRule="auto"/>
      </w:pPr>
      <w:r>
        <w:t>Semer</w:t>
      </w:r>
    </w:p>
    <w:p w14:paraId="749F82FF" w14:textId="77777777" w:rsidR="000C7A4E" w:rsidRDefault="000C7A4E" w:rsidP="000C7A4E">
      <w:r>
        <w:t>Le personnage peut semer des graines sur une case « culture ».</w:t>
      </w:r>
    </w:p>
    <w:p w14:paraId="26716560" w14:textId="77777777" w:rsidR="000C7A4E" w:rsidRDefault="000C7A4E" w:rsidP="000C7A4E">
      <w:r>
        <w:rPr>
          <w:b/>
        </w:rPr>
        <w:t>Coût</w:t>
      </w:r>
      <w:r>
        <w:t> : 250 Energie</w:t>
      </w:r>
    </w:p>
    <w:p w14:paraId="674AEDB6" w14:textId="77777777" w:rsidR="000C7A4E" w:rsidRDefault="000C7A4E" w:rsidP="000C7A4E">
      <w:r>
        <w:rPr>
          <w:b/>
        </w:rPr>
        <w:t>Avantage</w:t>
      </w:r>
      <w:r>
        <w:t> : plante &lt;niveau&gt; graines sur une case.</w:t>
      </w:r>
    </w:p>
    <w:p w14:paraId="408E5727" w14:textId="77777777" w:rsidR="000C7A4E" w:rsidRDefault="000C7A4E" w:rsidP="000C7A4E">
      <w:r>
        <w:rPr>
          <w:b/>
        </w:rPr>
        <w:t>Requis</w:t>
      </w:r>
      <w:r>
        <w:t> :</w:t>
      </w:r>
    </w:p>
    <w:p w14:paraId="2FB24C8F" w14:textId="77777777" w:rsidR="000C7A4E" w:rsidRDefault="000C7A4E" w:rsidP="009E526E">
      <w:pPr>
        <w:pStyle w:val="Paragraphedeliste"/>
        <w:numPr>
          <w:ilvl w:val="0"/>
          <w:numId w:val="30"/>
        </w:numPr>
        <w:spacing w:after="200" w:line="276" w:lineRule="auto"/>
        <w:jc w:val="both"/>
      </w:pPr>
      <w:r>
        <w:t>Cueillir</w:t>
      </w:r>
    </w:p>
    <w:p w14:paraId="662FD82C" w14:textId="77777777" w:rsidR="000C7A4E" w:rsidRDefault="000C7A4E" w:rsidP="009E526E">
      <w:pPr>
        <w:pStyle w:val="Paragraphedeliste"/>
        <w:numPr>
          <w:ilvl w:val="0"/>
          <w:numId w:val="30"/>
        </w:numPr>
        <w:spacing w:after="200" w:line="276" w:lineRule="auto"/>
        <w:jc w:val="both"/>
      </w:pPr>
      <w:r>
        <w:t>Médaille d’argent en cueillir</w:t>
      </w:r>
    </w:p>
    <w:p w14:paraId="54850219" w14:textId="77777777" w:rsidR="000C7A4E" w:rsidRDefault="000C7A4E" w:rsidP="009E526E">
      <w:pPr>
        <w:pStyle w:val="Titre6"/>
        <w:numPr>
          <w:ilvl w:val="5"/>
          <w:numId w:val="13"/>
        </w:numPr>
        <w:spacing w:before="200" w:line="276" w:lineRule="auto"/>
      </w:pPr>
      <w:r>
        <w:t>Booster</w:t>
      </w:r>
    </w:p>
    <w:p w14:paraId="0DAE6B6D" w14:textId="77777777" w:rsidR="000C7A4E" w:rsidRDefault="000C7A4E" w:rsidP="000C7A4E">
      <w:r>
        <w:t>L’agriculteur connait bien son métier, il sait booster ses cultures.</w:t>
      </w:r>
    </w:p>
    <w:p w14:paraId="775BEF1D" w14:textId="77777777" w:rsidR="000C7A4E" w:rsidRDefault="000C7A4E" w:rsidP="000C7A4E">
      <w:r>
        <w:rPr>
          <w:b/>
        </w:rPr>
        <w:t>Coût</w:t>
      </w:r>
      <w:r>
        <w:t> : 500 Energie</w:t>
      </w:r>
    </w:p>
    <w:p w14:paraId="1CF1266C" w14:textId="77777777" w:rsidR="000C7A4E" w:rsidRDefault="000C7A4E" w:rsidP="000C7A4E">
      <w:r>
        <w:rPr>
          <w:b/>
        </w:rPr>
        <w:t>Avantage</w:t>
      </w:r>
      <w:r>
        <w:t> : Augmente la production d’une case particulière de &lt;niveau&gt; pendant &lt;niveaux&gt; heures. Il s’agit d’une bénédiction de case.</w:t>
      </w:r>
    </w:p>
    <w:p w14:paraId="6A5BAC83" w14:textId="77777777" w:rsidR="000C7A4E" w:rsidRDefault="000C7A4E" w:rsidP="000C7A4E">
      <w:r>
        <w:rPr>
          <w:b/>
        </w:rPr>
        <w:t>Requis</w:t>
      </w:r>
      <w:r>
        <w:t> :</w:t>
      </w:r>
    </w:p>
    <w:p w14:paraId="59F60F08" w14:textId="77777777" w:rsidR="000C7A4E" w:rsidRDefault="000C7A4E" w:rsidP="009E526E">
      <w:pPr>
        <w:pStyle w:val="Paragraphedeliste"/>
        <w:numPr>
          <w:ilvl w:val="0"/>
          <w:numId w:val="33"/>
        </w:numPr>
        <w:spacing w:after="200" w:line="276" w:lineRule="auto"/>
        <w:jc w:val="both"/>
      </w:pPr>
      <w:r>
        <w:t>Semer</w:t>
      </w:r>
    </w:p>
    <w:p w14:paraId="4FAB7FE5" w14:textId="77777777" w:rsidR="000C7A4E" w:rsidRDefault="000C7A4E" w:rsidP="009E526E">
      <w:pPr>
        <w:pStyle w:val="Paragraphedeliste"/>
        <w:numPr>
          <w:ilvl w:val="0"/>
          <w:numId w:val="33"/>
        </w:numPr>
        <w:spacing w:after="200" w:line="276" w:lineRule="auto"/>
        <w:jc w:val="both"/>
      </w:pPr>
      <w:r>
        <w:t>Possède 50 végétaux dans son inventaire</w:t>
      </w:r>
    </w:p>
    <w:p w14:paraId="015653CE" w14:textId="77777777" w:rsidR="000C7A4E" w:rsidRDefault="000C7A4E" w:rsidP="009E526E">
      <w:pPr>
        <w:pStyle w:val="Titre5"/>
        <w:numPr>
          <w:ilvl w:val="4"/>
          <w:numId w:val="13"/>
        </w:numPr>
        <w:spacing w:before="200" w:line="276" w:lineRule="auto"/>
      </w:pPr>
      <w:r>
        <w:t>Sous voie du cuistot</w:t>
      </w:r>
    </w:p>
    <w:p w14:paraId="67D9B09E" w14:textId="77777777" w:rsidR="000C7A4E" w:rsidRDefault="000C7A4E" w:rsidP="009E526E">
      <w:pPr>
        <w:pStyle w:val="Titre6"/>
        <w:numPr>
          <w:ilvl w:val="5"/>
          <w:numId w:val="13"/>
        </w:numPr>
        <w:spacing w:before="200" w:line="276" w:lineRule="auto"/>
      </w:pPr>
      <w:r>
        <w:t>Cuisiner</w:t>
      </w:r>
    </w:p>
    <w:p w14:paraId="255992BD" w14:textId="77777777" w:rsidR="000C7A4E" w:rsidRDefault="000C7A4E" w:rsidP="000C7A4E">
      <w:r>
        <w:t>Le personnage peut utiliser les végétaux pour faire de la nourriture plus intéressante.</w:t>
      </w:r>
    </w:p>
    <w:p w14:paraId="785F2CD5" w14:textId="77777777" w:rsidR="000C7A4E" w:rsidRDefault="000C7A4E" w:rsidP="000C7A4E">
      <w:r>
        <w:rPr>
          <w:b/>
        </w:rPr>
        <w:t>Coût</w:t>
      </w:r>
      <w:r>
        <w:t> : 250 Energie</w:t>
      </w:r>
    </w:p>
    <w:p w14:paraId="7647CEDA" w14:textId="77777777" w:rsidR="000C7A4E" w:rsidRDefault="000C7A4E" w:rsidP="000C7A4E">
      <w:r>
        <w:rPr>
          <w:b/>
        </w:rPr>
        <w:t>Avantage</w:t>
      </w:r>
      <w:r>
        <w:t> : Transforme &lt;niv/2&gt; légumes en plat cuisiné. (cf. objets.). Le plat cuisiné rend &lt;niveau&gt; points de faim.</w:t>
      </w:r>
    </w:p>
    <w:p w14:paraId="3BD77B8E" w14:textId="77777777" w:rsidR="000C7A4E" w:rsidRDefault="000C7A4E" w:rsidP="000C7A4E">
      <w:r>
        <w:rPr>
          <w:b/>
        </w:rPr>
        <w:t>Requis</w:t>
      </w:r>
      <w:r>
        <w:t xml:space="preserve"> : </w:t>
      </w:r>
    </w:p>
    <w:p w14:paraId="54ABC1E3" w14:textId="77777777" w:rsidR="000C7A4E" w:rsidRDefault="000C7A4E" w:rsidP="009E526E">
      <w:pPr>
        <w:pStyle w:val="Paragraphedeliste"/>
        <w:numPr>
          <w:ilvl w:val="0"/>
          <w:numId w:val="33"/>
        </w:numPr>
        <w:spacing w:after="200" w:line="276" w:lineRule="auto"/>
        <w:jc w:val="both"/>
      </w:pPr>
      <w:r>
        <w:t>Cueillir</w:t>
      </w:r>
    </w:p>
    <w:p w14:paraId="5C3A105B" w14:textId="77777777" w:rsidR="000C7A4E" w:rsidRDefault="000C7A4E" w:rsidP="009E526E">
      <w:pPr>
        <w:pStyle w:val="Paragraphedeliste"/>
        <w:numPr>
          <w:ilvl w:val="0"/>
          <w:numId w:val="33"/>
        </w:numPr>
        <w:spacing w:after="200" w:line="276" w:lineRule="auto"/>
        <w:jc w:val="both"/>
      </w:pPr>
      <w:r>
        <w:t>A été affamé</w:t>
      </w:r>
    </w:p>
    <w:p w14:paraId="3A926CAB" w14:textId="77777777" w:rsidR="000C7A4E" w:rsidRDefault="000C7A4E" w:rsidP="009E526E">
      <w:pPr>
        <w:pStyle w:val="Titre6"/>
        <w:numPr>
          <w:ilvl w:val="5"/>
          <w:numId w:val="13"/>
        </w:numPr>
        <w:spacing w:before="200" w:line="276" w:lineRule="auto"/>
      </w:pPr>
      <w:r>
        <w:t>Maître queue</w:t>
      </w:r>
    </w:p>
    <w:p w14:paraId="1E5FAE65" w14:textId="77777777" w:rsidR="000C7A4E" w:rsidRDefault="000C7A4E" w:rsidP="000C7A4E">
      <w:r>
        <w:t>Le personnage prépare de la nourriture tellement nourrissante qu’elle rend en plus de l’énergie.</w:t>
      </w:r>
    </w:p>
    <w:p w14:paraId="57B21D1A" w14:textId="77777777" w:rsidR="000C7A4E" w:rsidRDefault="000C7A4E" w:rsidP="000C7A4E">
      <w:r>
        <w:rPr>
          <w:b/>
        </w:rPr>
        <w:t>Coût</w:t>
      </w:r>
      <w:r>
        <w:t> : 500 Energie</w:t>
      </w:r>
    </w:p>
    <w:p w14:paraId="67134210" w14:textId="77777777" w:rsidR="000C7A4E" w:rsidRDefault="000C7A4E" w:rsidP="000C7A4E">
      <w:r>
        <w:rPr>
          <w:b/>
        </w:rPr>
        <w:t>Avantage</w:t>
      </w:r>
      <w:r>
        <w:t> : Transforme &lt;niv/2&gt; plats cuisinés (cf. objets) en plat mijoté (cf.objets). Le plat mijoté rend &lt;niveau&gt; points de faim et &lt;niveau&gt;*10 points d’énergie.</w:t>
      </w:r>
    </w:p>
    <w:p w14:paraId="68DA54EC" w14:textId="77777777" w:rsidR="000C7A4E" w:rsidRDefault="000C7A4E" w:rsidP="000C7A4E">
      <w:r>
        <w:rPr>
          <w:b/>
        </w:rPr>
        <w:t>Requis</w:t>
      </w:r>
      <w:r>
        <w:t xml:space="preserve"> : </w:t>
      </w:r>
    </w:p>
    <w:p w14:paraId="1AF8DE45" w14:textId="77777777" w:rsidR="000C7A4E" w:rsidRDefault="000C7A4E" w:rsidP="009E526E">
      <w:pPr>
        <w:pStyle w:val="Paragraphedeliste"/>
        <w:numPr>
          <w:ilvl w:val="0"/>
          <w:numId w:val="33"/>
        </w:numPr>
        <w:spacing w:after="200" w:line="276" w:lineRule="auto"/>
        <w:jc w:val="both"/>
      </w:pPr>
      <w:r>
        <w:t>Cuisiner</w:t>
      </w:r>
    </w:p>
    <w:p w14:paraId="5873AC32" w14:textId="77777777" w:rsidR="000C7A4E" w:rsidRDefault="000C7A4E" w:rsidP="009E526E">
      <w:pPr>
        <w:pStyle w:val="Paragraphedeliste"/>
        <w:numPr>
          <w:ilvl w:val="0"/>
          <w:numId w:val="33"/>
        </w:numPr>
        <w:spacing w:after="200" w:line="276" w:lineRule="auto"/>
        <w:jc w:val="both"/>
      </w:pPr>
      <w:r>
        <w:t>A 20 plats.</w:t>
      </w:r>
    </w:p>
    <w:p w14:paraId="68A1DDAB" w14:textId="77777777" w:rsidR="000C7A4E" w:rsidRDefault="000C7A4E" w:rsidP="009E526E">
      <w:pPr>
        <w:pStyle w:val="Titre3"/>
        <w:numPr>
          <w:ilvl w:val="2"/>
          <w:numId w:val="13"/>
        </w:numPr>
        <w:spacing w:before="200" w:line="276" w:lineRule="auto"/>
      </w:pPr>
      <w:r>
        <w:lastRenderedPageBreak/>
        <w:t>Voie du voyageur</w:t>
      </w:r>
    </w:p>
    <w:p w14:paraId="24C1CB5B" w14:textId="77777777" w:rsidR="000C7A4E" w:rsidRDefault="000C7A4E" w:rsidP="009E526E">
      <w:pPr>
        <w:pStyle w:val="Titre4"/>
        <w:numPr>
          <w:ilvl w:val="3"/>
          <w:numId w:val="13"/>
        </w:numPr>
        <w:spacing w:before="200" w:line="276" w:lineRule="auto"/>
      </w:pPr>
      <w:r>
        <w:t>Sous voie de l’ermite</w:t>
      </w:r>
    </w:p>
    <w:p w14:paraId="39A31A8E" w14:textId="77777777" w:rsidR="000C7A4E" w:rsidRDefault="000C7A4E" w:rsidP="009E526E">
      <w:pPr>
        <w:pStyle w:val="Titre5"/>
        <w:numPr>
          <w:ilvl w:val="4"/>
          <w:numId w:val="13"/>
        </w:numPr>
        <w:spacing w:before="200" w:line="276" w:lineRule="auto"/>
      </w:pPr>
      <w:r>
        <w:t>Autonome</w:t>
      </w:r>
    </w:p>
    <w:p w14:paraId="413E91C7" w14:textId="77777777" w:rsidR="000C7A4E" w:rsidRDefault="000C7A4E" w:rsidP="000C7A4E">
      <w:r>
        <w:t>Le voyageur a tellement l’habitude de voyager seul qu’il fait preuve d’une grande autonomie, notamment en matière de soin.</w:t>
      </w:r>
    </w:p>
    <w:p w14:paraId="186B511E" w14:textId="77777777" w:rsidR="000C7A4E" w:rsidRDefault="000C7A4E" w:rsidP="000C7A4E">
      <w:r>
        <w:rPr>
          <w:b/>
        </w:rPr>
        <w:t>Coût</w:t>
      </w:r>
      <w:r>
        <w:t> : 250 Energie</w:t>
      </w:r>
    </w:p>
    <w:p w14:paraId="6813ACDC" w14:textId="77777777" w:rsidR="000C7A4E" w:rsidRDefault="000C7A4E" w:rsidP="000C7A4E">
      <w:r>
        <w:rPr>
          <w:b/>
        </w:rPr>
        <w:t>Avantage</w:t>
      </w:r>
      <w:r>
        <w:t> : le personnage récupère 20xforce points de vie.</w:t>
      </w:r>
    </w:p>
    <w:p w14:paraId="55DB6044" w14:textId="77777777" w:rsidR="000C7A4E" w:rsidRDefault="000C7A4E" w:rsidP="000C7A4E">
      <w:r>
        <w:rPr>
          <w:b/>
        </w:rPr>
        <w:t>Requis</w:t>
      </w:r>
      <w:r>
        <w:t xml:space="preserve"> : </w:t>
      </w:r>
    </w:p>
    <w:p w14:paraId="5C090391" w14:textId="77777777" w:rsidR="000C7A4E" w:rsidRDefault="000C7A4E" w:rsidP="009E526E">
      <w:pPr>
        <w:pStyle w:val="Paragraphedeliste"/>
        <w:numPr>
          <w:ilvl w:val="0"/>
          <w:numId w:val="33"/>
        </w:numPr>
        <w:spacing w:after="200" w:line="276" w:lineRule="auto"/>
        <w:jc w:val="both"/>
      </w:pPr>
      <w:r>
        <w:t>la vie du personnage est descendue en dessous de 100 points de vie.</w:t>
      </w:r>
    </w:p>
    <w:p w14:paraId="60DABCF9" w14:textId="77777777" w:rsidR="000C7A4E" w:rsidRDefault="000C7A4E" w:rsidP="009E526E">
      <w:pPr>
        <w:pStyle w:val="Titre5"/>
        <w:numPr>
          <w:ilvl w:val="4"/>
          <w:numId w:val="13"/>
        </w:numPr>
        <w:spacing w:before="200" w:line="276" w:lineRule="auto"/>
      </w:pPr>
      <w:r>
        <w:t>Guérison rapide</w:t>
      </w:r>
    </w:p>
    <w:p w14:paraId="42907A7E" w14:textId="77777777" w:rsidR="000C7A4E" w:rsidRDefault="000C7A4E" w:rsidP="000C7A4E">
      <w:r>
        <w:t>Le personnage sait se guérir très rapidement.</w:t>
      </w:r>
    </w:p>
    <w:p w14:paraId="3BB80C0A" w14:textId="77777777" w:rsidR="000C7A4E" w:rsidRDefault="000C7A4E" w:rsidP="000C7A4E">
      <w:r>
        <w:rPr>
          <w:b/>
        </w:rPr>
        <w:t>Coût</w:t>
      </w:r>
      <w:r>
        <w:t> : 500 Energie</w:t>
      </w:r>
    </w:p>
    <w:p w14:paraId="1EB2B46D" w14:textId="77777777" w:rsidR="000C7A4E" w:rsidRDefault="000C7A4E" w:rsidP="000C7A4E">
      <w:r>
        <w:rPr>
          <w:b/>
        </w:rPr>
        <w:t>Avantage</w:t>
      </w:r>
      <w:r>
        <w:t> : le personnage récupère 50xforce points de vie.</w:t>
      </w:r>
    </w:p>
    <w:p w14:paraId="48C07670" w14:textId="77777777" w:rsidR="000C7A4E" w:rsidRDefault="000C7A4E" w:rsidP="000C7A4E">
      <w:r>
        <w:rPr>
          <w:b/>
        </w:rPr>
        <w:t>Requis</w:t>
      </w:r>
      <w:r>
        <w:t xml:space="preserve"> : </w:t>
      </w:r>
    </w:p>
    <w:p w14:paraId="1A8C9369" w14:textId="77777777" w:rsidR="000C7A4E" w:rsidRDefault="000C7A4E" w:rsidP="009E526E">
      <w:pPr>
        <w:pStyle w:val="Paragraphedeliste"/>
        <w:numPr>
          <w:ilvl w:val="0"/>
          <w:numId w:val="33"/>
        </w:numPr>
        <w:spacing w:after="200" w:line="276" w:lineRule="auto"/>
        <w:jc w:val="both"/>
      </w:pPr>
      <w:r>
        <w:t>autonome</w:t>
      </w:r>
    </w:p>
    <w:p w14:paraId="1DFFEC21" w14:textId="77777777" w:rsidR="000C7A4E" w:rsidRDefault="000C7A4E" w:rsidP="009E526E">
      <w:pPr>
        <w:pStyle w:val="Paragraphedeliste"/>
        <w:numPr>
          <w:ilvl w:val="0"/>
          <w:numId w:val="33"/>
        </w:numPr>
        <w:spacing w:after="200" w:line="276" w:lineRule="auto"/>
        <w:jc w:val="both"/>
      </w:pPr>
      <w:r>
        <w:t>Avoir la médaille d’argent en automne</w:t>
      </w:r>
    </w:p>
    <w:p w14:paraId="7E125E50" w14:textId="77777777" w:rsidR="000C7A4E" w:rsidRDefault="000C7A4E" w:rsidP="009E526E">
      <w:pPr>
        <w:pStyle w:val="Titre4"/>
        <w:numPr>
          <w:ilvl w:val="3"/>
          <w:numId w:val="13"/>
        </w:numPr>
        <w:spacing w:before="200" w:line="276" w:lineRule="auto"/>
      </w:pPr>
      <w:r>
        <w:t>Sous voie du coureur</w:t>
      </w:r>
    </w:p>
    <w:p w14:paraId="21B92956" w14:textId="77777777" w:rsidR="000C7A4E" w:rsidRDefault="000C7A4E" w:rsidP="000C7A4E">
      <w:r>
        <w:t>Le coureur est le voyageur qui optimise sa rapidité de déplacement.</w:t>
      </w:r>
    </w:p>
    <w:p w14:paraId="57738EE6" w14:textId="77777777" w:rsidR="000C7A4E" w:rsidRDefault="000C7A4E" w:rsidP="009E526E">
      <w:pPr>
        <w:pStyle w:val="Titre5"/>
        <w:numPr>
          <w:ilvl w:val="4"/>
          <w:numId w:val="13"/>
        </w:numPr>
        <w:spacing w:before="200" w:line="276" w:lineRule="auto"/>
      </w:pPr>
      <w:r>
        <w:t>Vélocité</w:t>
      </w:r>
    </w:p>
    <w:p w14:paraId="073DF269" w14:textId="77777777" w:rsidR="000C7A4E" w:rsidRDefault="000C7A4E" w:rsidP="000C7A4E">
      <w:r>
        <w:t>Le personnage augmente sa vitesse de déplacement.</w:t>
      </w:r>
    </w:p>
    <w:p w14:paraId="6E896C5A" w14:textId="77777777" w:rsidR="000C7A4E" w:rsidRDefault="000C7A4E" w:rsidP="000C7A4E">
      <w:r>
        <w:rPr>
          <w:b/>
        </w:rPr>
        <w:t>Coût</w:t>
      </w:r>
      <w:r>
        <w:t> : 250 Energie</w:t>
      </w:r>
    </w:p>
    <w:p w14:paraId="290E9A1B" w14:textId="77777777" w:rsidR="000C7A4E" w:rsidRDefault="000C7A4E" w:rsidP="000C7A4E">
      <w:r>
        <w:rPr>
          <w:b/>
        </w:rPr>
        <w:t>Avantage</w:t>
      </w:r>
      <w:r>
        <w:t> : pour les &lt;niveaux&gt; prochaines heures, le déplacement du personnage est augmenté d’une case. Il s’agit d’une bénédiction.</w:t>
      </w:r>
    </w:p>
    <w:p w14:paraId="303AB661" w14:textId="77777777" w:rsidR="000C7A4E" w:rsidRDefault="000C7A4E" w:rsidP="000C7A4E">
      <w:r>
        <w:rPr>
          <w:b/>
        </w:rPr>
        <w:t>Requis</w:t>
      </w:r>
      <w:r>
        <w:t xml:space="preserve"> : </w:t>
      </w:r>
    </w:p>
    <w:p w14:paraId="57738665" w14:textId="77777777" w:rsidR="000C7A4E" w:rsidRDefault="000C7A4E" w:rsidP="009E526E">
      <w:pPr>
        <w:pStyle w:val="Paragraphedeliste"/>
        <w:numPr>
          <w:ilvl w:val="0"/>
          <w:numId w:val="34"/>
        </w:numPr>
        <w:spacing w:after="200" w:line="276" w:lineRule="auto"/>
        <w:jc w:val="both"/>
      </w:pPr>
      <w:r>
        <w:t>est médaille d’argent « déplacer »</w:t>
      </w:r>
    </w:p>
    <w:p w14:paraId="05F7C4C2" w14:textId="77777777" w:rsidR="000C7A4E" w:rsidRDefault="000C7A4E" w:rsidP="009E526E">
      <w:pPr>
        <w:pStyle w:val="Titre5"/>
        <w:numPr>
          <w:ilvl w:val="4"/>
          <w:numId w:val="13"/>
        </w:numPr>
        <w:spacing w:before="200" w:line="276" w:lineRule="auto"/>
      </w:pPr>
      <w:r>
        <w:t>Econome</w:t>
      </w:r>
    </w:p>
    <w:p w14:paraId="0D4407D1" w14:textId="77777777" w:rsidR="000C7A4E" w:rsidRDefault="000C7A4E" w:rsidP="000C7A4E">
      <w:r>
        <w:t>Le personnage ressent moins la faim (et a donc moins besoin de trouver un relais pour acheter de la nourriture.</w:t>
      </w:r>
    </w:p>
    <w:p w14:paraId="05EC9F64" w14:textId="77777777" w:rsidR="000C7A4E" w:rsidRDefault="000C7A4E" w:rsidP="000C7A4E">
      <w:r>
        <w:rPr>
          <w:b/>
        </w:rPr>
        <w:t>Coût</w:t>
      </w:r>
      <w:r>
        <w:t> : 500 Energie</w:t>
      </w:r>
    </w:p>
    <w:p w14:paraId="61AB7739" w14:textId="77777777" w:rsidR="000C7A4E" w:rsidRDefault="000C7A4E" w:rsidP="000C7A4E">
      <w:r>
        <w:rPr>
          <w:b/>
        </w:rPr>
        <w:t>Avantage</w:t>
      </w:r>
      <w:r>
        <w:t> : pour les &lt;niveaux&gt; prochaines heures, le personnage ne perd pas de points de faim. Il s’agit d’une bénédiction.</w:t>
      </w:r>
    </w:p>
    <w:p w14:paraId="0A09B2E2" w14:textId="77777777" w:rsidR="000C7A4E" w:rsidRDefault="000C7A4E" w:rsidP="000C7A4E">
      <w:r>
        <w:rPr>
          <w:b/>
        </w:rPr>
        <w:t>Requis</w:t>
      </w:r>
      <w:r>
        <w:t xml:space="preserve"> : </w:t>
      </w:r>
    </w:p>
    <w:p w14:paraId="31202E2B" w14:textId="77777777" w:rsidR="000C7A4E" w:rsidRDefault="000C7A4E" w:rsidP="009E526E">
      <w:pPr>
        <w:pStyle w:val="Paragraphedeliste"/>
        <w:numPr>
          <w:ilvl w:val="0"/>
          <w:numId w:val="34"/>
        </w:numPr>
        <w:spacing w:after="200" w:line="276" w:lineRule="auto"/>
        <w:jc w:val="both"/>
      </w:pPr>
      <w:r>
        <w:t>Vélocité</w:t>
      </w:r>
    </w:p>
    <w:p w14:paraId="3A97E596" w14:textId="77777777" w:rsidR="000C7A4E" w:rsidRDefault="000C7A4E" w:rsidP="009E526E">
      <w:pPr>
        <w:pStyle w:val="Paragraphedeliste"/>
        <w:numPr>
          <w:ilvl w:val="0"/>
          <w:numId w:val="34"/>
        </w:numPr>
        <w:spacing w:after="200" w:line="276" w:lineRule="auto"/>
        <w:jc w:val="both"/>
      </w:pPr>
      <w:r>
        <w:t>A atteint un niveau de 100 en nourriture (autre qu’a la création du personnage)</w:t>
      </w:r>
    </w:p>
    <w:p w14:paraId="704F8DA5" w14:textId="77777777" w:rsidR="000C7A4E" w:rsidRDefault="000C7A4E" w:rsidP="009E526E">
      <w:pPr>
        <w:pStyle w:val="Titre4"/>
        <w:numPr>
          <w:ilvl w:val="3"/>
          <w:numId w:val="13"/>
        </w:numPr>
        <w:spacing w:before="200" w:line="276" w:lineRule="auto"/>
      </w:pPr>
      <w:r>
        <w:lastRenderedPageBreak/>
        <w:t>Sous voie de l’espion</w:t>
      </w:r>
    </w:p>
    <w:p w14:paraId="36F9F132" w14:textId="77777777" w:rsidR="000C7A4E" w:rsidRDefault="000C7A4E" w:rsidP="000C7A4E">
      <w:r>
        <w:t>L’espion est maître dans l’art de la discrétion.</w:t>
      </w:r>
    </w:p>
    <w:p w14:paraId="2DA6E78D" w14:textId="77777777" w:rsidR="000C7A4E" w:rsidRDefault="000C7A4E" w:rsidP="009E526E">
      <w:pPr>
        <w:pStyle w:val="Titre5"/>
        <w:numPr>
          <w:ilvl w:val="4"/>
          <w:numId w:val="13"/>
        </w:numPr>
        <w:spacing w:before="200" w:line="276" w:lineRule="auto"/>
      </w:pPr>
      <w:r>
        <w:t>Discret</w:t>
      </w:r>
    </w:p>
    <w:p w14:paraId="770DE4A3" w14:textId="77777777" w:rsidR="000C7A4E" w:rsidRDefault="000C7A4E" w:rsidP="000C7A4E">
      <w:r>
        <w:t>Le personnage a besoin de discrétion pour pouvoir parcourir la carte sans soucis.</w:t>
      </w:r>
    </w:p>
    <w:p w14:paraId="6B0927F0" w14:textId="77777777" w:rsidR="000C7A4E" w:rsidRDefault="000C7A4E" w:rsidP="000C7A4E">
      <w:r>
        <w:rPr>
          <w:b/>
        </w:rPr>
        <w:t>Coût</w:t>
      </w:r>
      <w:r>
        <w:t> : 500 Energie</w:t>
      </w:r>
    </w:p>
    <w:p w14:paraId="594E2396" w14:textId="77777777" w:rsidR="000C7A4E" w:rsidRDefault="000C7A4E" w:rsidP="000C7A4E">
      <w:r>
        <w:rPr>
          <w:b/>
        </w:rPr>
        <w:t>Avantage</w:t>
      </w:r>
      <w:r>
        <w:t> : la discrétion du personnage est augmentée de &lt;niveaux&gt;/2 pour les &lt;niveaux&gt; prochaines heures. Il s’agit d’une bénédiction.</w:t>
      </w:r>
    </w:p>
    <w:p w14:paraId="25B82602" w14:textId="77777777" w:rsidR="000C7A4E" w:rsidRDefault="000C7A4E" w:rsidP="000C7A4E">
      <w:r>
        <w:rPr>
          <w:b/>
        </w:rPr>
        <w:t>Requis</w:t>
      </w:r>
      <w:r>
        <w:t xml:space="preserve"> : </w:t>
      </w:r>
    </w:p>
    <w:p w14:paraId="2496DF83" w14:textId="77777777" w:rsidR="000C7A4E" w:rsidRDefault="000C7A4E" w:rsidP="009E526E">
      <w:pPr>
        <w:pStyle w:val="Paragraphedeliste"/>
        <w:numPr>
          <w:ilvl w:val="0"/>
          <w:numId w:val="19"/>
        </w:numPr>
        <w:spacing w:after="200" w:line="276" w:lineRule="auto"/>
        <w:jc w:val="both"/>
      </w:pPr>
      <w:r>
        <w:t>A un niveau de 8 en discrétion.</w:t>
      </w:r>
    </w:p>
    <w:p w14:paraId="4B0974B0" w14:textId="77777777" w:rsidR="000C7A4E" w:rsidRDefault="000C7A4E" w:rsidP="009E526E">
      <w:pPr>
        <w:pStyle w:val="Titre5"/>
        <w:numPr>
          <w:ilvl w:val="4"/>
          <w:numId w:val="13"/>
        </w:numPr>
        <w:spacing w:before="200" w:line="276" w:lineRule="auto"/>
      </w:pPr>
      <w:r>
        <w:t>Invisible</w:t>
      </w:r>
    </w:p>
    <w:p w14:paraId="44CE6472" w14:textId="77777777" w:rsidR="000C7A4E" w:rsidRDefault="000C7A4E" w:rsidP="000C7A4E">
      <w:r>
        <w:t>Le personnage a besoin d’être invisible aux yeux des ennemis pour visiter le monde.</w:t>
      </w:r>
    </w:p>
    <w:p w14:paraId="3CF04175" w14:textId="77777777" w:rsidR="000C7A4E" w:rsidRDefault="000C7A4E" w:rsidP="000C7A4E">
      <w:r>
        <w:rPr>
          <w:b/>
        </w:rPr>
        <w:t>Coût</w:t>
      </w:r>
      <w:r>
        <w:t> : 700 Energie</w:t>
      </w:r>
    </w:p>
    <w:p w14:paraId="680BE963" w14:textId="77777777" w:rsidR="000C7A4E" w:rsidRDefault="000C7A4E" w:rsidP="000C7A4E">
      <w:r>
        <w:rPr>
          <w:b/>
        </w:rPr>
        <w:t>Avantage</w:t>
      </w:r>
      <w:r>
        <w:t> : pour les &lt;niveaux&gt; prochaines heures, le personnage ne peut pas être attaqué.</w:t>
      </w:r>
    </w:p>
    <w:p w14:paraId="2C056A89" w14:textId="77777777" w:rsidR="000C7A4E" w:rsidRDefault="000C7A4E" w:rsidP="000C7A4E">
      <w:r>
        <w:rPr>
          <w:b/>
        </w:rPr>
        <w:t>Requis</w:t>
      </w:r>
      <w:r>
        <w:t xml:space="preserve"> : </w:t>
      </w:r>
    </w:p>
    <w:p w14:paraId="66D4CF00" w14:textId="77777777" w:rsidR="000C7A4E" w:rsidRDefault="000C7A4E" w:rsidP="009E526E">
      <w:pPr>
        <w:pStyle w:val="Paragraphedeliste"/>
        <w:numPr>
          <w:ilvl w:val="0"/>
          <w:numId w:val="35"/>
        </w:numPr>
        <w:spacing w:after="200" w:line="276" w:lineRule="auto"/>
        <w:jc w:val="both"/>
      </w:pPr>
      <w:r>
        <w:t>Discret</w:t>
      </w:r>
    </w:p>
    <w:p w14:paraId="0D162CE9" w14:textId="77777777" w:rsidR="000C7A4E" w:rsidRDefault="000C7A4E" w:rsidP="009E526E">
      <w:pPr>
        <w:pStyle w:val="Paragraphedeliste"/>
        <w:numPr>
          <w:ilvl w:val="0"/>
          <w:numId w:val="35"/>
        </w:numPr>
        <w:spacing w:after="200" w:line="276" w:lineRule="auto"/>
        <w:jc w:val="both"/>
      </w:pPr>
      <w:r>
        <w:t>Est médaille d’argent en « discret ».</w:t>
      </w:r>
    </w:p>
    <w:p w14:paraId="26C5AE6D" w14:textId="77777777" w:rsidR="000C7A4E" w:rsidRDefault="000C7A4E" w:rsidP="009E526E">
      <w:pPr>
        <w:pStyle w:val="Titre3"/>
        <w:numPr>
          <w:ilvl w:val="2"/>
          <w:numId w:val="13"/>
        </w:numPr>
        <w:spacing w:before="200" w:line="276" w:lineRule="auto"/>
      </w:pPr>
      <w:r>
        <w:t>Voie des spécialistes</w:t>
      </w:r>
    </w:p>
    <w:p w14:paraId="08C165E4" w14:textId="77777777" w:rsidR="000C7A4E" w:rsidRDefault="000C7A4E" w:rsidP="009E526E">
      <w:pPr>
        <w:pStyle w:val="Titre4"/>
        <w:numPr>
          <w:ilvl w:val="3"/>
          <w:numId w:val="13"/>
        </w:numPr>
        <w:spacing w:before="200" w:line="276" w:lineRule="auto"/>
      </w:pPr>
      <w:r>
        <w:t>Voie de l’archéologue</w:t>
      </w:r>
    </w:p>
    <w:p w14:paraId="7E6E8A94" w14:textId="77777777" w:rsidR="000C7A4E" w:rsidRDefault="000C7A4E" w:rsidP="000C7A4E">
      <w:r>
        <w:t xml:space="preserve">L’archéologie permet de trouver des objets ou des bâtiments cachés. </w:t>
      </w:r>
    </w:p>
    <w:p w14:paraId="71C75D27" w14:textId="77777777" w:rsidR="000C7A4E" w:rsidRDefault="000C7A4E" w:rsidP="000C7A4E">
      <w:r>
        <w:t>Les cases disposent d’objets et de bâtiments enfouies dans différentes strates.</w:t>
      </w:r>
    </w:p>
    <w:p w14:paraId="084D9815" w14:textId="77777777" w:rsidR="000C7A4E" w:rsidRDefault="000C7A4E" w:rsidP="000C7A4E">
      <w:r>
        <w:t xml:space="preserve">Quand un archéologue fouille une case, il a un </w:t>
      </w:r>
      <w:commentRangeStart w:id="51"/>
      <w:r>
        <w:t>pourcentage</w:t>
      </w:r>
      <w:commentRangeEnd w:id="51"/>
      <w:r>
        <w:rPr>
          <w:rStyle w:val="Marquedecommentaire"/>
        </w:rPr>
        <w:commentReference w:id="51"/>
      </w:r>
      <w:r>
        <w:t xml:space="preserve"> de chance de :</w:t>
      </w:r>
    </w:p>
    <w:p w14:paraId="23D01B4C" w14:textId="77777777" w:rsidR="000C7A4E" w:rsidRDefault="000C7A4E" w:rsidP="009E526E">
      <w:pPr>
        <w:pStyle w:val="Paragraphedeliste"/>
        <w:numPr>
          <w:ilvl w:val="0"/>
          <w:numId w:val="36"/>
        </w:numPr>
        <w:spacing w:after="200" w:line="276" w:lineRule="auto"/>
        <w:jc w:val="both"/>
      </w:pPr>
      <w:r>
        <w:t>Trouver des ressources aléatoires</w:t>
      </w:r>
    </w:p>
    <w:p w14:paraId="01B3F8E5" w14:textId="77777777" w:rsidR="000C7A4E" w:rsidRDefault="000C7A4E" w:rsidP="009E526E">
      <w:pPr>
        <w:pStyle w:val="Paragraphedeliste"/>
        <w:numPr>
          <w:ilvl w:val="0"/>
          <w:numId w:val="36"/>
        </w:numPr>
        <w:spacing w:after="200" w:line="276" w:lineRule="auto"/>
        <w:jc w:val="both"/>
      </w:pPr>
      <w:r>
        <w:t>Trouver un objet manufacturé</w:t>
      </w:r>
    </w:p>
    <w:p w14:paraId="70602B33" w14:textId="77777777" w:rsidR="000C7A4E" w:rsidRDefault="000C7A4E" w:rsidP="000C7A4E">
      <w:r>
        <w:t>Techniquement parlant, tous les bâtiments/objets d’une case ont un niveau d’enfouissement (négatif) qui diminue constamment. Le fait de fouiller fait remonter le niveau d’enfouissement des objets et bâtiment de 10 points x &lt;niveau&gt;. Tous les objets ayant une valeur positive sont récupérés par le joueur, tous les bâtiments ayant une valeur positive sont sortis de sol.</w:t>
      </w:r>
    </w:p>
    <w:p w14:paraId="346644B5" w14:textId="77777777" w:rsidR="000C7A4E" w:rsidRDefault="000C7A4E" w:rsidP="009E526E">
      <w:pPr>
        <w:pStyle w:val="Titre5"/>
        <w:numPr>
          <w:ilvl w:val="4"/>
          <w:numId w:val="13"/>
        </w:numPr>
        <w:spacing w:before="200" w:line="276" w:lineRule="auto"/>
      </w:pPr>
      <w:r>
        <w:t>Fouiller</w:t>
      </w:r>
    </w:p>
    <w:p w14:paraId="5266A400" w14:textId="77777777" w:rsidR="000C7A4E" w:rsidRDefault="000C7A4E" w:rsidP="000C7A4E">
      <w:r>
        <w:t>Permet de fouiller une case à la recherche d’un objet.</w:t>
      </w:r>
    </w:p>
    <w:p w14:paraId="46AE8272" w14:textId="77777777" w:rsidR="000C7A4E" w:rsidRDefault="000C7A4E" w:rsidP="000C7A4E">
      <w:r>
        <w:rPr>
          <w:b/>
        </w:rPr>
        <w:t>Coût</w:t>
      </w:r>
      <w:r>
        <w:t> : 250 Energie</w:t>
      </w:r>
    </w:p>
    <w:p w14:paraId="2FCF1F37" w14:textId="77777777" w:rsidR="000C7A4E" w:rsidRDefault="000C7A4E" w:rsidP="000C7A4E">
      <w:r>
        <w:rPr>
          <w:b/>
        </w:rPr>
        <w:t>Avantage</w:t>
      </w:r>
      <w:r>
        <w:t xml:space="preserve"> : le personnage trouve un petit pourcentage de ressources sur la case. Il peut également trouver des objets </w:t>
      </w:r>
      <w:commentRangeStart w:id="52"/>
      <w:r>
        <w:t>manufacturés</w:t>
      </w:r>
      <w:commentRangeEnd w:id="52"/>
      <w:r>
        <w:rPr>
          <w:rStyle w:val="Marquedecommentaire"/>
        </w:rPr>
        <w:commentReference w:id="52"/>
      </w:r>
      <w:r>
        <w:t>.</w:t>
      </w:r>
    </w:p>
    <w:p w14:paraId="37ED459E" w14:textId="77777777" w:rsidR="000C7A4E" w:rsidRDefault="000C7A4E" w:rsidP="000C7A4E">
      <w:r>
        <w:t>L’action fait également remonter le niveau d’enfouissement de tous les éléments de la case de 10x&lt;niv&gt;. Le personnage récupère ou exhume alors tous ce qui a une valeur positive.</w:t>
      </w:r>
    </w:p>
    <w:p w14:paraId="24948090" w14:textId="77777777" w:rsidR="000C7A4E" w:rsidRDefault="000C7A4E" w:rsidP="000C7A4E">
      <w:r>
        <w:rPr>
          <w:b/>
        </w:rPr>
        <w:t>Requis</w:t>
      </w:r>
      <w:r>
        <w:t xml:space="preserve"> : </w:t>
      </w:r>
    </w:p>
    <w:p w14:paraId="7014D6B2" w14:textId="77777777" w:rsidR="000C7A4E" w:rsidRDefault="000C7A4E" w:rsidP="009E526E">
      <w:pPr>
        <w:pStyle w:val="Paragraphedeliste"/>
        <w:numPr>
          <w:ilvl w:val="0"/>
          <w:numId w:val="35"/>
        </w:numPr>
        <w:spacing w:after="200" w:line="276" w:lineRule="auto"/>
        <w:jc w:val="both"/>
      </w:pPr>
      <w:r>
        <w:lastRenderedPageBreak/>
        <w:t>Creuser</w:t>
      </w:r>
    </w:p>
    <w:p w14:paraId="6A7D6851" w14:textId="77777777" w:rsidR="000C7A4E" w:rsidRDefault="000C7A4E" w:rsidP="009E526E">
      <w:pPr>
        <w:pStyle w:val="Paragraphedeliste"/>
        <w:numPr>
          <w:ilvl w:val="0"/>
          <w:numId w:val="35"/>
        </w:numPr>
        <w:spacing w:after="200" w:line="276" w:lineRule="auto"/>
        <w:jc w:val="both"/>
      </w:pPr>
      <w:r>
        <w:t>A trouvé un objet en creusant</w:t>
      </w:r>
    </w:p>
    <w:p w14:paraId="6817DCCA" w14:textId="77777777" w:rsidR="000C7A4E" w:rsidRDefault="000C7A4E" w:rsidP="009E526E">
      <w:pPr>
        <w:pStyle w:val="Titre5"/>
        <w:numPr>
          <w:ilvl w:val="4"/>
          <w:numId w:val="13"/>
        </w:numPr>
        <w:spacing w:before="200" w:line="276" w:lineRule="auto"/>
      </w:pPr>
      <w:r>
        <w:t>Fouiller en profondeur</w:t>
      </w:r>
    </w:p>
    <w:p w14:paraId="767E2AC3" w14:textId="77777777" w:rsidR="000C7A4E" w:rsidRDefault="000C7A4E" w:rsidP="000C7A4E">
      <w:r>
        <w:t>Permet de faire baisser plus vite de niveau d’enfouissent des éléments de la case au détriment des petites ressources de la case.</w:t>
      </w:r>
    </w:p>
    <w:p w14:paraId="613B84EE" w14:textId="77777777" w:rsidR="000C7A4E" w:rsidRDefault="000C7A4E" w:rsidP="000C7A4E">
      <w:r>
        <w:rPr>
          <w:b/>
        </w:rPr>
        <w:t>Coût</w:t>
      </w:r>
      <w:r>
        <w:t> : 500 Energie</w:t>
      </w:r>
    </w:p>
    <w:p w14:paraId="436795AC" w14:textId="77777777" w:rsidR="000C7A4E" w:rsidRDefault="000C7A4E" w:rsidP="000C7A4E">
      <w:r>
        <w:rPr>
          <w:b/>
        </w:rPr>
        <w:t>Avantage</w:t>
      </w:r>
      <w:r>
        <w:t> : L’action fait remonter le niveau d’enfouissement de tous les éléments de la case de 20*&lt;niv&gt;. Le personnage récupère ou exhume alors tous ce qui a une valeur positive.</w:t>
      </w:r>
    </w:p>
    <w:p w14:paraId="77E5C0F2" w14:textId="77777777" w:rsidR="000C7A4E" w:rsidRDefault="000C7A4E" w:rsidP="000C7A4E">
      <w:r>
        <w:rPr>
          <w:b/>
        </w:rPr>
        <w:t>Requis</w:t>
      </w:r>
      <w:r>
        <w:t xml:space="preserve"> : </w:t>
      </w:r>
    </w:p>
    <w:p w14:paraId="4427FF79" w14:textId="77777777" w:rsidR="000C7A4E" w:rsidRDefault="000C7A4E" w:rsidP="009E526E">
      <w:pPr>
        <w:pStyle w:val="Paragraphedeliste"/>
        <w:numPr>
          <w:ilvl w:val="0"/>
          <w:numId w:val="37"/>
        </w:numPr>
        <w:spacing w:after="200" w:line="276" w:lineRule="auto"/>
        <w:jc w:val="both"/>
      </w:pPr>
      <w:r>
        <w:t>Fouiller</w:t>
      </w:r>
    </w:p>
    <w:p w14:paraId="4D808CAA" w14:textId="77777777" w:rsidR="000C7A4E" w:rsidRDefault="000C7A4E" w:rsidP="009E526E">
      <w:pPr>
        <w:pStyle w:val="Paragraphedeliste"/>
        <w:numPr>
          <w:ilvl w:val="0"/>
          <w:numId w:val="37"/>
        </w:numPr>
        <w:spacing w:after="200" w:line="276" w:lineRule="auto"/>
        <w:jc w:val="both"/>
      </w:pPr>
      <w:r>
        <w:t>Médaille d’argent  en fouille</w:t>
      </w:r>
    </w:p>
    <w:p w14:paraId="57A12914" w14:textId="77777777" w:rsidR="000C7A4E" w:rsidRDefault="000C7A4E" w:rsidP="009E526E">
      <w:pPr>
        <w:pStyle w:val="Titre4"/>
        <w:numPr>
          <w:ilvl w:val="3"/>
          <w:numId w:val="13"/>
        </w:numPr>
        <w:spacing w:before="200" w:line="276" w:lineRule="auto"/>
        <w:jc w:val="both"/>
      </w:pPr>
      <w:r>
        <w:t>Fouiller régulièrement</w:t>
      </w:r>
    </w:p>
    <w:p w14:paraId="5CB1BD81" w14:textId="77777777" w:rsidR="000C7A4E" w:rsidRDefault="000C7A4E" w:rsidP="000C7A4E">
      <w:r>
        <w:t>Permet d’empêcher la case de s’enfouir pendant un moment.</w:t>
      </w:r>
    </w:p>
    <w:p w14:paraId="29BFE484" w14:textId="77777777" w:rsidR="000C7A4E" w:rsidRDefault="000C7A4E" w:rsidP="000C7A4E">
      <w:r>
        <w:rPr>
          <w:b/>
        </w:rPr>
        <w:t>Coût</w:t>
      </w:r>
      <w:r>
        <w:t> : 700 Energie</w:t>
      </w:r>
    </w:p>
    <w:p w14:paraId="41AE6FF3" w14:textId="77777777" w:rsidR="000C7A4E" w:rsidRDefault="000C7A4E" w:rsidP="000C7A4E">
      <w:r>
        <w:rPr>
          <w:b/>
        </w:rPr>
        <w:t>Avantage</w:t>
      </w:r>
      <w:r>
        <w:t> : L’action permet d’empêcher l’enfouissement des objets et bâtiments de la case pendant &lt;niveau&gt; heures.</w:t>
      </w:r>
    </w:p>
    <w:p w14:paraId="5C098881" w14:textId="77777777" w:rsidR="000C7A4E" w:rsidRDefault="000C7A4E" w:rsidP="000C7A4E">
      <w:r>
        <w:rPr>
          <w:b/>
        </w:rPr>
        <w:t>Requis</w:t>
      </w:r>
      <w:r>
        <w:t xml:space="preserve"> : </w:t>
      </w:r>
    </w:p>
    <w:p w14:paraId="74C6A4C9" w14:textId="77777777" w:rsidR="000C7A4E" w:rsidRDefault="000C7A4E" w:rsidP="009E526E">
      <w:pPr>
        <w:pStyle w:val="Paragraphedeliste"/>
        <w:numPr>
          <w:ilvl w:val="0"/>
          <w:numId w:val="37"/>
        </w:numPr>
        <w:spacing w:after="200" w:line="276" w:lineRule="auto"/>
        <w:jc w:val="both"/>
      </w:pPr>
      <w:r>
        <w:t>Fouiller en profondeur</w:t>
      </w:r>
    </w:p>
    <w:p w14:paraId="03ACB0C1" w14:textId="77777777" w:rsidR="000C7A4E" w:rsidRDefault="000C7A4E" w:rsidP="009E526E">
      <w:pPr>
        <w:pStyle w:val="Paragraphedeliste"/>
        <w:numPr>
          <w:ilvl w:val="0"/>
          <w:numId w:val="37"/>
        </w:numPr>
        <w:spacing w:after="200" w:line="276" w:lineRule="auto"/>
        <w:jc w:val="both"/>
      </w:pPr>
      <w:r>
        <w:t xml:space="preserve">Possède une médaille d’or en fouiller. </w:t>
      </w:r>
    </w:p>
    <w:p w14:paraId="130587CD" w14:textId="77777777" w:rsidR="000C7A4E" w:rsidRDefault="000C7A4E" w:rsidP="009E526E">
      <w:pPr>
        <w:pStyle w:val="Titre4"/>
        <w:numPr>
          <w:ilvl w:val="3"/>
          <w:numId w:val="13"/>
        </w:numPr>
        <w:spacing w:before="200" w:line="276" w:lineRule="auto"/>
      </w:pPr>
      <w:r>
        <w:t>Voie du médecin</w:t>
      </w:r>
    </w:p>
    <w:p w14:paraId="563772FA" w14:textId="77777777" w:rsidR="000C7A4E" w:rsidRDefault="000C7A4E" w:rsidP="009E526E">
      <w:pPr>
        <w:pStyle w:val="Titre5"/>
        <w:numPr>
          <w:ilvl w:val="4"/>
          <w:numId w:val="13"/>
        </w:numPr>
        <w:spacing w:before="200" w:line="276" w:lineRule="auto"/>
      </w:pPr>
      <w:r>
        <w:t>Soigner</w:t>
      </w:r>
    </w:p>
    <w:p w14:paraId="2842C0CE" w14:textId="77777777" w:rsidR="000C7A4E" w:rsidRDefault="000C7A4E" w:rsidP="000C7A4E">
      <w:r>
        <w:t>Permet de soigner des gens.</w:t>
      </w:r>
    </w:p>
    <w:p w14:paraId="23EB6C77" w14:textId="77777777" w:rsidR="000C7A4E" w:rsidRDefault="000C7A4E" w:rsidP="000C7A4E">
      <w:r>
        <w:rPr>
          <w:b/>
        </w:rPr>
        <w:t>Coût</w:t>
      </w:r>
      <w:r>
        <w:t> : 250 Energie</w:t>
      </w:r>
    </w:p>
    <w:p w14:paraId="19ACCB9A" w14:textId="77777777" w:rsidR="000C7A4E" w:rsidRDefault="000C7A4E" w:rsidP="000C7A4E">
      <w:r>
        <w:rPr>
          <w:b/>
        </w:rPr>
        <w:t>Avantage</w:t>
      </w:r>
      <w:r>
        <w:t> : le joueur sélectionné récupère 15*&lt;niveau&gt; points de vie</w:t>
      </w:r>
    </w:p>
    <w:p w14:paraId="150B9988" w14:textId="77777777" w:rsidR="000C7A4E" w:rsidRDefault="000C7A4E" w:rsidP="000C7A4E">
      <w:r>
        <w:rPr>
          <w:b/>
        </w:rPr>
        <w:t>Requis</w:t>
      </w:r>
      <w:r>
        <w:t xml:space="preserve"> : </w:t>
      </w:r>
    </w:p>
    <w:p w14:paraId="790DADED" w14:textId="77777777" w:rsidR="000C7A4E" w:rsidRDefault="000C7A4E" w:rsidP="009E526E">
      <w:pPr>
        <w:pStyle w:val="Paragraphedeliste"/>
        <w:numPr>
          <w:ilvl w:val="0"/>
          <w:numId w:val="35"/>
        </w:numPr>
        <w:spacing w:after="200" w:line="276" w:lineRule="auto"/>
        <w:jc w:val="both"/>
      </w:pPr>
      <w:r>
        <w:t>Guérison rapide</w:t>
      </w:r>
    </w:p>
    <w:p w14:paraId="1CD64DCB" w14:textId="77777777" w:rsidR="000C7A4E" w:rsidRDefault="000C7A4E" w:rsidP="009E526E">
      <w:pPr>
        <w:pStyle w:val="Paragraphedeliste"/>
        <w:numPr>
          <w:ilvl w:val="0"/>
          <w:numId w:val="35"/>
        </w:numPr>
        <w:spacing w:after="200" w:line="276" w:lineRule="auto"/>
        <w:jc w:val="both"/>
      </w:pPr>
      <w:r>
        <w:t>est médaille d’argent en guérison rapide</w:t>
      </w:r>
    </w:p>
    <w:p w14:paraId="64731F6A" w14:textId="77777777" w:rsidR="000C7A4E" w:rsidRDefault="000C7A4E" w:rsidP="009E526E">
      <w:pPr>
        <w:pStyle w:val="Titre5"/>
        <w:numPr>
          <w:ilvl w:val="4"/>
          <w:numId w:val="13"/>
        </w:numPr>
        <w:spacing w:before="200" w:line="276" w:lineRule="auto"/>
      </w:pPr>
      <w:r>
        <w:t>Réanimer</w:t>
      </w:r>
    </w:p>
    <w:p w14:paraId="2F8907F7" w14:textId="77777777" w:rsidR="000C7A4E" w:rsidRDefault="000C7A4E" w:rsidP="000C7A4E">
      <w:r>
        <w:t>Permet de réanimer des blessés.</w:t>
      </w:r>
    </w:p>
    <w:p w14:paraId="37035C22" w14:textId="77777777" w:rsidR="000C7A4E" w:rsidRDefault="000C7A4E" w:rsidP="000C7A4E">
      <w:r>
        <w:rPr>
          <w:b/>
        </w:rPr>
        <w:t>Coût</w:t>
      </w:r>
      <w:r>
        <w:t> : 700 Energie</w:t>
      </w:r>
    </w:p>
    <w:p w14:paraId="16F2502F" w14:textId="77777777" w:rsidR="000C7A4E" w:rsidRDefault="000C7A4E" w:rsidP="000C7A4E">
      <w:r>
        <w:rPr>
          <w:b/>
        </w:rPr>
        <w:t>Avantage</w:t>
      </w:r>
      <w:r>
        <w:t> : le personnage sélectionné est ranimé</w:t>
      </w:r>
    </w:p>
    <w:p w14:paraId="68FAC7A8" w14:textId="77777777" w:rsidR="000C7A4E" w:rsidRDefault="000C7A4E" w:rsidP="000C7A4E">
      <w:r>
        <w:rPr>
          <w:b/>
        </w:rPr>
        <w:t>Requis</w:t>
      </w:r>
      <w:r>
        <w:t> :</w:t>
      </w:r>
    </w:p>
    <w:p w14:paraId="77CA54CA" w14:textId="77777777" w:rsidR="000C7A4E" w:rsidRDefault="000C7A4E" w:rsidP="009E526E">
      <w:pPr>
        <w:pStyle w:val="Paragraphedeliste"/>
        <w:numPr>
          <w:ilvl w:val="0"/>
          <w:numId w:val="35"/>
        </w:numPr>
        <w:spacing w:after="200" w:line="276" w:lineRule="auto"/>
        <w:jc w:val="both"/>
      </w:pPr>
      <w:r>
        <w:t>Soigner</w:t>
      </w:r>
    </w:p>
    <w:p w14:paraId="2823C4A4" w14:textId="77777777" w:rsidR="000C7A4E" w:rsidRDefault="000C7A4E" w:rsidP="009E526E">
      <w:pPr>
        <w:pStyle w:val="Paragraphedeliste"/>
        <w:numPr>
          <w:ilvl w:val="0"/>
          <w:numId w:val="35"/>
        </w:numPr>
        <w:spacing w:after="200" w:line="276" w:lineRule="auto"/>
        <w:jc w:val="both"/>
      </w:pPr>
      <w:r>
        <w:t>A été dans le coma</w:t>
      </w:r>
    </w:p>
    <w:p w14:paraId="7F3B99C5" w14:textId="77777777" w:rsidR="000C7A4E" w:rsidRDefault="000C7A4E" w:rsidP="009E526E">
      <w:pPr>
        <w:pStyle w:val="Titre4"/>
        <w:numPr>
          <w:ilvl w:val="3"/>
          <w:numId w:val="13"/>
        </w:numPr>
        <w:spacing w:before="200" w:line="276" w:lineRule="auto"/>
      </w:pPr>
      <w:r>
        <w:lastRenderedPageBreak/>
        <w:t>Voie de la magie</w:t>
      </w:r>
    </w:p>
    <w:p w14:paraId="2C8724BC" w14:textId="77777777" w:rsidR="000C7A4E" w:rsidRDefault="000C7A4E" w:rsidP="000C7A4E">
      <w:r>
        <w:t>Cette voie est celle des personnages excellant tellement dans leur art qu’ils arrivent à le transcender. Cette voie diffère des autres car il ne s’agit pas d’actions à proprement parler, mais de déblocage de sortilèges.</w:t>
      </w:r>
    </w:p>
    <w:p w14:paraId="57991809" w14:textId="77777777" w:rsidR="000C7A4E" w:rsidRDefault="000C7A4E" w:rsidP="009E526E">
      <w:pPr>
        <w:pStyle w:val="Titre5"/>
        <w:numPr>
          <w:ilvl w:val="4"/>
          <w:numId w:val="13"/>
        </w:numPr>
        <w:spacing w:before="200" w:line="276" w:lineRule="auto"/>
      </w:pPr>
      <w:r>
        <w:t>Vivant (Bois)</w:t>
      </w:r>
    </w:p>
    <w:p w14:paraId="273C0602" w14:textId="77777777" w:rsidR="000C7A4E" w:rsidRDefault="000C7A4E" w:rsidP="009E526E">
      <w:pPr>
        <w:pStyle w:val="Titre6"/>
        <w:numPr>
          <w:ilvl w:val="5"/>
          <w:numId w:val="13"/>
        </w:numPr>
        <w:spacing w:before="200" w:line="276" w:lineRule="auto"/>
      </w:pPr>
      <w:r>
        <w:t>Génération spontanée</w:t>
      </w:r>
    </w:p>
    <w:p w14:paraId="44BF546A" w14:textId="77777777" w:rsidR="000C7A4E" w:rsidRDefault="000C7A4E" w:rsidP="000C7A4E">
      <w:r>
        <w:t>Permet de générer une petite quantité de nourriture.</w:t>
      </w:r>
    </w:p>
    <w:p w14:paraId="7B16509A" w14:textId="77777777" w:rsidR="000C7A4E" w:rsidRDefault="000C7A4E" w:rsidP="000C7A4E">
      <w:r>
        <w:rPr>
          <w:b/>
        </w:rPr>
        <w:t>Coût</w:t>
      </w:r>
      <w:r>
        <w:t> : 500 Energie</w:t>
      </w:r>
    </w:p>
    <w:p w14:paraId="221F2BF1" w14:textId="77777777" w:rsidR="000C7A4E" w:rsidRDefault="000C7A4E" w:rsidP="000C7A4E">
      <w:r>
        <w:rPr>
          <w:b/>
        </w:rPr>
        <w:t>Avantage</w:t>
      </w:r>
      <w:r>
        <w:t> : le personnage génère &lt;niveau&gt; plats mijotés</w:t>
      </w:r>
    </w:p>
    <w:p w14:paraId="20E58A1B" w14:textId="77777777" w:rsidR="000C7A4E" w:rsidRDefault="000C7A4E" w:rsidP="000C7A4E">
      <w:r>
        <w:rPr>
          <w:b/>
        </w:rPr>
        <w:t>Requis</w:t>
      </w:r>
      <w:r>
        <w:t xml:space="preserve"> : </w:t>
      </w:r>
    </w:p>
    <w:p w14:paraId="20EFE136" w14:textId="77777777" w:rsidR="000C7A4E" w:rsidRDefault="000C7A4E" w:rsidP="009E526E">
      <w:pPr>
        <w:pStyle w:val="Paragraphedeliste"/>
        <w:numPr>
          <w:ilvl w:val="0"/>
          <w:numId w:val="36"/>
        </w:numPr>
        <w:spacing w:after="200" w:line="276" w:lineRule="auto"/>
        <w:jc w:val="both"/>
      </w:pPr>
      <w:r>
        <w:t>Booster</w:t>
      </w:r>
    </w:p>
    <w:p w14:paraId="2D9F9F52" w14:textId="77777777" w:rsidR="000C7A4E" w:rsidRDefault="000C7A4E" w:rsidP="009E526E">
      <w:pPr>
        <w:pStyle w:val="Paragraphedeliste"/>
        <w:numPr>
          <w:ilvl w:val="0"/>
          <w:numId w:val="36"/>
        </w:numPr>
        <w:spacing w:after="200" w:line="276" w:lineRule="auto"/>
        <w:jc w:val="both"/>
      </w:pPr>
      <w:r>
        <w:t>12 en perception</w:t>
      </w:r>
    </w:p>
    <w:p w14:paraId="5FAFEA4C" w14:textId="77777777" w:rsidR="000C7A4E" w:rsidRDefault="000C7A4E" w:rsidP="009E526E">
      <w:pPr>
        <w:pStyle w:val="Titre6"/>
        <w:numPr>
          <w:ilvl w:val="5"/>
          <w:numId w:val="13"/>
        </w:numPr>
        <w:spacing w:before="200" w:line="276" w:lineRule="auto"/>
      </w:pPr>
      <w:r>
        <w:t>Augmentation de limite</w:t>
      </w:r>
    </w:p>
    <w:p w14:paraId="7ABC59D2" w14:textId="77777777" w:rsidR="000C7A4E" w:rsidRDefault="000C7A4E" w:rsidP="000C7A4E">
      <w:r>
        <w:t>Permet d’augmenter la limite max de nourriture.</w:t>
      </w:r>
    </w:p>
    <w:p w14:paraId="26CEC2EE" w14:textId="77777777" w:rsidR="000C7A4E" w:rsidRDefault="000C7A4E" w:rsidP="000C7A4E">
      <w:r>
        <w:rPr>
          <w:b/>
        </w:rPr>
        <w:t>Coût</w:t>
      </w:r>
      <w:r>
        <w:t> : 250 Energie</w:t>
      </w:r>
    </w:p>
    <w:p w14:paraId="6518DED4" w14:textId="77777777" w:rsidR="000C7A4E" w:rsidRDefault="000C7A4E" w:rsidP="000C7A4E">
      <w:r>
        <w:rPr>
          <w:b/>
        </w:rPr>
        <w:t>Avantage</w:t>
      </w:r>
      <w:r>
        <w:t> : pour les &lt;niveaux&gt; prochaines heures, le personnage ciblé a son maximum de faim augmenté de &lt;niveau&gt;</w:t>
      </w:r>
    </w:p>
    <w:p w14:paraId="062957F7" w14:textId="77777777" w:rsidR="000C7A4E" w:rsidRDefault="000C7A4E" w:rsidP="000C7A4E">
      <w:r>
        <w:rPr>
          <w:b/>
        </w:rPr>
        <w:t>Requis</w:t>
      </w:r>
      <w:r>
        <w:t xml:space="preserve"> : </w:t>
      </w:r>
    </w:p>
    <w:p w14:paraId="7B205640" w14:textId="77777777" w:rsidR="000C7A4E" w:rsidRDefault="000C7A4E" w:rsidP="009E526E">
      <w:pPr>
        <w:pStyle w:val="Paragraphedeliste"/>
        <w:numPr>
          <w:ilvl w:val="0"/>
          <w:numId w:val="36"/>
        </w:numPr>
        <w:spacing w:after="200" w:line="276" w:lineRule="auto"/>
        <w:jc w:val="both"/>
      </w:pPr>
      <w:r>
        <w:t>Génération spontanée</w:t>
      </w:r>
    </w:p>
    <w:p w14:paraId="2299C5F2" w14:textId="77777777" w:rsidR="000C7A4E" w:rsidRDefault="000C7A4E" w:rsidP="009E526E">
      <w:pPr>
        <w:pStyle w:val="Paragraphedeliste"/>
        <w:numPr>
          <w:ilvl w:val="0"/>
          <w:numId w:val="36"/>
        </w:numPr>
        <w:spacing w:after="200" w:line="276" w:lineRule="auto"/>
        <w:jc w:val="both"/>
      </w:pPr>
      <w:r>
        <w:t>Médaille d’argent en génération spontanée</w:t>
      </w:r>
    </w:p>
    <w:p w14:paraId="004B8F96" w14:textId="77777777" w:rsidR="000C7A4E" w:rsidRDefault="000C7A4E" w:rsidP="009E526E">
      <w:pPr>
        <w:pStyle w:val="Titre6"/>
        <w:numPr>
          <w:ilvl w:val="5"/>
          <w:numId w:val="13"/>
        </w:numPr>
        <w:spacing w:before="200" w:line="276" w:lineRule="auto"/>
      </w:pPr>
      <w:r>
        <w:t>Croissance accélérée</w:t>
      </w:r>
    </w:p>
    <w:p w14:paraId="6DD02995" w14:textId="77777777" w:rsidR="000C7A4E" w:rsidRDefault="000C7A4E" w:rsidP="000C7A4E">
      <w:r>
        <w:t>Permet d’accélérer la croissance des végétaux.</w:t>
      </w:r>
    </w:p>
    <w:p w14:paraId="65D82CE5" w14:textId="77777777" w:rsidR="000C7A4E" w:rsidRDefault="000C7A4E" w:rsidP="000C7A4E">
      <w:r>
        <w:rPr>
          <w:b/>
        </w:rPr>
        <w:t>Coût</w:t>
      </w:r>
      <w:r>
        <w:t> : 250 Energie</w:t>
      </w:r>
    </w:p>
    <w:p w14:paraId="313F277B" w14:textId="77777777" w:rsidR="000C7A4E" w:rsidRDefault="000C7A4E" w:rsidP="000C7A4E">
      <w:r>
        <w:rPr>
          <w:b/>
        </w:rPr>
        <w:t>Avantage</w:t>
      </w:r>
      <w:r>
        <w:t> : Augmente la croissance des plantes sur la case de &lt;niveau&gt; pour les &lt;niveaux&gt; prochaines heures</w:t>
      </w:r>
    </w:p>
    <w:p w14:paraId="5EDA6ECD" w14:textId="77777777" w:rsidR="000C7A4E" w:rsidRDefault="000C7A4E" w:rsidP="000C7A4E">
      <w:r>
        <w:rPr>
          <w:b/>
        </w:rPr>
        <w:t>Requis</w:t>
      </w:r>
      <w:r>
        <w:t xml:space="preserve"> : </w:t>
      </w:r>
    </w:p>
    <w:p w14:paraId="7CD9957F" w14:textId="77777777" w:rsidR="000C7A4E" w:rsidRDefault="000C7A4E" w:rsidP="009E526E">
      <w:pPr>
        <w:pStyle w:val="Paragraphedeliste"/>
        <w:numPr>
          <w:ilvl w:val="0"/>
          <w:numId w:val="36"/>
        </w:numPr>
        <w:spacing w:after="200" w:line="276" w:lineRule="auto"/>
        <w:jc w:val="both"/>
      </w:pPr>
      <w:r>
        <w:t>Augmentation de limite</w:t>
      </w:r>
    </w:p>
    <w:p w14:paraId="42491FF9" w14:textId="77777777" w:rsidR="000C7A4E" w:rsidRDefault="000C7A4E" w:rsidP="009E526E">
      <w:pPr>
        <w:pStyle w:val="Paragraphedeliste"/>
        <w:numPr>
          <w:ilvl w:val="0"/>
          <w:numId w:val="36"/>
        </w:numPr>
        <w:spacing w:after="200" w:line="276" w:lineRule="auto"/>
        <w:jc w:val="both"/>
      </w:pPr>
      <w:r>
        <w:t>Médaille d’argent en Semer</w:t>
      </w:r>
    </w:p>
    <w:p w14:paraId="0A5C7099" w14:textId="77777777" w:rsidR="000C7A4E" w:rsidRDefault="000C7A4E" w:rsidP="009E526E">
      <w:pPr>
        <w:pStyle w:val="Titre6"/>
        <w:numPr>
          <w:ilvl w:val="5"/>
          <w:numId w:val="13"/>
        </w:numPr>
        <w:spacing w:before="200" w:line="276" w:lineRule="auto"/>
      </w:pPr>
      <w:r>
        <w:t>Transfert de plantation</w:t>
      </w:r>
    </w:p>
    <w:p w14:paraId="17584898" w14:textId="77777777" w:rsidR="000C7A4E" w:rsidRDefault="000C7A4E" w:rsidP="000C7A4E">
      <w:r>
        <w:t>Récupère des végétaux d’une case voisine sur sa case.</w:t>
      </w:r>
    </w:p>
    <w:p w14:paraId="30E5ACBC" w14:textId="77777777" w:rsidR="000C7A4E" w:rsidRDefault="000C7A4E" w:rsidP="000C7A4E">
      <w:r>
        <w:rPr>
          <w:b/>
        </w:rPr>
        <w:t>Coût</w:t>
      </w:r>
      <w:r>
        <w:t> : 500 Energie</w:t>
      </w:r>
    </w:p>
    <w:p w14:paraId="76208701" w14:textId="77777777" w:rsidR="000C7A4E" w:rsidRDefault="000C7A4E" w:rsidP="000C7A4E">
      <w:r>
        <w:rPr>
          <w:b/>
        </w:rPr>
        <w:t>Avantage</w:t>
      </w:r>
      <w:r>
        <w:t> : transfert &lt;niveau&gt; plantes d’une case voisine à la case sur laquelle se trouve le personnage</w:t>
      </w:r>
    </w:p>
    <w:p w14:paraId="58E821FB" w14:textId="77777777" w:rsidR="000C7A4E" w:rsidRDefault="000C7A4E" w:rsidP="000C7A4E">
      <w:r>
        <w:rPr>
          <w:b/>
        </w:rPr>
        <w:t>Requis</w:t>
      </w:r>
      <w:r>
        <w:t xml:space="preserve"> : </w:t>
      </w:r>
    </w:p>
    <w:p w14:paraId="5C6C7452" w14:textId="77777777" w:rsidR="000C7A4E" w:rsidRDefault="000C7A4E" w:rsidP="009E526E">
      <w:pPr>
        <w:pStyle w:val="Paragraphedeliste"/>
        <w:numPr>
          <w:ilvl w:val="0"/>
          <w:numId w:val="36"/>
        </w:numPr>
        <w:spacing w:after="200" w:line="276" w:lineRule="auto"/>
        <w:jc w:val="both"/>
      </w:pPr>
      <w:r>
        <w:t>Croissance accélérée</w:t>
      </w:r>
    </w:p>
    <w:p w14:paraId="47B75B56" w14:textId="77777777" w:rsidR="000C7A4E" w:rsidRDefault="000C7A4E" w:rsidP="009E526E">
      <w:pPr>
        <w:pStyle w:val="Paragraphedeliste"/>
        <w:numPr>
          <w:ilvl w:val="0"/>
          <w:numId w:val="36"/>
        </w:numPr>
        <w:spacing w:after="200" w:line="276" w:lineRule="auto"/>
        <w:jc w:val="both"/>
      </w:pPr>
      <w:r>
        <w:lastRenderedPageBreak/>
        <w:t>Médaille d’argent en « Croissance accélérée »</w:t>
      </w:r>
    </w:p>
    <w:p w14:paraId="6037BB25" w14:textId="77777777" w:rsidR="000C7A4E" w:rsidRDefault="000C7A4E" w:rsidP="009E526E">
      <w:pPr>
        <w:pStyle w:val="Titre6"/>
        <w:numPr>
          <w:ilvl w:val="5"/>
          <w:numId w:val="13"/>
        </w:numPr>
        <w:spacing w:before="200" w:line="276" w:lineRule="auto"/>
      </w:pPr>
      <w:r>
        <w:t>Fluidification</w:t>
      </w:r>
    </w:p>
    <w:p w14:paraId="55137087" w14:textId="77777777" w:rsidR="000C7A4E" w:rsidRDefault="000C7A4E" w:rsidP="000C7A4E">
      <w:r>
        <w:t>Permet l’essaiment plus rapide des végétaux de la case.</w:t>
      </w:r>
    </w:p>
    <w:p w14:paraId="65D0CF12" w14:textId="77777777" w:rsidR="000C7A4E" w:rsidRDefault="000C7A4E" w:rsidP="000C7A4E">
      <w:r>
        <w:rPr>
          <w:b/>
        </w:rPr>
        <w:t>Coût</w:t>
      </w:r>
      <w:r>
        <w:t> : 750 Energie</w:t>
      </w:r>
    </w:p>
    <w:p w14:paraId="16A4D230" w14:textId="77777777" w:rsidR="000C7A4E" w:rsidRDefault="000C7A4E" w:rsidP="000C7A4E">
      <w:r>
        <w:rPr>
          <w:b/>
        </w:rPr>
        <w:t>Avantage</w:t>
      </w:r>
      <w:r>
        <w:t xml:space="preserve"> : donne un bonus de &lt;niveau&gt; à </w:t>
      </w:r>
      <w:commentRangeStart w:id="53"/>
      <w:r>
        <w:t>l’essaimage</w:t>
      </w:r>
      <w:commentRangeEnd w:id="53"/>
      <w:r>
        <w:rPr>
          <w:rStyle w:val="Marquedecommentaire"/>
        </w:rPr>
        <w:commentReference w:id="53"/>
      </w:r>
      <w:r>
        <w:t xml:space="preserve"> des végétaux sur les &lt;niveau&gt; cases voisines pendant les &lt;niveau&gt; prochaines heures</w:t>
      </w:r>
    </w:p>
    <w:p w14:paraId="4C203D73" w14:textId="77777777" w:rsidR="000C7A4E" w:rsidRDefault="000C7A4E" w:rsidP="000C7A4E">
      <w:r>
        <w:rPr>
          <w:b/>
        </w:rPr>
        <w:t>Requis</w:t>
      </w:r>
      <w:r>
        <w:t xml:space="preserve"> : </w:t>
      </w:r>
    </w:p>
    <w:p w14:paraId="0BE23F98" w14:textId="77777777" w:rsidR="000C7A4E" w:rsidRDefault="000C7A4E" w:rsidP="009E526E">
      <w:pPr>
        <w:pStyle w:val="Paragraphedeliste"/>
        <w:numPr>
          <w:ilvl w:val="0"/>
          <w:numId w:val="36"/>
        </w:numPr>
        <w:spacing w:after="200" w:line="276" w:lineRule="auto"/>
        <w:jc w:val="both"/>
      </w:pPr>
      <w:r>
        <w:t>Transfert de plantation</w:t>
      </w:r>
    </w:p>
    <w:p w14:paraId="01AE6365" w14:textId="77777777" w:rsidR="000C7A4E" w:rsidRDefault="000C7A4E" w:rsidP="009E526E">
      <w:pPr>
        <w:pStyle w:val="Paragraphedeliste"/>
        <w:numPr>
          <w:ilvl w:val="0"/>
          <w:numId w:val="36"/>
        </w:numPr>
        <w:spacing w:after="200" w:line="276" w:lineRule="auto"/>
        <w:jc w:val="both"/>
      </w:pPr>
      <w:r>
        <w:t>Médaille d’argent en transfert de plantation</w:t>
      </w:r>
    </w:p>
    <w:p w14:paraId="1A27BD83" w14:textId="77777777" w:rsidR="000C7A4E" w:rsidRDefault="000C7A4E" w:rsidP="009E526E">
      <w:pPr>
        <w:pStyle w:val="Titre5"/>
        <w:numPr>
          <w:ilvl w:val="4"/>
          <w:numId w:val="13"/>
        </w:numPr>
        <w:spacing w:before="200" w:line="276" w:lineRule="auto"/>
      </w:pPr>
      <w:r>
        <w:t>Bénédiction (Eau)</w:t>
      </w:r>
    </w:p>
    <w:p w14:paraId="019DF754" w14:textId="77777777" w:rsidR="000C7A4E" w:rsidRDefault="000C7A4E" w:rsidP="000C7A4E">
      <w:r>
        <w:t>Ce domaine d’application regroupe les sorts de bénédiction.</w:t>
      </w:r>
    </w:p>
    <w:p w14:paraId="2426067E" w14:textId="77777777" w:rsidR="000C7A4E" w:rsidRDefault="000C7A4E" w:rsidP="009E526E">
      <w:pPr>
        <w:pStyle w:val="Titre6"/>
        <w:numPr>
          <w:ilvl w:val="5"/>
          <w:numId w:val="13"/>
        </w:numPr>
        <w:spacing w:before="200" w:line="276" w:lineRule="auto"/>
      </w:pPr>
      <w:r>
        <w:t xml:space="preserve">Sanctuaire </w:t>
      </w:r>
    </w:p>
    <w:p w14:paraId="61D3D35C" w14:textId="77777777" w:rsidR="000C7A4E" w:rsidRDefault="000C7A4E" w:rsidP="000C7A4E">
      <w:r>
        <w:t>Personne ne peut rien faire (humains, sélénites, lycan…) sur la case pendant la prochaine heure.</w:t>
      </w:r>
      <w:r>
        <w:rPr>
          <w:b/>
        </w:rPr>
        <w:t>Coût</w:t>
      </w:r>
      <w:r>
        <w:t> : 250 Energie</w:t>
      </w:r>
      <w:r>
        <w:rPr>
          <w:b/>
        </w:rPr>
        <w:t>Avantage</w:t>
      </w:r>
      <w:r>
        <w:t> : pendant la prochaine heure, ni lycan ni humain ne peuvent attaquer sur la case</w:t>
      </w:r>
    </w:p>
    <w:p w14:paraId="16604F9F" w14:textId="77777777" w:rsidR="000C7A4E" w:rsidRDefault="000C7A4E" w:rsidP="000C7A4E">
      <w:r>
        <w:rPr>
          <w:b/>
        </w:rPr>
        <w:t>Requis</w:t>
      </w:r>
      <w:r>
        <w:t xml:space="preserve"> : </w:t>
      </w:r>
    </w:p>
    <w:p w14:paraId="07DB44CE" w14:textId="77777777" w:rsidR="000C7A4E" w:rsidRDefault="000C7A4E" w:rsidP="009E526E">
      <w:pPr>
        <w:pStyle w:val="Paragraphedeliste"/>
        <w:numPr>
          <w:ilvl w:val="0"/>
          <w:numId w:val="36"/>
        </w:numPr>
        <w:spacing w:after="200" w:line="276" w:lineRule="auto"/>
        <w:jc w:val="both"/>
      </w:pPr>
      <w:r>
        <w:t>Guérison rapide</w:t>
      </w:r>
    </w:p>
    <w:p w14:paraId="01EB559A" w14:textId="77777777" w:rsidR="000C7A4E" w:rsidRDefault="000C7A4E" w:rsidP="009E526E">
      <w:pPr>
        <w:pStyle w:val="Paragraphedeliste"/>
        <w:numPr>
          <w:ilvl w:val="0"/>
          <w:numId w:val="36"/>
        </w:numPr>
        <w:spacing w:after="200" w:line="276" w:lineRule="auto"/>
        <w:jc w:val="both"/>
      </w:pPr>
      <w:r>
        <w:t>12 en perception</w:t>
      </w:r>
    </w:p>
    <w:p w14:paraId="3C3FA25A" w14:textId="77777777" w:rsidR="000C7A4E" w:rsidRDefault="000C7A4E" w:rsidP="009E526E">
      <w:pPr>
        <w:pStyle w:val="Titre6"/>
        <w:numPr>
          <w:ilvl w:val="5"/>
          <w:numId w:val="13"/>
        </w:numPr>
        <w:spacing w:before="200" w:line="276" w:lineRule="auto"/>
      </w:pPr>
      <w:r>
        <w:t>Bénédiction de joueurs</w:t>
      </w:r>
    </w:p>
    <w:p w14:paraId="70443362" w14:textId="77777777" w:rsidR="000C7A4E" w:rsidRDefault="000C7A4E" w:rsidP="000C7A4E">
      <w:r>
        <w:t>Le lanceur peut bénir un joueur sur une de ses caractéristiques.</w:t>
      </w:r>
    </w:p>
    <w:p w14:paraId="03741B89" w14:textId="77777777" w:rsidR="000C7A4E" w:rsidRDefault="000C7A4E" w:rsidP="000C7A4E">
      <w:r>
        <w:rPr>
          <w:b/>
        </w:rPr>
        <w:t>Coût</w:t>
      </w:r>
      <w:r>
        <w:t> : 500 Energie</w:t>
      </w:r>
    </w:p>
    <w:p w14:paraId="1850FDA9" w14:textId="77777777" w:rsidR="000C7A4E" w:rsidRDefault="000C7A4E" w:rsidP="000C7A4E">
      <w:r>
        <w:rPr>
          <w:b/>
        </w:rPr>
        <w:t>Avantage</w:t>
      </w:r>
      <w:r>
        <w:t> : donne une bénédiction de +&lt;niveau&gt; à la caractéristique choisie pendant &lt;niveau&gt; heures.</w:t>
      </w:r>
    </w:p>
    <w:p w14:paraId="761FFA48" w14:textId="77777777" w:rsidR="000C7A4E" w:rsidRDefault="000C7A4E" w:rsidP="000C7A4E">
      <w:r>
        <w:rPr>
          <w:b/>
        </w:rPr>
        <w:t>Requis</w:t>
      </w:r>
      <w:r>
        <w:t xml:space="preserve"> : </w:t>
      </w:r>
    </w:p>
    <w:p w14:paraId="43D19DB5" w14:textId="77777777" w:rsidR="000C7A4E" w:rsidRDefault="000C7A4E" w:rsidP="009E526E">
      <w:pPr>
        <w:pStyle w:val="Paragraphedeliste"/>
        <w:numPr>
          <w:ilvl w:val="0"/>
          <w:numId w:val="36"/>
        </w:numPr>
        <w:spacing w:after="200" w:line="276" w:lineRule="auto"/>
        <w:jc w:val="both"/>
      </w:pPr>
      <w:r>
        <w:t>Sanctuaire</w:t>
      </w:r>
    </w:p>
    <w:p w14:paraId="5B9C04D7" w14:textId="77777777" w:rsidR="000C7A4E" w:rsidRDefault="000C7A4E" w:rsidP="009E526E">
      <w:pPr>
        <w:pStyle w:val="Paragraphedeliste"/>
        <w:numPr>
          <w:ilvl w:val="0"/>
          <w:numId w:val="36"/>
        </w:numPr>
        <w:spacing w:after="200" w:line="276" w:lineRule="auto"/>
        <w:jc w:val="both"/>
      </w:pPr>
      <w:r>
        <w:t>Médaille d’argent en sanctuaire</w:t>
      </w:r>
    </w:p>
    <w:p w14:paraId="0B728F04" w14:textId="77777777" w:rsidR="000C7A4E" w:rsidRDefault="000C7A4E" w:rsidP="009E526E">
      <w:pPr>
        <w:pStyle w:val="Titre6"/>
        <w:numPr>
          <w:ilvl w:val="5"/>
          <w:numId w:val="13"/>
        </w:numPr>
        <w:spacing w:before="200" w:line="276" w:lineRule="auto"/>
      </w:pPr>
      <w:r>
        <w:t>Création de potions</w:t>
      </w:r>
    </w:p>
    <w:p w14:paraId="44E536F0" w14:textId="77777777" w:rsidR="000C7A4E" w:rsidRDefault="000C7A4E" w:rsidP="000C7A4E">
      <w:r>
        <w:t>Le lanceur créé une potion.</w:t>
      </w:r>
    </w:p>
    <w:p w14:paraId="28796EA7" w14:textId="77777777" w:rsidR="000C7A4E" w:rsidRDefault="000C7A4E" w:rsidP="000C7A4E">
      <w:r>
        <w:rPr>
          <w:b/>
        </w:rPr>
        <w:t>Coût</w:t>
      </w:r>
      <w:r>
        <w:t> : 500 Energie</w:t>
      </w:r>
    </w:p>
    <w:p w14:paraId="5596D1DC" w14:textId="77777777" w:rsidR="000C7A4E" w:rsidRDefault="000C7A4E" w:rsidP="000C7A4E">
      <w:r>
        <w:rPr>
          <w:b/>
        </w:rPr>
        <w:t>Avantage</w:t>
      </w:r>
      <w:r>
        <w:t xml:space="preserve"> : le lanceur créé une potion </w:t>
      </w:r>
      <w:commentRangeStart w:id="54"/>
      <w:r>
        <w:t>aléatoire</w:t>
      </w:r>
      <w:commentRangeEnd w:id="54"/>
      <w:r>
        <w:rPr>
          <w:rStyle w:val="Marquedecommentaire"/>
        </w:rPr>
        <w:commentReference w:id="54"/>
      </w:r>
      <w:r>
        <w:t>.</w:t>
      </w:r>
    </w:p>
    <w:p w14:paraId="15FDD2EB" w14:textId="77777777" w:rsidR="000C7A4E" w:rsidRDefault="000C7A4E" w:rsidP="000C7A4E">
      <w:r>
        <w:rPr>
          <w:b/>
        </w:rPr>
        <w:t>Requis</w:t>
      </w:r>
      <w:r>
        <w:t xml:space="preserve"> : </w:t>
      </w:r>
    </w:p>
    <w:p w14:paraId="45914DB9" w14:textId="77777777" w:rsidR="000C7A4E" w:rsidRDefault="000C7A4E" w:rsidP="009E526E">
      <w:pPr>
        <w:pStyle w:val="Paragraphedeliste"/>
        <w:numPr>
          <w:ilvl w:val="0"/>
          <w:numId w:val="36"/>
        </w:numPr>
        <w:spacing w:after="200" w:line="276" w:lineRule="auto"/>
        <w:jc w:val="both"/>
      </w:pPr>
      <w:r>
        <w:t>Bénédiction de joueurs</w:t>
      </w:r>
    </w:p>
    <w:p w14:paraId="725F8F91" w14:textId="77777777" w:rsidR="000C7A4E" w:rsidRDefault="000C7A4E" w:rsidP="009E526E">
      <w:pPr>
        <w:pStyle w:val="Paragraphedeliste"/>
        <w:numPr>
          <w:ilvl w:val="0"/>
          <w:numId w:val="36"/>
        </w:numPr>
        <w:spacing w:after="200" w:line="276" w:lineRule="auto"/>
        <w:jc w:val="both"/>
      </w:pPr>
      <w:r>
        <w:t>Médaille d’argent en bénédiction de joueurs</w:t>
      </w:r>
    </w:p>
    <w:p w14:paraId="571393F4" w14:textId="77777777" w:rsidR="000C7A4E" w:rsidRDefault="000C7A4E" w:rsidP="009E526E">
      <w:pPr>
        <w:pStyle w:val="Titre6"/>
        <w:numPr>
          <w:ilvl w:val="5"/>
          <w:numId w:val="13"/>
        </w:numPr>
        <w:spacing w:before="200" w:line="276" w:lineRule="auto"/>
      </w:pPr>
      <w:r>
        <w:t>Enchantement</w:t>
      </w:r>
    </w:p>
    <w:p w14:paraId="251FCF3C" w14:textId="77777777" w:rsidR="000C7A4E" w:rsidRDefault="000C7A4E" w:rsidP="000C7A4E">
      <w:r>
        <w:t>Le personnage enchante l’objet (objet, outil, arme, armure, …) de son choix.</w:t>
      </w:r>
    </w:p>
    <w:p w14:paraId="505DF13C" w14:textId="77777777" w:rsidR="000C7A4E" w:rsidRDefault="000C7A4E" w:rsidP="000C7A4E">
      <w:r>
        <w:rPr>
          <w:b/>
        </w:rPr>
        <w:lastRenderedPageBreak/>
        <w:t>Coût</w:t>
      </w:r>
      <w:r>
        <w:t> : 700 Energie</w:t>
      </w:r>
    </w:p>
    <w:p w14:paraId="3EFC6CBB" w14:textId="77777777" w:rsidR="000C7A4E" w:rsidRDefault="000C7A4E" w:rsidP="000C7A4E">
      <w:r>
        <w:rPr>
          <w:b/>
        </w:rPr>
        <w:t>Avantage</w:t>
      </w:r>
      <w:r>
        <w:t> : l’objet choisi reçoit une bénédiction de +&lt;niveau&gt; dans la caractéristique choisie pour &lt;niveau&gt; heures</w:t>
      </w:r>
    </w:p>
    <w:p w14:paraId="74E404EB" w14:textId="77777777" w:rsidR="000C7A4E" w:rsidRDefault="000C7A4E" w:rsidP="000C7A4E">
      <w:r>
        <w:rPr>
          <w:b/>
        </w:rPr>
        <w:t>Requis</w:t>
      </w:r>
      <w:r>
        <w:t xml:space="preserve"> : </w:t>
      </w:r>
    </w:p>
    <w:p w14:paraId="6A9D940B" w14:textId="77777777" w:rsidR="000C7A4E" w:rsidRDefault="000C7A4E" w:rsidP="009E526E">
      <w:pPr>
        <w:pStyle w:val="Paragraphedeliste"/>
        <w:numPr>
          <w:ilvl w:val="0"/>
          <w:numId w:val="36"/>
        </w:numPr>
        <w:spacing w:after="200" w:line="276" w:lineRule="auto"/>
        <w:jc w:val="both"/>
      </w:pPr>
      <w:r>
        <w:t>Création de potions</w:t>
      </w:r>
    </w:p>
    <w:p w14:paraId="3A4560C2" w14:textId="77777777" w:rsidR="000C7A4E" w:rsidRDefault="000C7A4E" w:rsidP="009E526E">
      <w:pPr>
        <w:pStyle w:val="Paragraphedeliste"/>
        <w:numPr>
          <w:ilvl w:val="0"/>
          <w:numId w:val="36"/>
        </w:numPr>
        <w:spacing w:after="200" w:line="276" w:lineRule="auto"/>
        <w:jc w:val="both"/>
      </w:pPr>
      <w:r>
        <w:t>Médaille d’argent en création de potions</w:t>
      </w:r>
    </w:p>
    <w:p w14:paraId="129DC87F" w14:textId="77777777" w:rsidR="000C7A4E" w:rsidRDefault="000C7A4E" w:rsidP="009E526E">
      <w:pPr>
        <w:pStyle w:val="Titre5"/>
        <w:numPr>
          <w:ilvl w:val="4"/>
          <w:numId w:val="13"/>
        </w:numPr>
        <w:spacing w:before="200" w:line="276" w:lineRule="auto"/>
      </w:pPr>
      <w:r>
        <w:t>Magie(Esprit)</w:t>
      </w:r>
    </w:p>
    <w:p w14:paraId="4A2177B1" w14:textId="77777777" w:rsidR="000C7A4E" w:rsidRDefault="000C7A4E" w:rsidP="000C7A4E">
      <w:r>
        <w:t>Ce domaine influence les champs magiques</w:t>
      </w:r>
    </w:p>
    <w:p w14:paraId="00F9AD0D" w14:textId="77777777" w:rsidR="000C7A4E" w:rsidRDefault="000C7A4E" w:rsidP="009E526E">
      <w:pPr>
        <w:pStyle w:val="Titre6"/>
        <w:numPr>
          <w:ilvl w:val="5"/>
          <w:numId w:val="13"/>
        </w:numPr>
        <w:spacing w:before="200" w:line="276" w:lineRule="auto"/>
      </w:pPr>
      <w:r>
        <w:t>Attraction de champ magique</w:t>
      </w:r>
    </w:p>
    <w:p w14:paraId="057086D8" w14:textId="77777777" w:rsidR="000C7A4E" w:rsidRDefault="000C7A4E" w:rsidP="000C7A4E">
      <w:r>
        <w:t>Permet d’attirer sur le point les champs magiques passant à proximité.</w:t>
      </w:r>
    </w:p>
    <w:p w14:paraId="48F1CC02" w14:textId="77777777" w:rsidR="000C7A4E" w:rsidRDefault="000C7A4E" w:rsidP="000C7A4E">
      <w:r>
        <w:rPr>
          <w:b/>
        </w:rPr>
        <w:t>Coût</w:t>
      </w:r>
      <w:r>
        <w:t> : 250 Energie</w:t>
      </w:r>
    </w:p>
    <w:p w14:paraId="7F2C4F42" w14:textId="77777777" w:rsidR="000C7A4E" w:rsidRDefault="000C7A4E" w:rsidP="000C7A4E">
      <w:r>
        <w:rPr>
          <w:b/>
        </w:rPr>
        <w:t>Avantage</w:t>
      </w:r>
      <w:r>
        <w:t> : génère une augmentation d’attrait sur la case des champs magiques du type désiré de &lt;niveau&gt;  pour &lt;niveau&gt; heures.</w:t>
      </w:r>
    </w:p>
    <w:p w14:paraId="61E99275" w14:textId="77777777" w:rsidR="000C7A4E" w:rsidRDefault="000C7A4E" w:rsidP="000C7A4E">
      <w:r>
        <w:rPr>
          <w:b/>
        </w:rPr>
        <w:t>Requis</w:t>
      </w:r>
      <w:r>
        <w:t xml:space="preserve"> : </w:t>
      </w:r>
    </w:p>
    <w:p w14:paraId="58A47987" w14:textId="77777777" w:rsidR="000C7A4E" w:rsidRDefault="000C7A4E" w:rsidP="009E526E">
      <w:pPr>
        <w:pStyle w:val="Paragraphedeliste"/>
        <w:numPr>
          <w:ilvl w:val="0"/>
          <w:numId w:val="35"/>
        </w:numPr>
        <w:spacing w:after="200" w:line="276" w:lineRule="auto"/>
        <w:jc w:val="both"/>
      </w:pPr>
      <w:r>
        <w:t>Invisible</w:t>
      </w:r>
    </w:p>
    <w:p w14:paraId="38D726E1" w14:textId="77777777" w:rsidR="000C7A4E" w:rsidRDefault="000C7A4E" w:rsidP="009E526E">
      <w:pPr>
        <w:pStyle w:val="Paragraphedeliste"/>
        <w:numPr>
          <w:ilvl w:val="0"/>
          <w:numId w:val="35"/>
        </w:numPr>
        <w:spacing w:after="200" w:line="276" w:lineRule="auto"/>
        <w:jc w:val="both"/>
      </w:pPr>
      <w:r>
        <w:t>le personnage a atteint un niveau de 12 en perception</w:t>
      </w:r>
    </w:p>
    <w:p w14:paraId="30FB62BA" w14:textId="77777777" w:rsidR="000C7A4E" w:rsidRDefault="000C7A4E" w:rsidP="000C7A4E"/>
    <w:p w14:paraId="37073D02" w14:textId="77777777" w:rsidR="000C7A4E" w:rsidRDefault="000C7A4E" w:rsidP="009E526E">
      <w:pPr>
        <w:pStyle w:val="Titre6"/>
        <w:numPr>
          <w:ilvl w:val="5"/>
          <w:numId w:val="13"/>
        </w:numPr>
        <w:spacing w:before="200" w:line="276" w:lineRule="auto"/>
      </w:pPr>
      <w:r>
        <w:t>Répulsion de champ magique</w:t>
      </w:r>
    </w:p>
    <w:p w14:paraId="2BBC3B7D" w14:textId="77777777" w:rsidR="000C7A4E" w:rsidRDefault="000C7A4E" w:rsidP="000C7A4E">
      <w:r>
        <w:t>Permet de repousser les champs magiques passant à proximité.</w:t>
      </w:r>
    </w:p>
    <w:p w14:paraId="6F42E201" w14:textId="77777777" w:rsidR="000C7A4E" w:rsidRDefault="000C7A4E" w:rsidP="000C7A4E">
      <w:r>
        <w:rPr>
          <w:b/>
        </w:rPr>
        <w:t>Coût</w:t>
      </w:r>
      <w:r>
        <w:t> : 250 Energie</w:t>
      </w:r>
    </w:p>
    <w:p w14:paraId="73E53805" w14:textId="77777777" w:rsidR="000C7A4E" w:rsidRDefault="000C7A4E" w:rsidP="000C7A4E">
      <w:r>
        <w:rPr>
          <w:b/>
        </w:rPr>
        <w:t>Avantage</w:t>
      </w:r>
      <w:r>
        <w:t> : génère une répulsion d’attrait sur la case des champs magiques du type désiré de &lt;niveau&gt;  pour &lt;niveau&gt; heures.</w:t>
      </w:r>
    </w:p>
    <w:p w14:paraId="3BA31B2B" w14:textId="77777777" w:rsidR="000C7A4E" w:rsidRDefault="000C7A4E" w:rsidP="000C7A4E">
      <w:r>
        <w:rPr>
          <w:b/>
        </w:rPr>
        <w:t>Requis</w:t>
      </w:r>
      <w:r>
        <w:t xml:space="preserve"> : </w:t>
      </w:r>
    </w:p>
    <w:p w14:paraId="7B560421" w14:textId="77777777" w:rsidR="000C7A4E" w:rsidRDefault="000C7A4E" w:rsidP="009E526E">
      <w:pPr>
        <w:pStyle w:val="Paragraphedeliste"/>
        <w:numPr>
          <w:ilvl w:val="0"/>
          <w:numId w:val="35"/>
        </w:numPr>
        <w:spacing w:after="200" w:line="276" w:lineRule="auto"/>
        <w:jc w:val="both"/>
      </w:pPr>
      <w:r>
        <w:t>Attraction de champs magiques</w:t>
      </w:r>
    </w:p>
    <w:p w14:paraId="2DE95914" w14:textId="77777777" w:rsidR="000C7A4E" w:rsidRDefault="000C7A4E" w:rsidP="009E526E">
      <w:pPr>
        <w:pStyle w:val="Titre6"/>
        <w:numPr>
          <w:ilvl w:val="5"/>
          <w:numId w:val="13"/>
        </w:numPr>
        <w:spacing w:before="200" w:line="276" w:lineRule="auto"/>
      </w:pPr>
      <w:r>
        <w:t>Médaille d’argent en attraction de champs magiquesBarrière</w:t>
      </w:r>
    </w:p>
    <w:p w14:paraId="6C0B2E1A" w14:textId="77777777" w:rsidR="000C7A4E" w:rsidRDefault="000C7A4E" w:rsidP="000C7A4E">
      <w:r>
        <w:t>Permet de bloquer les champs magiques.</w:t>
      </w:r>
    </w:p>
    <w:p w14:paraId="03F4937C" w14:textId="77777777" w:rsidR="000C7A4E" w:rsidRDefault="000C7A4E" w:rsidP="000C7A4E">
      <w:r>
        <w:rPr>
          <w:b/>
        </w:rPr>
        <w:t>Coût</w:t>
      </w:r>
      <w:r>
        <w:t> : 500 Energie</w:t>
      </w:r>
    </w:p>
    <w:p w14:paraId="58CAAF39" w14:textId="77777777" w:rsidR="000C7A4E" w:rsidRDefault="000C7A4E" w:rsidP="000C7A4E">
      <w:r>
        <w:rPr>
          <w:b/>
        </w:rPr>
        <w:t>Avantage</w:t>
      </w:r>
      <w:r>
        <w:t> : bloque les champs magiques du type sélectionné par le joueur pour &lt;niveaux&gt; heures.</w:t>
      </w:r>
    </w:p>
    <w:p w14:paraId="72B0F9DE" w14:textId="77777777" w:rsidR="000C7A4E" w:rsidRDefault="000C7A4E" w:rsidP="000C7A4E">
      <w:r>
        <w:rPr>
          <w:b/>
        </w:rPr>
        <w:t>Requis</w:t>
      </w:r>
      <w:r>
        <w:t xml:space="preserve"> : </w:t>
      </w:r>
    </w:p>
    <w:p w14:paraId="0A6EA387" w14:textId="77777777" w:rsidR="000C7A4E" w:rsidRDefault="000C7A4E" w:rsidP="009E526E">
      <w:pPr>
        <w:pStyle w:val="Paragraphedeliste"/>
        <w:numPr>
          <w:ilvl w:val="0"/>
          <w:numId w:val="36"/>
        </w:numPr>
        <w:spacing w:after="200" w:line="276" w:lineRule="auto"/>
        <w:jc w:val="both"/>
      </w:pPr>
      <w:r>
        <w:t>Répulsion de champs magique</w:t>
      </w:r>
    </w:p>
    <w:p w14:paraId="5184187B" w14:textId="77777777" w:rsidR="000C7A4E" w:rsidRDefault="000C7A4E" w:rsidP="009E526E">
      <w:pPr>
        <w:pStyle w:val="Paragraphedeliste"/>
        <w:numPr>
          <w:ilvl w:val="0"/>
          <w:numId w:val="36"/>
        </w:numPr>
        <w:spacing w:after="200" w:line="276" w:lineRule="auto"/>
        <w:jc w:val="both"/>
      </w:pPr>
      <w:r>
        <w:t>Médaille d’argent en répulsion de champs magiques</w:t>
      </w:r>
    </w:p>
    <w:p w14:paraId="53AC077D" w14:textId="77777777" w:rsidR="000C7A4E" w:rsidRDefault="000C7A4E" w:rsidP="009E526E">
      <w:pPr>
        <w:pStyle w:val="Titre6"/>
        <w:numPr>
          <w:ilvl w:val="5"/>
          <w:numId w:val="13"/>
        </w:numPr>
        <w:spacing w:before="200" w:line="276" w:lineRule="auto"/>
      </w:pPr>
      <w:r>
        <w:t>Vision</w:t>
      </w:r>
    </w:p>
    <w:p w14:paraId="09A83A54" w14:textId="77777777" w:rsidR="000C7A4E" w:rsidRDefault="000C7A4E" w:rsidP="000C7A4E">
      <w:r>
        <w:t>Permet de connaitre les champs magiques de la case.</w:t>
      </w:r>
    </w:p>
    <w:p w14:paraId="15D25BEB" w14:textId="77777777" w:rsidR="000C7A4E" w:rsidRDefault="000C7A4E" w:rsidP="000C7A4E">
      <w:r>
        <w:rPr>
          <w:b/>
        </w:rPr>
        <w:t>Coût</w:t>
      </w:r>
      <w:r>
        <w:t> : 250 Energie</w:t>
      </w:r>
    </w:p>
    <w:p w14:paraId="421D1113" w14:textId="77777777" w:rsidR="000C7A4E" w:rsidRDefault="000C7A4E" w:rsidP="000C7A4E">
      <w:r>
        <w:rPr>
          <w:b/>
        </w:rPr>
        <w:lastRenderedPageBreak/>
        <w:t>Avantage</w:t>
      </w:r>
      <w:r>
        <w:t> : permet de connaître les champs magiques présents sur la case.</w:t>
      </w:r>
    </w:p>
    <w:p w14:paraId="7024E369" w14:textId="77777777" w:rsidR="000C7A4E" w:rsidRDefault="000C7A4E" w:rsidP="000C7A4E">
      <w:r>
        <w:rPr>
          <w:b/>
        </w:rPr>
        <w:t>Requis</w:t>
      </w:r>
      <w:r>
        <w:t> :</w:t>
      </w:r>
    </w:p>
    <w:p w14:paraId="5235275C" w14:textId="77777777" w:rsidR="000C7A4E" w:rsidRDefault="000C7A4E" w:rsidP="009E526E">
      <w:pPr>
        <w:pStyle w:val="Paragraphedeliste"/>
        <w:numPr>
          <w:ilvl w:val="0"/>
          <w:numId w:val="36"/>
        </w:numPr>
        <w:spacing w:after="200" w:line="276" w:lineRule="auto"/>
        <w:jc w:val="both"/>
      </w:pPr>
      <w:r>
        <w:t>Barrière</w:t>
      </w:r>
    </w:p>
    <w:p w14:paraId="5C33C3C5" w14:textId="77777777" w:rsidR="000C7A4E" w:rsidRDefault="000C7A4E" w:rsidP="009E526E">
      <w:pPr>
        <w:pStyle w:val="Paragraphedeliste"/>
        <w:numPr>
          <w:ilvl w:val="0"/>
          <w:numId w:val="36"/>
        </w:numPr>
        <w:spacing w:after="200" w:line="276" w:lineRule="auto"/>
        <w:jc w:val="both"/>
      </w:pPr>
      <w:r>
        <w:t>Le personnage a atteint un niveau de 15 en perception</w:t>
      </w:r>
    </w:p>
    <w:p w14:paraId="48EA441E" w14:textId="77777777" w:rsidR="000C7A4E" w:rsidRDefault="000C7A4E" w:rsidP="009E526E">
      <w:pPr>
        <w:pStyle w:val="Titre6"/>
        <w:numPr>
          <w:ilvl w:val="5"/>
          <w:numId w:val="13"/>
        </w:numPr>
        <w:spacing w:before="200" w:line="276" w:lineRule="auto"/>
      </w:pPr>
      <w:r>
        <w:t>Vision à distance</w:t>
      </w:r>
    </w:p>
    <w:p w14:paraId="5E440DC9" w14:textId="77777777" w:rsidR="000C7A4E" w:rsidRDefault="000C7A4E" w:rsidP="000C7A4E">
      <w:r>
        <w:t>Idem case voisine</w:t>
      </w:r>
    </w:p>
    <w:p w14:paraId="73D1BE85" w14:textId="77777777" w:rsidR="000C7A4E" w:rsidRDefault="000C7A4E" w:rsidP="000C7A4E">
      <w:r>
        <w:rPr>
          <w:b/>
        </w:rPr>
        <w:t>Coût</w:t>
      </w:r>
      <w:r>
        <w:t> : 500 Energie</w:t>
      </w:r>
    </w:p>
    <w:p w14:paraId="5086E0BD" w14:textId="77777777" w:rsidR="000C7A4E" w:rsidRDefault="000C7A4E" w:rsidP="000C7A4E">
      <w:r>
        <w:rPr>
          <w:b/>
        </w:rPr>
        <w:t>Avantage</w:t>
      </w:r>
      <w:r>
        <w:t> : permet de connaître les champs magiques présents sur la case et sur ses cases voisines</w:t>
      </w:r>
    </w:p>
    <w:p w14:paraId="61688634" w14:textId="77777777" w:rsidR="000C7A4E" w:rsidRDefault="000C7A4E" w:rsidP="000C7A4E">
      <w:r>
        <w:rPr>
          <w:b/>
        </w:rPr>
        <w:t>Requis</w:t>
      </w:r>
      <w:r>
        <w:t> :</w:t>
      </w:r>
    </w:p>
    <w:p w14:paraId="01F1670A" w14:textId="77777777" w:rsidR="000C7A4E" w:rsidRDefault="000C7A4E" w:rsidP="009E526E">
      <w:pPr>
        <w:pStyle w:val="Paragraphedeliste"/>
        <w:numPr>
          <w:ilvl w:val="0"/>
          <w:numId w:val="36"/>
        </w:numPr>
        <w:spacing w:after="200" w:line="276" w:lineRule="auto"/>
        <w:jc w:val="both"/>
      </w:pPr>
      <w:r>
        <w:t>Vision</w:t>
      </w:r>
    </w:p>
    <w:p w14:paraId="250A9E8F" w14:textId="77777777" w:rsidR="000C7A4E" w:rsidRDefault="000C7A4E" w:rsidP="009E526E">
      <w:pPr>
        <w:pStyle w:val="Paragraphedeliste"/>
        <w:numPr>
          <w:ilvl w:val="0"/>
          <w:numId w:val="36"/>
        </w:numPr>
        <w:spacing w:after="200" w:line="276" w:lineRule="auto"/>
        <w:jc w:val="both"/>
      </w:pPr>
      <w:r>
        <w:t>Médaille d’argent en vision</w:t>
      </w:r>
    </w:p>
    <w:p w14:paraId="2371A912" w14:textId="77777777" w:rsidR="000C7A4E" w:rsidRDefault="000C7A4E" w:rsidP="009E526E">
      <w:pPr>
        <w:pStyle w:val="Titre6"/>
        <w:numPr>
          <w:ilvl w:val="5"/>
          <w:numId w:val="13"/>
        </w:numPr>
        <w:spacing w:before="200" w:line="276" w:lineRule="auto"/>
      </w:pPr>
      <w:r>
        <w:t>Vision dans le temps</w:t>
      </w:r>
    </w:p>
    <w:p w14:paraId="5A6FEF34" w14:textId="77777777" w:rsidR="000C7A4E" w:rsidRDefault="000C7A4E" w:rsidP="000C7A4E">
      <w:r>
        <w:t>Evaluer la valeur dans 1h de la case.</w:t>
      </w:r>
    </w:p>
    <w:p w14:paraId="13388BAA" w14:textId="77777777" w:rsidR="000C7A4E" w:rsidRDefault="000C7A4E" w:rsidP="000C7A4E">
      <w:r>
        <w:rPr>
          <w:b/>
        </w:rPr>
        <w:t>Coût</w:t>
      </w:r>
      <w:r>
        <w:t> : 700 Energie</w:t>
      </w:r>
    </w:p>
    <w:p w14:paraId="7B52B034" w14:textId="77777777" w:rsidR="000C7A4E" w:rsidRDefault="000C7A4E" w:rsidP="000C7A4E">
      <w:r>
        <w:rPr>
          <w:b/>
        </w:rPr>
        <w:t>Avantage</w:t>
      </w:r>
      <w:r>
        <w:t> : permet de connaître les champs magiques de la case pour les &lt;niveaux&gt; prochaines heures (sous hypothèses que ceux-ci n’aient pas été modifiés par d’autres joueurs entre temps.</w:t>
      </w:r>
    </w:p>
    <w:p w14:paraId="2E3EA49E" w14:textId="77777777" w:rsidR="000C7A4E" w:rsidRDefault="000C7A4E" w:rsidP="000C7A4E">
      <w:r>
        <w:rPr>
          <w:b/>
        </w:rPr>
        <w:t>Requis</w:t>
      </w:r>
      <w:r>
        <w:t xml:space="preserve"> : </w:t>
      </w:r>
    </w:p>
    <w:p w14:paraId="343E0044" w14:textId="77777777" w:rsidR="000C7A4E" w:rsidRDefault="000C7A4E" w:rsidP="009E526E">
      <w:pPr>
        <w:pStyle w:val="Paragraphedeliste"/>
        <w:numPr>
          <w:ilvl w:val="0"/>
          <w:numId w:val="36"/>
        </w:numPr>
        <w:spacing w:after="200" w:line="276" w:lineRule="auto"/>
        <w:jc w:val="both"/>
      </w:pPr>
      <w:r>
        <w:t>Vision à distance</w:t>
      </w:r>
    </w:p>
    <w:p w14:paraId="499CF364" w14:textId="77777777" w:rsidR="000C7A4E" w:rsidRDefault="000C7A4E" w:rsidP="009E526E">
      <w:pPr>
        <w:pStyle w:val="Paragraphedeliste"/>
        <w:numPr>
          <w:ilvl w:val="0"/>
          <w:numId w:val="36"/>
        </w:numPr>
        <w:spacing w:after="200" w:line="276" w:lineRule="auto"/>
        <w:jc w:val="both"/>
      </w:pPr>
      <w:r>
        <w:t>Médaille d’argent en vision à distance</w:t>
      </w:r>
    </w:p>
    <w:p w14:paraId="25321022" w14:textId="77777777" w:rsidR="000C7A4E" w:rsidRDefault="000C7A4E" w:rsidP="009E526E">
      <w:pPr>
        <w:pStyle w:val="Titre5"/>
        <w:numPr>
          <w:ilvl w:val="4"/>
          <w:numId w:val="13"/>
        </w:numPr>
        <w:spacing w:before="200" w:line="276" w:lineRule="auto"/>
      </w:pPr>
      <w:r>
        <w:t>Soleil (Feu)</w:t>
      </w:r>
    </w:p>
    <w:p w14:paraId="0CA1A2CD" w14:textId="77777777" w:rsidR="000C7A4E" w:rsidRDefault="000C7A4E" w:rsidP="000C7A4E">
      <w:r>
        <w:t>Le domaine du Soleil regroupe les sortilèges ayant un rapport direct avec les lycanthropes.</w:t>
      </w:r>
    </w:p>
    <w:p w14:paraId="2FEF39A9" w14:textId="77777777" w:rsidR="000C7A4E" w:rsidRDefault="000C7A4E" w:rsidP="009E526E">
      <w:pPr>
        <w:pStyle w:val="Titre6"/>
        <w:numPr>
          <w:ilvl w:val="5"/>
          <w:numId w:val="13"/>
        </w:numPr>
        <w:spacing w:before="200" w:line="276" w:lineRule="auto"/>
      </w:pPr>
      <w:r>
        <w:t>Répulsion</w:t>
      </w:r>
    </w:p>
    <w:p w14:paraId="0783E22A" w14:textId="77777777" w:rsidR="000C7A4E" w:rsidRDefault="000C7A4E" w:rsidP="000C7A4E">
      <w:r>
        <w:t>Créé une zone de répulsion pour les lycanthropes.</w:t>
      </w:r>
    </w:p>
    <w:p w14:paraId="69880999" w14:textId="77777777" w:rsidR="000C7A4E" w:rsidRDefault="000C7A4E" w:rsidP="000C7A4E">
      <w:r>
        <w:rPr>
          <w:b/>
        </w:rPr>
        <w:t>Coût</w:t>
      </w:r>
      <w:r>
        <w:t> : 250 Energie</w:t>
      </w:r>
    </w:p>
    <w:p w14:paraId="22E51018" w14:textId="77777777" w:rsidR="000C7A4E" w:rsidRDefault="000C7A4E" w:rsidP="000C7A4E">
      <w:r>
        <w:rPr>
          <w:b/>
        </w:rPr>
        <w:t>Avantage</w:t>
      </w:r>
      <w:r>
        <w:t> : ajoute de la répulsion sur la case où se situe le personnage à hauteur de &lt;niveau&gt; points pour &lt;niveau&gt; heures.</w:t>
      </w:r>
    </w:p>
    <w:p w14:paraId="48A73692" w14:textId="77777777" w:rsidR="000C7A4E" w:rsidRDefault="000C7A4E" w:rsidP="000C7A4E">
      <w:r>
        <w:rPr>
          <w:b/>
        </w:rPr>
        <w:t>Requis</w:t>
      </w:r>
      <w:r>
        <w:t xml:space="preserve"> : </w:t>
      </w:r>
    </w:p>
    <w:p w14:paraId="51E54E50" w14:textId="77777777" w:rsidR="000C7A4E" w:rsidRDefault="000C7A4E" w:rsidP="009E526E">
      <w:pPr>
        <w:pStyle w:val="Paragraphedeliste"/>
        <w:numPr>
          <w:ilvl w:val="0"/>
          <w:numId w:val="35"/>
        </w:numPr>
        <w:spacing w:after="200" w:line="276" w:lineRule="auto"/>
        <w:jc w:val="both"/>
      </w:pPr>
      <w:r>
        <w:t>Frappe magique</w:t>
      </w:r>
    </w:p>
    <w:p w14:paraId="64FA33A5" w14:textId="77777777" w:rsidR="000C7A4E" w:rsidRDefault="000C7A4E" w:rsidP="009E526E">
      <w:pPr>
        <w:pStyle w:val="Paragraphedeliste"/>
        <w:numPr>
          <w:ilvl w:val="0"/>
          <w:numId w:val="35"/>
        </w:numPr>
        <w:spacing w:after="200" w:line="276" w:lineRule="auto"/>
        <w:jc w:val="both"/>
      </w:pPr>
      <w:r>
        <w:t>le personnage a atteint un niveau de 12 en perception</w:t>
      </w:r>
    </w:p>
    <w:p w14:paraId="6D9C1FF3" w14:textId="77777777" w:rsidR="000C7A4E" w:rsidRDefault="000C7A4E" w:rsidP="009E526E">
      <w:pPr>
        <w:pStyle w:val="Titre6"/>
        <w:numPr>
          <w:ilvl w:val="5"/>
          <w:numId w:val="13"/>
        </w:numPr>
        <w:spacing w:before="200" w:line="276" w:lineRule="auto"/>
      </w:pPr>
      <w:r>
        <w:t xml:space="preserve">Attraction </w:t>
      </w:r>
    </w:p>
    <w:p w14:paraId="19829368" w14:textId="77777777" w:rsidR="000C7A4E" w:rsidRDefault="000C7A4E" w:rsidP="000C7A4E">
      <w:r>
        <w:t>Créé une zone d’attraction pour les lycanthropes.</w:t>
      </w:r>
    </w:p>
    <w:p w14:paraId="415DC670" w14:textId="77777777" w:rsidR="000C7A4E" w:rsidRDefault="000C7A4E" w:rsidP="000C7A4E">
      <w:r>
        <w:rPr>
          <w:b/>
        </w:rPr>
        <w:t>Coût</w:t>
      </w:r>
      <w:r>
        <w:t> : 250 Energie</w:t>
      </w:r>
    </w:p>
    <w:p w14:paraId="45927F5E" w14:textId="77777777" w:rsidR="000C7A4E" w:rsidRDefault="000C7A4E" w:rsidP="000C7A4E">
      <w:r>
        <w:rPr>
          <w:b/>
        </w:rPr>
        <w:t>Avantage</w:t>
      </w:r>
      <w:r>
        <w:t> : ajoute de l’attraction sur la case où se situe le personnage, à hauteur de &lt;niveau&gt; points pour &lt;niveau&gt; heures.</w:t>
      </w:r>
    </w:p>
    <w:p w14:paraId="202D1A55" w14:textId="77777777" w:rsidR="000C7A4E" w:rsidRDefault="000C7A4E" w:rsidP="000C7A4E">
      <w:r>
        <w:rPr>
          <w:b/>
        </w:rPr>
        <w:lastRenderedPageBreak/>
        <w:t>Requis</w:t>
      </w:r>
      <w:r>
        <w:t xml:space="preserve"> : </w:t>
      </w:r>
    </w:p>
    <w:p w14:paraId="7D57F8E8" w14:textId="77777777" w:rsidR="000C7A4E" w:rsidRDefault="000C7A4E" w:rsidP="009E526E">
      <w:pPr>
        <w:pStyle w:val="Paragraphedeliste"/>
        <w:numPr>
          <w:ilvl w:val="0"/>
          <w:numId w:val="36"/>
        </w:numPr>
        <w:spacing w:after="200" w:line="276" w:lineRule="auto"/>
        <w:jc w:val="both"/>
      </w:pPr>
      <w:r>
        <w:t>Répulsion</w:t>
      </w:r>
    </w:p>
    <w:p w14:paraId="32F4C7CE" w14:textId="77777777" w:rsidR="000C7A4E" w:rsidRDefault="000C7A4E" w:rsidP="009E526E">
      <w:pPr>
        <w:pStyle w:val="Paragraphedeliste"/>
        <w:numPr>
          <w:ilvl w:val="0"/>
          <w:numId w:val="36"/>
        </w:numPr>
        <w:spacing w:after="200" w:line="276" w:lineRule="auto"/>
        <w:jc w:val="both"/>
      </w:pPr>
      <w:r>
        <w:t>Médaille d’argent en répulsion</w:t>
      </w:r>
    </w:p>
    <w:p w14:paraId="73A1F67C" w14:textId="77777777" w:rsidR="000C7A4E" w:rsidRDefault="000C7A4E" w:rsidP="009E526E">
      <w:pPr>
        <w:pStyle w:val="Titre6"/>
        <w:numPr>
          <w:ilvl w:val="5"/>
          <w:numId w:val="13"/>
        </w:numPr>
        <w:spacing w:before="200" w:line="276" w:lineRule="auto"/>
      </w:pPr>
      <w:r>
        <w:t>Projectile de soleil</w:t>
      </w:r>
    </w:p>
    <w:p w14:paraId="2779EC48" w14:textId="77777777" w:rsidR="000C7A4E" w:rsidRDefault="000C7A4E" w:rsidP="000C7A4E">
      <w:r>
        <w:t>Envoi un projectile faisant des dégâts sur la cible.</w:t>
      </w:r>
    </w:p>
    <w:p w14:paraId="0B6A5C1A" w14:textId="77777777" w:rsidR="000C7A4E" w:rsidRDefault="000C7A4E" w:rsidP="000C7A4E">
      <w:r>
        <w:rPr>
          <w:b/>
        </w:rPr>
        <w:t>Coût</w:t>
      </w:r>
      <w:r>
        <w:t> : 250 Energie</w:t>
      </w:r>
    </w:p>
    <w:p w14:paraId="0A5C1209" w14:textId="77777777" w:rsidR="000C7A4E" w:rsidRDefault="000C7A4E" w:rsidP="000C7A4E">
      <w:r>
        <w:rPr>
          <w:b/>
        </w:rPr>
        <w:t>Avantage</w:t>
      </w:r>
      <w:r>
        <w:t> : provoque une attaque de &lt;niveau&gt; * 10 dégâts sur la case.</w:t>
      </w:r>
    </w:p>
    <w:p w14:paraId="092CACC7" w14:textId="77777777" w:rsidR="000C7A4E" w:rsidRDefault="000C7A4E" w:rsidP="000C7A4E">
      <w:r>
        <w:rPr>
          <w:b/>
        </w:rPr>
        <w:t>Requis</w:t>
      </w:r>
      <w:r>
        <w:t xml:space="preserve"> : </w:t>
      </w:r>
    </w:p>
    <w:p w14:paraId="11ED090A" w14:textId="77777777" w:rsidR="000C7A4E" w:rsidRDefault="000C7A4E" w:rsidP="009E526E">
      <w:pPr>
        <w:pStyle w:val="Paragraphedeliste"/>
        <w:numPr>
          <w:ilvl w:val="0"/>
          <w:numId w:val="36"/>
        </w:numPr>
        <w:spacing w:after="200" w:line="276" w:lineRule="auto"/>
        <w:jc w:val="both"/>
      </w:pPr>
      <w:r>
        <w:t>Attraction</w:t>
      </w:r>
    </w:p>
    <w:p w14:paraId="4D8087B1" w14:textId="77777777" w:rsidR="000C7A4E" w:rsidRDefault="000C7A4E" w:rsidP="009E526E">
      <w:pPr>
        <w:pStyle w:val="Paragraphedeliste"/>
        <w:numPr>
          <w:ilvl w:val="0"/>
          <w:numId w:val="36"/>
        </w:numPr>
        <w:spacing w:after="200" w:line="276" w:lineRule="auto"/>
        <w:jc w:val="both"/>
      </w:pPr>
      <w:r>
        <w:t>Médaille d’argent en attraction</w:t>
      </w:r>
    </w:p>
    <w:p w14:paraId="56E280F1" w14:textId="77777777" w:rsidR="000C7A4E" w:rsidRDefault="000C7A4E" w:rsidP="009E526E">
      <w:pPr>
        <w:pStyle w:val="Titre6"/>
        <w:numPr>
          <w:ilvl w:val="5"/>
          <w:numId w:val="13"/>
        </w:numPr>
        <w:spacing w:before="200" w:line="276" w:lineRule="auto"/>
      </w:pPr>
      <w:r>
        <w:t>Boule de soleil</w:t>
      </w:r>
    </w:p>
    <w:p w14:paraId="4A79901E" w14:textId="77777777" w:rsidR="000C7A4E" w:rsidRDefault="000C7A4E" w:rsidP="000C7A4E">
      <w:r>
        <w:t>Envoie un projectile faisant plus de dégâts sur la cible.</w:t>
      </w:r>
    </w:p>
    <w:p w14:paraId="349A9E53" w14:textId="77777777" w:rsidR="000C7A4E" w:rsidRDefault="000C7A4E" w:rsidP="000C7A4E">
      <w:r>
        <w:rPr>
          <w:b/>
        </w:rPr>
        <w:t>Coût</w:t>
      </w:r>
      <w:r>
        <w:t> : 500 Energie</w:t>
      </w:r>
    </w:p>
    <w:p w14:paraId="2AB89E4F" w14:textId="77777777" w:rsidR="000C7A4E" w:rsidRDefault="000C7A4E" w:rsidP="000C7A4E">
      <w:r>
        <w:rPr>
          <w:b/>
        </w:rPr>
        <w:t>Avantage</w:t>
      </w:r>
      <w:r>
        <w:t> : provoque une attaque de &lt;niveau&gt; * perception * dégâts sur la case.</w:t>
      </w:r>
    </w:p>
    <w:p w14:paraId="079E1378" w14:textId="77777777" w:rsidR="000C7A4E" w:rsidRDefault="000C7A4E" w:rsidP="000C7A4E">
      <w:r>
        <w:rPr>
          <w:b/>
        </w:rPr>
        <w:t>Requis</w:t>
      </w:r>
      <w:r>
        <w:t xml:space="preserve"> : </w:t>
      </w:r>
    </w:p>
    <w:p w14:paraId="565DA31B" w14:textId="77777777" w:rsidR="000C7A4E" w:rsidRDefault="000C7A4E" w:rsidP="009E526E">
      <w:pPr>
        <w:pStyle w:val="Paragraphedeliste"/>
        <w:numPr>
          <w:ilvl w:val="0"/>
          <w:numId w:val="36"/>
        </w:numPr>
        <w:spacing w:after="200" w:line="276" w:lineRule="auto"/>
        <w:jc w:val="both"/>
      </w:pPr>
      <w:r>
        <w:t>Projectile de soleil</w:t>
      </w:r>
    </w:p>
    <w:p w14:paraId="61472BB5" w14:textId="77777777" w:rsidR="000C7A4E" w:rsidRDefault="000C7A4E" w:rsidP="009E526E">
      <w:pPr>
        <w:pStyle w:val="Paragraphedeliste"/>
        <w:numPr>
          <w:ilvl w:val="0"/>
          <w:numId w:val="36"/>
        </w:numPr>
        <w:spacing w:after="200" w:line="276" w:lineRule="auto"/>
        <w:jc w:val="both"/>
      </w:pPr>
      <w:r>
        <w:t>Médaille d’argent en projectile de soleil</w:t>
      </w:r>
    </w:p>
    <w:p w14:paraId="0264A3FC" w14:textId="77777777" w:rsidR="000C7A4E" w:rsidRDefault="000C7A4E" w:rsidP="009E526E">
      <w:pPr>
        <w:pStyle w:val="Titre6"/>
        <w:numPr>
          <w:ilvl w:val="5"/>
          <w:numId w:val="13"/>
        </w:numPr>
        <w:spacing w:before="200" w:line="276" w:lineRule="auto"/>
      </w:pPr>
      <w:r>
        <w:t>Embrasement</w:t>
      </w:r>
    </w:p>
    <w:p w14:paraId="69F3BD3B" w14:textId="77777777" w:rsidR="000C7A4E" w:rsidRDefault="000C7A4E" w:rsidP="000C7A4E">
      <w:r>
        <w:t>Génère un embrasement de la case.</w:t>
      </w:r>
    </w:p>
    <w:p w14:paraId="46AF739A" w14:textId="77777777" w:rsidR="000C7A4E" w:rsidRDefault="000C7A4E" w:rsidP="000C7A4E">
      <w:r>
        <w:rPr>
          <w:b/>
        </w:rPr>
        <w:t>Coût</w:t>
      </w:r>
      <w:r>
        <w:t> : 500 Energie</w:t>
      </w:r>
    </w:p>
    <w:p w14:paraId="53F2AC64" w14:textId="77777777" w:rsidR="000C7A4E" w:rsidRDefault="000C7A4E" w:rsidP="000C7A4E">
      <w:commentRangeStart w:id="55"/>
      <w:r>
        <w:rPr>
          <w:b/>
        </w:rPr>
        <w:t>Avantage</w:t>
      </w:r>
      <w:commentRangeEnd w:id="55"/>
      <w:r>
        <w:rPr>
          <w:rStyle w:val="Marquedecommentaire"/>
        </w:rPr>
        <w:commentReference w:id="55"/>
      </w:r>
      <w:r>
        <w:t> : la case prend feu. Toute forme de vie et bâtiment sur la case subit des dégâts de &lt;niveau&gt; * 10 chaque heure qu’elle passe sur cette case, pendant &lt;niveau&gt; heures.</w:t>
      </w:r>
    </w:p>
    <w:p w14:paraId="1FCC632E" w14:textId="77777777" w:rsidR="000C7A4E" w:rsidRDefault="000C7A4E" w:rsidP="000C7A4E">
      <w:r>
        <w:rPr>
          <w:b/>
        </w:rPr>
        <w:t>Requis</w:t>
      </w:r>
      <w:r>
        <w:t> :</w:t>
      </w:r>
    </w:p>
    <w:p w14:paraId="7F058FEF" w14:textId="77777777" w:rsidR="000C7A4E" w:rsidRDefault="000C7A4E" w:rsidP="009E526E">
      <w:pPr>
        <w:pStyle w:val="Paragraphedeliste"/>
        <w:numPr>
          <w:ilvl w:val="0"/>
          <w:numId w:val="36"/>
        </w:numPr>
        <w:spacing w:after="200" w:line="276" w:lineRule="auto"/>
        <w:jc w:val="both"/>
      </w:pPr>
      <w:r>
        <w:t>Boule de soleil</w:t>
      </w:r>
    </w:p>
    <w:p w14:paraId="136FB4D2" w14:textId="77777777" w:rsidR="000C7A4E" w:rsidRDefault="000C7A4E" w:rsidP="009E526E">
      <w:pPr>
        <w:pStyle w:val="Paragraphedeliste"/>
        <w:numPr>
          <w:ilvl w:val="0"/>
          <w:numId w:val="36"/>
        </w:numPr>
        <w:spacing w:after="200" w:line="276" w:lineRule="auto"/>
        <w:jc w:val="both"/>
      </w:pPr>
      <w:r>
        <w:t>Médaille d’argent en boule de soleil</w:t>
      </w:r>
    </w:p>
    <w:p w14:paraId="3F788C78" w14:textId="77777777" w:rsidR="000C7A4E" w:rsidRDefault="000C7A4E" w:rsidP="009E526E">
      <w:pPr>
        <w:pStyle w:val="Titre6"/>
        <w:numPr>
          <w:ilvl w:val="5"/>
          <w:numId w:val="13"/>
        </w:numPr>
        <w:spacing w:before="200" w:line="276" w:lineRule="auto"/>
      </w:pPr>
      <w:r>
        <w:t>Embrasement à distance</w:t>
      </w:r>
    </w:p>
    <w:p w14:paraId="0EB1A992" w14:textId="77777777" w:rsidR="000C7A4E" w:rsidRDefault="000C7A4E" w:rsidP="000C7A4E">
      <w:r>
        <w:t>Génère un embrasement sur une case à distance.</w:t>
      </w:r>
    </w:p>
    <w:p w14:paraId="50C2EE93" w14:textId="77777777" w:rsidR="000C7A4E" w:rsidRDefault="000C7A4E" w:rsidP="000C7A4E">
      <w:r>
        <w:rPr>
          <w:b/>
        </w:rPr>
        <w:t>Coût</w:t>
      </w:r>
      <w:r>
        <w:t> : 700 Energie</w:t>
      </w:r>
    </w:p>
    <w:p w14:paraId="61476181" w14:textId="77777777" w:rsidR="000C7A4E" w:rsidRDefault="000C7A4E" w:rsidP="000C7A4E">
      <w:r>
        <w:rPr>
          <w:b/>
        </w:rPr>
        <w:t>Avantage</w:t>
      </w:r>
      <w:r>
        <w:t> : une case à distance prend feu. Toute forme de vie et bâtiment sur la case subit des dégâts de &lt;niveau&gt; * 10 chaque heure qu’elle passe sur cette case, pendant &lt;niveau&gt; heures.</w:t>
      </w:r>
    </w:p>
    <w:p w14:paraId="0A74857B" w14:textId="77777777" w:rsidR="000C7A4E" w:rsidRDefault="000C7A4E" w:rsidP="000C7A4E">
      <w:r>
        <w:rPr>
          <w:b/>
        </w:rPr>
        <w:t>Requis</w:t>
      </w:r>
      <w:r>
        <w:t> :</w:t>
      </w:r>
    </w:p>
    <w:p w14:paraId="33317D93" w14:textId="77777777" w:rsidR="000C7A4E" w:rsidRDefault="000C7A4E" w:rsidP="009E526E">
      <w:pPr>
        <w:pStyle w:val="Paragraphedeliste"/>
        <w:numPr>
          <w:ilvl w:val="0"/>
          <w:numId w:val="36"/>
        </w:numPr>
        <w:spacing w:after="200" w:line="276" w:lineRule="auto"/>
        <w:jc w:val="both"/>
      </w:pPr>
      <w:r>
        <w:t>embrasement</w:t>
      </w:r>
    </w:p>
    <w:p w14:paraId="0CAB4B98" w14:textId="77777777" w:rsidR="000C7A4E" w:rsidRDefault="000C7A4E" w:rsidP="009E526E">
      <w:pPr>
        <w:pStyle w:val="Paragraphedeliste"/>
        <w:numPr>
          <w:ilvl w:val="0"/>
          <w:numId w:val="36"/>
        </w:numPr>
        <w:spacing w:after="200" w:line="276" w:lineRule="auto"/>
        <w:jc w:val="both"/>
      </w:pPr>
      <w:r>
        <w:t>Médaille d’argent en embrasement</w:t>
      </w:r>
    </w:p>
    <w:p w14:paraId="227FBBDF" w14:textId="77777777" w:rsidR="000C7A4E" w:rsidRDefault="000C7A4E" w:rsidP="009E526E">
      <w:pPr>
        <w:pStyle w:val="Titre5"/>
        <w:numPr>
          <w:ilvl w:val="4"/>
          <w:numId w:val="13"/>
        </w:numPr>
        <w:spacing w:before="200" w:line="276" w:lineRule="auto"/>
      </w:pPr>
      <w:r>
        <w:lastRenderedPageBreak/>
        <w:t>Terre</w:t>
      </w:r>
    </w:p>
    <w:p w14:paraId="19570F97" w14:textId="77777777" w:rsidR="000C7A4E" w:rsidRDefault="000C7A4E" w:rsidP="009E526E">
      <w:pPr>
        <w:pStyle w:val="Titre6"/>
        <w:numPr>
          <w:ilvl w:val="5"/>
          <w:numId w:val="13"/>
        </w:numPr>
        <w:spacing w:before="200" w:line="276" w:lineRule="auto"/>
      </w:pPr>
      <w:r>
        <w:t>Défense</w:t>
      </w:r>
    </w:p>
    <w:p w14:paraId="3BFDC276" w14:textId="77777777" w:rsidR="000C7A4E" w:rsidRDefault="000C7A4E" w:rsidP="000C7A4E">
      <w:r>
        <w:t>Augmente temporairement la défense du joueur visé.</w:t>
      </w:r>
    </w:p>
    <w:p w14:paraId="111A01F6" w14:textId="77777777" w:rsidR="000C7A4E" w:rsidRDefault="000C7A4E" w:rsidP="000C7A4E">
      <w:r>
        <w:rPr>
          <w:b/>
        </w:rPr>
        <w:t>Coût</w:t>
      </w:r>
      <w:r>
        <w:t> : 250 Energie</w:t>
      </w:r>
    </w:p>
    <w:p w14:paraId="2DC9ECB8" w14:textId="77777777" w:rsidR="000C7A4E" w:rsidRDefault="000C7A4E" w:rsidP="000C7A4E">
      <w:r>
        <w:rPr>
          <w:b/>
        </w:rPr>
        <w:t>Avantage</w:t>
      </w:r>
      <w:r>
        <w:t> : le personnage visé gagne &lt;niveau&gt; en défense pour &lt;niveau&gt; heures.</w:t>
      </w:r>
    </w:p>
    <w:p w14:paraId="368B2B15" w14:textId="77777777" w:rsidR="000C7A4E" w:rsidRDefault="000C7A4E" w:rsidP="000C7A4E">
      <w:r>
        <w:rPr>
          <w:b/>
        </w:rPr>
        <w:t>Requis</w:t>
      </w:r>
      <w:r>
        <w:t xml:space="preserve"> : </w:t>
      </w:r>
    </w:p>
    <w:p w14:paraId="14008F1C" w14:textId="77777777" w:rsidR="000C7A4E" w:rsidRDefault="000C7A4E" w:rsidP="009E526E">
      <w:pPr>
        <w:pStyle w:val="Paragraphedeliste"/>
        <w:numPr>
          <w:ilvl w:val="0"/>
          <w:numId w:val="35"/>
        </w:numPr>
        <w:spacing w:after="200" w:line="276" w:lineRule="auto"/>
        <w:jc w:val="both"/>
      </w:pPr>
      <w:r>
        <w:t>Sonder</w:t>
      </w:r>
    </w:p>
    <w:p w14:paraId="747EEDC6" w14:textId="77777777" w:rsidR="000C7A4E" w:rsidRDefault="000C7A4E" w:rsidP="009E526E">
      <w:pPr>
        <w:pStyle w:val="Paragraphedeliste"/>
        <w:numPr>
          <w:ilvl w:val="0"/>
          <w:numId w:val="35"/>
        </w:numPr>
        <w:spacing w:after="200" w:line="276" w:lineRule="auto"/>
      </w:pPr>
      <w:r>
        <w:t>le personnage a atteint un niveau de 12 en perceptionCabane temporaire</w:t>
      </w:r>
    </w:p>
    <w:p w14:paraId="4474C582" w14:textId="77777777" w:rsidR="000C7A4E" w:rsidRDefault="000C7A4E" w:rsidP="000C7A4E">
      <w:r>
        <w:t>Créé une cabane magique qui se dissipe avec le temps.</w:t>
      </w:r>
    </w:p>
    <w:p w14:paraId="4EC9DA60" w14:textId="77777777" w:rsidR="000C7A4E" w:rsidRDefault="000C7A4E" w:rsidP="000C7A4E">
      <w:r>
        <w:rPr>
          <w:b/>
        </w:rPr>
        <w:t>Coût</w:t>
      </w:r>
      <w:r>
        <w:t> : 500 Energie</w:t>
      </w:r>
    </w:p>
    <w:p w14:paraId="30CB8006" w14:textId="77777777" w:rsidR="000C7A4E" w:rsidRDefault="000C7A4E" w:rsidP="000C7A4E">
      <w:r>
        <w:rPr>
          <w:b/>
        </w:rPr>
        <w:t>Avantage</w:t>
      </w:r>
      <w:r>
        <w:t> : créé un bâtiment « Cabane » sur la case disposant de toutes les caractéristiques d’une cabane, mais seulement de &lt;niveau&gt;*2 points de vie. Cette cabane ne peut être réparée.</w:t>
      </w:r>
    </w:p>
    <w:p w14:paraId="09FB3648" w14:textId="77777777" w:rsidR="000C7A4E" w:rsidRDefault="000C7A4E" w:rsidP="000C7A4E">
      <w:r>
        <w:rPr>
          <w:b/>
        </w:rPr>
        <w:t>Requis</w:t>
      </w:r>
      <w:r>
        <w:t xml:space="preserve"> : </w:t>
      </w:r>
    </w:p>
    <w:p w14:paraId="055E224E" w14:textId="77777777" w:rsidR="000C7A4E" w:rsidRDefault="000C7A4E" w:rsidP="009E526E">
      <w:pPr>
        <w:pStyle w:val="Paragraphedeliste"/>
        <w:numPr>
          <w:ilvl w:val="0"/>
          <w:numId w:val="36"/>
        </w:numPr>
        <w:spacing w:after="200" w:line="276" w:lineRule="auto"/>
        <w:jc w:val="both"/>
      </w:pPr>
      <w:r>
        <w:t>Défense</w:t>
      </w:r>
    </w:p>
    <w:p w14:paraId="0756BC04" w14:textId="77777777" w:rsidR="000C7A4E" w:rsidRDefault="000C7A4E" w:rsidP="009E526E">
      <w:pPr>
        <w:pStyle w:val="Paragraphedeliste"/>
        <w:numPr>
          <w:ilvl w:val="0"/>
          <w:numId w:val="36"/>
        </w:numPr>
        <w:spacing w:after="200" w:line="276" w:lineRule="auto"/>
        <w:jc w:val="both"/>
      </w:pPr>
      <w:r>
        <w:t>Médaille ‘argent en défense</w:t>
      </w:r>
    </w:p>
    <w:p w14:paraId="2577A957" w14:textId="77777777" w:rsidR="000C7A4E" w:rsidRDefault="000C7A4E" w:rsidP="000C7A4E">
      <w:pPr>
        <w:pStyle w:val="Paragraphedeliste"/>
      </w:pPr>
    </w:p>
    <w:p w14:paraId="7AA837CF" w14:textId="77777777" w:rsidR="000C7A4E" w:rsidRDefault="000C7A4E" w:rsidP="009E526E">
      <w:pPr>
        <w:pStyle w:val="Titre6"/>
        <w:numPr>
          <w:ilvl w:val="5"/>
          <w:numId w:val="13"/>
        </w:numPr>
        <w:spacing w:before="200" w:line="276" w:lineRule="auto"/>
      </w:pPr>
      <w:r>
        <w:t>Météorite</w:t>
      </w:r>
    </w:p>
    <w:p w14:paraId="2271EBCC" w14:textId="77777777" w:rsidR="000C7A4E" w:rsidRDefault="000C7A4E" w:rsidP="000C7A4E">
      <w:r>
        <w:t>Envoi une météorite sur la case sur laquelle se trouve le personnage.</w:t>
      </w:r>
    </w:p>
    <w:p w14:paraId="076FC4A8" w14:textId="77777777" w:rsidR="000C7A4E" w:rsidRDefault="000C7A4E" w:rsidP="000C7A4E">
      <w:r>
        <w:rPr>
          <w:b/>
        </w:rPr>
        <w:t>Coût</w:t>
      </w:r>
      <w:r>
        <w:t> : 500 Energie</w:t>
      </w:r>
    </w:p>
    <w:p w14:paraId="65D828D0" w14:textId="77777777" w:rsidR="000C7A4E" w:rsidRDefault="000C7A4E" w:rsidP="000C7A4E">
      <w:r>
        <w:rPr>
          <w:b/>
        </w:rPr>
        <w:t>Avantage</w:t>
      </w:r>
      <w:r>
        <w:t> : effectue une attaque de &lt;niveau&gt; * 10 sur la case.</w:t>
      </w:r>
    </w:p>
    <w:p w14:paraId="30A28DDA" w14:textId="77777777" w:rsidR="000C7A4E" w:rsidRDefault="000C7A4E" w:rsidP="000C7A4E">
      <w:r>
        <w:rPr>
          <w:b/>
        </w:rPr>
        <w:t>Requis</w:t>
      </w:r>
      <w:r>
        <w:t xml:space="preserve"> : </w:t>
      </w:r>
    </w:p>
    <w:p w14:paraId="6728B950" w14:textId="77777777" w:rsidR="000C7A4E" w:rsidRDefault="000C7A4E" w:rsidP="009E526E">
      <w:pPr>
        <w:pStyle w:val="Paragraphedeliste"/>
        <w:numPr>
          <w:ilvl w:val="0"/>
          <w:numId w:val="36"/>
        </w:numPr>
        <w:spacing w:after="200" w:line="276" w:lineRule="auto"/>
        <w:jc w:val="both"/>
      </w:pPr>
      <w:r>
        <w:t>Cabane temporaire</w:t>
      </w:r>
    </w:p>
    <w:p w14:paraId="205A1917" w14:textId="77777777" w:rsidR="000C7A4E" w:rsidRDefault="000C7A4E" w:rsidP="009E526E">
      <w:pPr>
        <w:pStyle w:val="Paragraphedeliste"/>
        <w:numPr>
          <w:ilvl w:val="0"/>
          <w:numId w:val="36"/>
        </w:numPr>
        <w:spacing w:after="200" w:line="276" w:lineRule="auto"/>
        <w:jc w:val="both"/>
      </w:pPr>
      <w:r>
        <w:t>Médaille d’argent en cabane temporaire</w:t>
      </w:r>
    </w:p>
    <w:p w14:paraId="3B8157D4" w14:textId="77777777" w:rsidR="000C7A4E" w:rsidRDefault="000C7A4E" w:rsidP="009E526E">
      <w:pPr>
        <w:pStyle w:val="Titre6"/>
        <w:numPr>
          <w:ilvl w:val="5"/>
          <w:numId w:val="13"/>
        </w:numPr>
        <w:spacing w:before="200" w:line="276" w:lineRule="auto"/>
      </w:pPr>
      <w:r>
        <w:t>Pluie de météorite</w:t>
      </w:r>
    </w:p>
    <w:p w14:paraId="6C133D00" w14:textId="77777777" w:rsidR="000C7A4E" w:rsidRDefault="000C7A4E" w:rsidP="000C7A4E">
      <w:r>
        <w:t xml:space="preserve">Effectue une attaque puissante sur la case. </w:t>
      </w:r>
    </w:p>
    <w:p w14:paraId="391812CD" w14:textId="77777777" w:rsidR="000C7A4E" w:rsidRDefault="000C7A4E" w:rsidP="000C7A4E">
      <w:r>
        <w:rPr>
          <w:b/>
        </w:rPr>
        <w:t>Coût</w:t>
      </w:r>
      <w:r>
        <w:t> : 500 Energie</w:t>
      </w:r>
    </w:p>
    <w:p w14:paraId="6B96083B" w14:textId="77777777" w:rsidR="000C7A4E" w:rsidRDefault="000C7A4E" w:rsidP="000C7A4E">
      <w:r>
        <w:rPr>
          <w:b/>
        </w:rPr>
        <w:t>Avantage</w:t>
      </w:r>
      <w:r>
        <w:t> : l’attaque touche tous les personnages, montres et bâtiments. L’attaque fait &lt;niveau&gt; * 20 * perception dégâts.</w:t>
      </w:r>
    </w:p>
    <w:p w14:paraId="75C69D64" w14:textId="77777777" w:rsidR="000C7A4E" w:rsidRDefault="000C7A4E" w:rsidP="000C7A4E">
      <w:r>
        <w:rPr>
          <w:b/>
        </w:rPr>
        <w:t>Requis</w:t>
      </w:r>
      <w:r>
        <w:t xml:space="preserve"> : </w:t>
      </w:r>
    </w:p>
    <w:p w14:paraId="5F90FD23" w14:textId="77777777" w:rsidR="000C7A4E" w:rsidRDefault="000C7A4E" w:rsidP="009E526E">
      <w:pPr>
        <w:pStyle w:val="Paragraphedeliste"/>
        <w:numPr>
          <w:ilvl w:val="0"/>
          <w:numId w:val="36"/>
        </w:numPr>
        <w:spacing w:after="200" w:line="276" w:lineRule="auto"/>
        <w:jc w:val="both"/>
      </w:pPr>
      <w:r>
        <w:t>Météorite</w:t>
      </w:r>
    </w:p>
    <w:p w14:paraId="584C12A3" w14:textId="77777777" w:rsidR="000C7A4E" w:rsidRDefault="000C7A4E" w:rsidP="009E526E">
      <w:pPr>
        <w:pStyle w:val="Paragraphedeliste"/>
        <w:numPr>
          <w:ilvl w:val="0"/>
          <w:numId w:val="36"/>
        </w:numPr>
        <w:spacing w:after="200" w:line="276" w:lineRule="auto"/>
        <w:jc w:val="both"/>
      </w:pPr>
      <w:r>
        <w:t>Médaille d’argent en météorite.</w:t>
      </w:r>
    </w:p>
    <w:p w14:paraId="7973D8C5" w14:textId="77777777" w:rsidR="000C7A4E" w:rsidRDefault="000C7A4E" w:rsidP="009E526E">
      <w:pPr>
        <w:pStyle w:val="Titre6"/>
        <w:numPr>
          <w:ilvl w:val="5"/>
          <w:numId w:val="13"/>
        </w:numPr>
        <w:spacing w:before="200" w:line="276" w:lineRule="auto"/>
      </w:pPr>
      <w:r>
        <w:t>Pluie de météorite à distance</w:t>
      </w:r>
    </w:p>
    <w:p w14:paraId="6C4FEA6F" w14:textId="77777777" w:rsidR="000C7A4E" w:rsidRDefault="000C7A4E" w:rsidP="000C7A4E">
      <w:r>
        <w:t>Idem que pluie de météorite, mais à distance.</w:t>
      </w:r>
    </w:p>
    <w:p w14:paraId="50E1A1AE" w14:textId="77777777" w:rsidR="000C7A4E" w:rsidRDefault="000C7A4E" w:rsidP="000C7A4E">
      <w:r>
        <w:rPr>
          <w:b/>
        </w:rPr>
        <w:t>Coût</w:t>
      </w:r>
      <w:r>
        <w:t> : 700 Energie</w:t>
      </w:r>
    </w:p>
    <w:p w14:paraId="7B0465B3" w14:textId="77777777" w:rsidR="000C7A4E" w:rsidRDefault="000C7A4E" w:rsidP="000C7A4E">
      <w:r>
        <w:rPr>
          <w:b/>
        </w:rPr>
        <w:lastRenderedPageBreak/>
        <w:t>Avantage</w:t>
      </w:r>
      <w:r>
        <w:t> : mêmes caractéristiques que pluie de météorite, mais peut être lancé à une case de distance.</w:t>
      </w:r>
    </w:p>
    <w:p w14:paraId="72BE8DE5" w14:textId="77777777" w:rsidR="000C7A4E" w:rsidRDefault="000C7A4E" w:rsidP="000C7A4E">
      <w:r>
        <w:rPr>
          <w:b/>
        </w:rPr>
        <w:t>Requis</w:t>
      </w:r>
      <w:r>
        <w:t xml:space="preserve"> : </w:t>
      </w:r>
    </w:p>
    <w:p w14:paraId="13566C6D" w14:textId="77777777" w:rsidR="000C7A4E" w:rsidRDefault="000C7A4E" w:rsidP="009E526E">
      <w:pPr>
        <w:pStyle w:val="Paragraphedeliste"/>
        <w:numPr>
          <w:ilvl w:val="0"/>
          <w:numId w:val="36"/>
        </w:numPr>
        <w:spacing w:after="200" w:line="276" w:lineRule="auto"/>
        <w:jc w:val="both"/>
      </w:pPr>
      <w:r>
        <w:t>Pluie de météorite</w:t>
      </w:r>
    </w:p>
    <w:p w14:paraId="758A4A2A" w14:textId="77777777" w:rsidR="000C7A4E" w:rsidRDefault="000C7A4E" w:rsidP="009E526E">
      <w:pPr>
        <w:pStyle w:val="Paragraphedeliste"/>
        <w:numPr>
          <w:ilvl w:val="0"/>
          <w:numId w:val="36"/>
        </w:numPr>
        <w:spacing w:after="200" w:line="276" w:lineRule="auto"/>
        <w:jc w:val="both"/>
      </w:pPr>
      <w:r>
        <w:t>Médaille d’argent en pluie de météorite.</w:t>
      </w:r>
    </w:p>
    <w:p w14:paraId="554C32C7" w14:textId="77777777" w:rsidR="000C7A4E" w:rsidRDefault="000C7A4E" w:rsidP="000C7A4E">
      <w:pPr>
        <w:pStyle w:val="Paragraphedeliste"/>
      </w:pPr>
    </w:p>
    <w:p w14:paraId="6744F081" w14:textId="77777777" w:rsidR="000C7A4E" w:rsidRDefault="000C7A4E" w:rsidP="009E526E">
      <w:pPr>
        <w:pStyle w:val="Titre5"/>
        <w:numPr>
          <w:ilvl w:val="4"/>
          <w:numId w:val="13"/>
        </w:numPr>
        <w:spacing w:before="200" w:line="276" w:lineRule="auto"/>
      </w:pPr>
      <w:r>
        <w:t>Vent</w:t>
      </w:r>
    </w:p>
    <w:p w14:paraId="5ACB7A80" w14:textId="77777777" w:rsidR="000C7A4E" w:rsidRDefault="000C7A4E" w:rsidP="009E526E">
      <w:pPr>
        <w:pStyle w:val="Titre6"/>
        <w:numPr>
          <w:ilvl w:val="5"/>
          <w:numId w:val="13"/>
        </w:numPr>
        <w:spacing w:before="200" w:line="276" w:lineRule="auto"/>
      </w:pPr>
      <w:r>
        <w:t>Orientation</w:t>
      </w:r>
    </w:p>
    <w:p w14:paraId="4B276115" w14:textId="77777777" w:rsidR="000C7A4E" w:rsidRDefault="000C7A4E" w:rsidP="000C7A4E">
      <w:r>
        <w:t>Permet d’indiquer la direction du maudit le plus proche (et son élément).</w:t>
      </w:r>
    </w:p>
    <w:p w14:paraId="40C441A3" w14:textId="77777777" w:rsidR="000C7A4E" w:rsidRDefault="000C7A4E" w:rsidP="000C7A4E">
      <w:r>
        <w:t>Coût : 250 Energie</w:t>
      </w:r>
    </w:p>
    <w:p w14:paraId="4416F058" w14:textId="77777777" w:rsidR="000C7A4E" w:rsidRDefault="000C7A4E" w:rsidP="000C7A4E">
      <w:r>
        <w:t>Avantage : Indique la direction du maudit le plus proche et son élément associé</w:t>
      </w:r>
    </w:p>
    <w:p w14:paraId="3F0F298C" w14:textId="77777777" w:rsidR="000C7A4E" w:rsidRDefault="000C7A4E" w:rsidP="000C7A4E">
      <w:r>
        <w:t xml:space="preserve">Requis : </w:t>
      </w:r>
    </w:p>
    <w:p w14:paraId="43B9C7EF" w14:textId="77777777" w:rsidR="000C7A4E" w:rsidRDefault="000C7A4E" w:rsidP="009E526E">
      <w:pPr>
        <w:pStyle w:val="Paragraphedeliste"/>
        <w:numPr>
          <w:ilvl w:val="0"/>
          <w:numId w:val="35"/>
        </w:numPr>
        <w:spacing w:after="200" w:line="276" w:lineRule="auto"/>
        <w:jc w:val="both"/>
      </w:pPr>
      <w:r>
        <w:t>Econome</w:t>
      </w:r>
    </w:p>
    <w:p w14:paraId="49380121" w14:textId="77777777" w:rsidR="000C7A4E" w:rsidRDefault="000C7A4E" w:rsidP="009E526E">
      <w:pPr>
        <w:pStyle w:val="Paragraphedeliste"/>
        <w:numPr>
          <w:ilvl w:val="0"/>
          <w:numId w:val="35"/>
        </w:numPr>
        <w:spacing w:after="200" w:line="276" w:lineRule="auto"/>
        <w:jc w:val="both"/>
      </w:pPr>
      <w:r>
        <w:t>le personnage a atteint un niveau de 12 en perception</w:t>
      </w:r>
    </w:p>
    <w:p w14:paraId="049018A6" w14:textId="77777777" w:rsidR="000C7A4E" w:rsidRDefault="000C7A4E" w:rsidP="009E526E">
      <w:pPr>
        <w:pStyle w:val="Titre6"/>
        <w:numPr>
          <w:ilvl w:val="5"/>
          <w:numId w:val="13"/>
        </w:numPr>
        <w:spacing w:before="200" w:line="276" w:lineRule="auto"/>
      </w:pPr>
      <w:r>
        <w:t>Téléportation</w:t>
      </w:r>
    </w:p>
    <w:p w14:paraId="270E3AA0" w14:textId="77777777" w:rsidR="000C7A4E" w:rsidRDefault="000C7A4E" w:rsidP="000C7A4E">
      <w:r>
        <w:t>Permet de se déplacer instantanément en un point donné.</w:t>
      </w:r>
    </w:p>
    <w:p w14:paraId="67EBC6F1" w14:textId="77777777" w:rsidR="000C7A4E" w:rsidRDefault="000C7A4E" w:rsidP="000C7A4E">
      <w:r>
        <w:rPr>
          <w:b/>
        </w:rPr>
        <w:t>Coût</w:t>
      </w:r>
      <w:r>
        <w:t> :250 Energie</w:t>
      </w:r>
    </w:p>
    <w:p w14:paraId="5B3BFBF1" w14:textId="77777777" w:rsidR="000C7A4E" w:rsidRDefault="000C7A4E" w:rsidP="000C7A4E">
      <w:r>
        <w:rPr>
          <w:b/>
        </w:rPr>
        <w:t>Avantage</w:t>
      </w:r>
      <w:r>
        <w:t> : le personnage se téléporte à une case distante de &lt;niveau&gt;.</w:t>
      </w:r>
    </w:p>
    <w:p w14:paraId="273D3813" w14:textId="77777777" w:rsidR="000C7A4E" w:rsidRDefault="000C7A4E" w:rsidP="000C7A4E">
      <w:r>
        <w:rPr>
          <w:b/>
        </w:rPr>
        <w:t>Requis</w:t>
      </w:r>
      <w:r>
        <w:t> :</w:t>
      </w:r>
    </w:p>
    <w:p w14:paraId="729CFD7A" w14:textId="77777777" w:rsidR="000C7A4E" w:rsidRDefault="000C7A4E" w:rsidP="009E526E">
      <w:pPr>
        <w:pStyle w:val="Paragraphedeliste"/>
        <w:numPr>
          <w:ilvl w:val="0"/>
          <w:numId w:val="36"/>
        </w:numPr>
        <w:spacing w:after="200" w:line="276" w:lineRule="auto"/>
        <w:jc w:val="both"/>
      </w:pPr>
      <w:r>
        <w:t>Orientation</w:t>
      </w:r>
    </w:p>
    <w:p w14:paraId="0BB52397" w14:textId="77777777" w:rsidR="000C7A4E" w:rsidRDefault="000C7A4E" w:rsidP="009E526E">
      <w:pPr>
        <w:pStyle w:val="Paragraphedeliste"/>
        <w:numPr>
          <w:ilvl w:val="0"/>
          <w:numId w:val="36"/>
        </w:numPr>
        <w:spacing w:after="200" w:line="276" w:lineRule="auto"/>
        <w:jc w:val="both"/>
      </w:pPr>
      <w:r>
        <w:t>Médaille d’argent en orientation</w:t>
      </w:r>
    </w:p>
    <w:p w14:paraId="3F230B7B" w14:textId="77777777" w:rsidR="000C7A4E" w:rsidRDefault="000C7A4E" w:rsidP="009E526E">
      <w:pPr>
        <w:pStyle w:val="Titre6"/>
        <w:numPr>
          <w:ilvl w:val="5"/>
          <w:numId w:val="13"/>
        </w:numPr>
        <w:spacing w:before="200" w:line="276" w:lineRule="auto"/>
      </w:pPr>
      <w:r>
        <w:t>Brume</w:t>
      </w:r>
    </w:p>
    <w:p w14:paraId="3E7C4D4B" w14:textId="77777777" w:rsidR="000C7A4E" w:rsidRDefault="000C7A4E" w:rsidP="000C7A4E">
      <w:r>
        <w:t>Génère une brume qui augmente la discrétion</w:t>
      </w:r>
    </w:p>
    <w:p w14:paraId="41AE0765" w14:textId="77777777" w:rsidR="000C7A4E" w:rsidRDefault="000C7A4E" w:rsidP="000C7A4E">
      <w:r>
        <w:rPr>
          <w:b/>
        </w:rPr>
        <w:t>Coût</w:t>
      </w:r>
      <w:r>
        <w:t> : 250 Energie</w:t>
      </w:r>
    </w:p>
    <w:p w14:paraId="4C5E7CAA" w14:textId="77777777" w:rsidR="000C7A4E" w:rsidRDefault="000C7A4E" w:rsidP="000C7A4E">
      <w:r>
        <w:rPr>
          <w:b/>
        </w:rPr>
        <w:t>Avantage</w:t>
      </w:r>
      <w:r>
        <w:t> : génère une brume sur la case qui augmente la discrétion de toute personne s’y trouvant de &lt;niveau&gt;</w:t>
      </w:r>
    </w:p>
    <w:p w14:paraId="5FE170D4" w14:textId="77777777" w:rsidR="000C7A4E" w:rsidRDefault="000C7A4E" w:rsidP="000C7A4E">
      <w:r>
        <w:rPr>
          <w:b/>
        </w:rPr>
        <w:t>Requis</w:t>
      </w:r>
      <w:r>
        <w:t xml:space="preserve"> : </w:t>
      </w:r>
    </w:p>
    <w:p w14:paraId="66B26482" w14:textId="77777777" w:rsidR="000C7A4E" w:rsidRDefault="000C7A4E" w:rsidP="009E526E">
      <w:pPr>
        <w:pStyle w:val="Paragraphedeliste"/>
        <w:numPr>
          <w:ilvl w:val="0"/>
          <w:numId w:val="36"/>
        </w:numPr>
        <w:spacing w:after="200" w:line="276" w:lineRule="auto"/>
        <w:jc w:val="both"/>
      </w:pPr>
      <w:r>
        <w:t>Téléportation</w:t>
      </w:r>
    </w:p>
    <w:p w14:paraId="64C6B3DA" w14:textId="77777777" w:rsidR="000C7A4E" w:rsidRDefault="000C7A4E" w:rsidP="009E526E">
      <w:pPr>
        <w:pStyle w:val="Paragraphedeliste"/>
        <w:numPr>
          <w:ilvl w:val="0"/>
          <w:numId w:val="36"/>
        </w:numPr>
        <w:spacing w:after="200" w:line="276" w:lineRule="auto"/>
        <w:jc w:val="both"/>
      </w:pPr>
      <w:r>
        <w:t>Niveau de 10 en discretion</w:t>
      </w:r>
    </w:p>
    <w:p w14:paraId="35EEB03A" w14:textId="77777777" w:rsidR="000C7A4E" w:rsidRDefault="000C7A4E" w:rsidP="009E526E">
      <w:pPr>
        <w:pStyle w:val="Titre6"/>
        <w:numPr>
          <w:ilvl w:val="5"/>
          <w:numId w:val="13"/>
        </w:numPr>
        <w:spacing w:before="200" w:line="276" w:lineRule="auto"/>
      </w:pPr>
      <w:r>
        <w:t>Brume a distance</w:t>
      </w:r>
    </w:p>
    <w:p w14:paraId="20EB687B" w14:textId="77777777" w:rsidR="000C7A4E" w:rsidRDefault="000C7A4E" w:rsidP="000C7A4E">
      <w:r>
        <w:t>Idem, mais à distance</w:t>
      </w:r>
    </w:p>
    <w:p w14:paraId="0213EE22" w14:textId="77777777" w:rsidR="000C7A4E" w:rsidRDefault="000C7A4E" w:rsidP="000C7A4E">
      <w:r>
        <w:rPr>
          <w:b/>
        </w:rPr>
        <w:t>Coût</w:t>
      </w:r>
      <w:r>
        <w:t> : 500 Energie</w:t>
      </w:r>
    </w:p>
    <w:p w14:paraId="51A351B6" w14:textId="77777777" w:rsidR="000C7A4E" w:rsidRDefault="000C7A4E" w:rsidP="000C7A4E">
      <w:r>
        <w:rPr>
          <w:b/>
        </w:rPr>
        <w:t>Avantage</w:t>
      </w:r>
      <w:r>
        <w:t> : génère une brume sur une case distante de &lt;niveau&gt; augmentant la discretion de toute personne s’y trouvant de &lt;niveau&gt;</w:t>
      </w:r>
    </w:p>
    <w:p w14:paraId="01829847" w14:textId="77777777" w:rsidR="000C7A4E" w:rsidRDefault="000C7A4E" w:rsidP="000C7A4E">
      <w:r>
        <w:rPr>
          <w:b/>
        </w:rPr>
        <w:lastRenderedPageBreak/>
        <w:t>Requis</w:t>
      </w:r>
      <w:r>
        <w:t xml:space="preserve"> : </w:t>
      </w:r>
    </w:p>
    <w:p w14:paraId="0A188827" w14:textId="77777777" w:rsidR="000C7A4E" w:rsidRDefault="000C7A4E" w:rsidP="009E526E">
      <w:pPr>
        <w:pStyle w:val="Paragraphedeliste"/>
        <w:numPr>
          <w:ilvl w:val="0"/>
          <w:numId w:val="36"/>
        </w:numPr>
        <w:spacing w:after="200" w:line="276" w:lineRule="auto"/>
        <w:jc w:val="both"/>
      </w:pPr>
      <w:r>
        <w:t>brume</w:t>
      </w:r>
    </w:p>
    <w:p w14:paraId="6A2C0806" w14:textId="77777777" w:rsidR="000C7A4E" w:rsidRDefault="000C7A4E" w:rsidP="009E526E">
      <w:pPr>
        <w:pStyle w:val="Paragraphedeliste"/>
        <w:numPr>
          <w:ilvl w:val="0"/>
          <w:numId w:val="36"/>
        </w:numPr>
        <w:spacing w:after="200" w:line="276" w:lineRule="auto"/>
        <w:jc w:val="both"/>
      </w:pPr>
      <w:r>
        <w:t>Médaille d’argent en brume</w:t>
      </w:r>
    </w:p>
    <w:p w14:paraId="363CBAF0" w14:textId="77777777" w:rsidR="000C7A4E" w:rsidRDefault="000C7A4E" w:rsidP="009E526E">
      <w:pPr>
        <w:pStyle w:val="Titre6"/>
        <w:numPr>
          <w:ilvl w:val="5"/>
          <w:numId w:val="13"/>
        </w:numPr>
        <w:spacing w:before="200" w:line="276" w:lineRule="auto"/>
      </w:pPr>
      <w:r>
        <w:t>Porte spatiale</w:t>
      </w:r>
    </w:p>
    <w:p w14:paraId="52DC68CC" w14:textId="77777777" w:rsidR="000C7A4E" w:rsidRDefault="000C7A4E" w:rsidP="000C7A4E">
      <w:r>
        <w:t>Permet de créer temporairement un passage entre un point et un autre de la carte.</w:t>
      </w:r>
    </w:p>
    <w:p w14:paraId="6CAD2B41" w14:textId="77777777" w:rsidR="000C7A4E" w:rsidRDefault="000C7A4E" w:rsidP="000C7A4E">
      <w:r>
        <w:rPr>
          <w:b/>
        </w:rPr>
        <w:t>Coût</w:t>
      </w:r>
      <w:r>
        <w:t> : 700 Energie</w:t>
      </w:r>
    </w:p>
    <w:p w14:paraId="4A6151F3" w14:textId="77777777" w:rsidR="000C7A4E" w:rsidRDefault="000C7A4E" w:rsidP="000C7A4E">
      <w:r>
        <w:rPr>
          <w:b/>
        </w:rPr>
        <w:t>Avantage</w:t>
      </w:r>
      <w:r>
        <w:t> : créé une porte spatiale entre la case courante et une case située à &lt;niveau&gt; de distance. Cette porte dispose de &lt;niveau&gt; points de vie et ne peut être réparée.</w:t>
      </w:r>
    </w:p>
    <w:p w14:paraId="1291C281" w14:textId="77777777" w:rsidR="000C7A4E" w:rsidRDefault="000C7A4E" w:rsidP="000C7A4E">
      <w:r>
        <w:rPr>
          <w:b/>
        </w:rPr>
        <w:t>Requis</w:t>
      </w:r>
      <w:r>
        <w:t xml:space="preserve"> : </w:t>
      </w:r>
    </w:p>
    <w:p w14:paraId="7CDF7F90" w14:textId="77777777" w:rsidR="000C7A4E" w:rsidRDefault="000C7A4E" w:rsidP="009E526E">
      <w:pPr>
        <w:pStyle w:val="Paragraphedeliste"/>
        <w:numPr>
          <w:ilvl w:val="0"/>
          <w:numId w:val="36"/>
        </w:numPr>
        <w:spacing w:after="200" w:line="276" w:lineRule="auto"/>
        <w:jc w:val="both"/>
      </w:pPr>
      <w:r>
        <w:t>Brume à distance</w:t>
      </w:r>
    </w:p>
    <w:p w14:paraId="252DBA10" w14:textId="77777777" w:rsidR="000C7A4E" w:rsidRDefault="000C7A4E" w:rsidP="009E526E">
      <w:pPr>
        <w:pStyle w:val="Paragraphedeliste"/>
        <w:numPr>
          <w:ilvl w:val="0"/>
          <w:numId w:val="36"/>
        </w:numPr>
        <w:spacing w:after="200" w:line="276" w:lineRule="auto"/>
        <w:jc w:val="both"/>
      </w:pPr>
      <w:r>
        <w:t>Médaille d’argent en téléportation</w:t>
      </w:r>
    </w:p>
    <w:p w14:paraId="6647D04D" w14:textId="77777777" w:rsidR="000C7A4E" w:rsidRDefault="000C7A4E" w:rsidP="009E526E">
      <w:pPr>
        <w:pStyle w:val="Titre6"/>
        <w:numPr>
          <w:ilvl w:val="5"/>
          <w:numId w:val="13"/>
        </w:numPr>
        <w:spacing w:before="200" w:line="276" w:lineRule="auto"/>
      </w:pPr>
      <w:r>
        <w:t>Divination de lycanthropes</w:t>
      </w:r>
    </w:p>
    <w:p w14:paraId="6C0F07AA" w14:textId="77777777" w:rsidR="000C7A4E" w:rsidRDefault="000C7A4E" w:rsidP="000C7A4E">
      <w:r>
        <w:t>Voit le nombre de lycanthropes d’une case dans une heure.</w:t>
      </w:r>
    </w:p>
    <w:p w14:paraId="17A601F7" w14:textId="77777777" w:rsidR="000C7A4E" w:rsidRDefault="000C7A4E" w:rsidP="000C7A4E">
      <w:r>
        <w:rPr>
          <w:b/>
        </w:rPr>
        <w:t>Coût</w:t>
      </w:r>
      <w:r>
        <w:t> : 500 Energie</w:t>
      </w:r>
    </w:p>
    <w:p w14:paraId="56A62849" w14:textId="77777777" w:rsidR="000C7A4E" w:rsidRDefault="000C7A4E" w:rsidP="000C7A4E">
      <w:r>
        <w:rPr>
          <w:b/>
        </w:rPr>
        <w:t>Avantage</w:t>
      </w:r>
      <w:r>
        <w:t> : donne un graphique de l’évolution des montres sur la case sur les &lt;niveau&gt; prochaines heures. Evaluation si rien ne vient affecter la population des montres.</w:t>
      </w:r>
    </w:p>
    <w:p w14:paraId="3F646444" w14:textId="77777777" w:rsidR="000C7A4E" w:rsidRDefault="000C7A4E" w:rsidP="000C7A4E">
      <w:r>
        <w:rPr>
          <w:b/>
        </w:rPr>
        <w:t>Requis</w:t>
      </w:r>
      <w:r>
        <w:t xml:space="preserve"> : </w:t>
      </w:r>
    </w:p>
    <w:p w14:paraId="09676630" w14:textId="77777777" w:rsidR="000C7A4E" w:rsidRDefault="000C7A4E" w:rsidP="009E526E">
      <w:pPr>
        <w:pStyle w:val="Paragraphedeliste"/>
        <w:numPr>
          <w:ilvl w:val="0"/>
          <w:numId w:val="36"/>
        </w:numPr>
        <w:spacing w:after="200" w:line="276" w:lineRule="auto"/>
        <w:jc w:val="both"/>
      </w:pPr>
      <w:r>
        <w:t>Porte spatiale</w:t>
      </w:r>
    </w:p>
    <w:p w14:paraId="5EC7FEFA" w14:textId="77777777" w:rsidR="000C7A4E" w:rsidRDefault="000C7A4E" w:rsidP="009E526E">
      <w:pPr>
        <w:pStyle w:val="Paragraphedeliste"/>
        <w:numPr>
          <w:ilvl w:val="0"/>
          <w:numId w:val="36"/>
        </w:numPr>
        <w:spacing w:after="200" w:line="276" w:lineRule="auto"/>
        <w:jc w:val="both"/>
      </w:pPr>
      <w:r>
        <w:t>Niveau 15 en perception</w:t>
      </w:r>
    </w:p>
    <w:p w14:paraId="398D97DC" w14:textId="77777777" w:rsidR="000C7A4E" w:rsidRDefault="000C7A4E" w:rsidP="009E526E">
      <w:pPr>
        <w:pStyle w:val="Titre6"/>
        <w:numPr>
          <w:ilvl w:val="5"/>
          <w:numId w:val="13"/>
        </w:numPr>
        <w:spacing w:before="200" w:line="276" w:lineRule="auto"/>
      </w:pPr>
      <w:r>
        <w:t>Divination à distance</w:t>
      </w:r>
    </w:p>
    <w:p w14:paraId="0807A100" w14:textId="77777777" w:rsidR="000C7A4E" w:rsidRDefault="000C7A4E" w:rsidP="000C7A4E">
      <w:r>
        <w:t>Idem divination, mais sur des cases distantes.</w:t>
      </w:r>
    </w:p>
    <w:p w14:paraId="27B83AD1" w14:textId="77777777" w:rsidR="000C7A4E" w:rsidRDefault="000C7A4E" w:rsidP="000C7A4E">
      <w:r>
        <w:rPr>
          <w:b/>
        </w:rPr>
        <w:t>Coût</w:t>
      </w:r>
      <w:r>
        <w:t> : 700 Energie</w:t>
      </w:r>
    </w:p>
    <w:p w14:paraId="61B53825" w14:textId="77777777" w:rsidR="000C7A4E" w:rsidRDefault="000C7A4E" w:rsidP="000C7A4E">
      <w:r>
        <w:rPr>
          <w:b/>
        </w:rPr>
        <w:t>Avantage</w:t>
      </w:r>
      <w:r>
        <w:t> : donne un graphique de l’évolution des montres sur une case choisie à &lt;niveau&gt; de distance sur les &lt;niveaux&gt; prochaines heures. Evaluation si rien ne vient affecter la population des montres.</w:t>
      </w:r>
    </w:p>
    <w:p w14:paraId="0037C394" w14:textId="77777777" w:rsidR="000C7A4E" w:rsidRDefault="000C7A4E" w:rsidP="000C7A4E">
      <w:r>
        <w:rPr>
          <w:b/>
        </w:rPr>
        <w:t>Requis</w:t>
      </w:r>
      <w:r>
        <w:t> :</w:t>
      </w:r>
    </w:p>
    <w:p w14:paraId="7656B9F6" w14:textId="77777777" w:rsidR="000C7A4E" w:rsidRDefault="000C7A4E" w:rsidP="009E526E">
      <w:pPr>
        <w:pStyle w:val="Paragraphedeliste"/>
        <w:numPr>
          <w:ilvl w:val="0"/>
          <w:numId w:val="36"/>
        </w:numPr>
        <w:spacing w:after="200" w:line="276" w:lineRule="auto"/>
        <w:jc w:val="both"/>
      </w:pPr>
      <w:r>
        <w:t>Divination de lycanthropes</w:t>
      </w:r>
    </w:p>
    <w:p w14:paraId="78291138" w14:textId="77777777" w:rsidR="000C7A4E" w:rsidRDefault="000C7A4E" w:rsidP="000C7A4E">
      <w:r>
        <w:t>Médaille d’argent en divination</w:t>
      </w:r>
    </w:p>
    <w:p w14:paraId="5A868D80" w14:textId="77777777" w:rsidR="000C7A4E" w:rsidRDefault="000C7A4E" w:rsidP="009E526E">
      <w:pPr>
        <w:pStyle w:val="Titre2"/>
        <w:numPr>
          <w:ilvl w:val="1"/>
          <w:numId w:val="13"/>
        </w:numPr>
        <w:spacing w:before="200" w:line="276" w:lineRule="auto"/>
      </w:pPr>
      <w:bookmarkStart w:id="56" w:name="_Toc384739804"/>
      <w:r>
        <w:t>Listes des objets</w:t>
      </w:r>
      <w:bookmarkEnd w:id="56"/>
    </w:p>
    <w:p w14:paraId="76EF4096" w14:textId="77777777" w:rsidR="000C7A4E" w:rsidRDefault="000C7A4E" w:rsidP="009E526E">
      <w:pPr>
        <w:pStyle w:val="Titre3"/>
        <w:numPr>
          <w:ilvl w:val="2"/>
          <w:numId w:val="13"/>
        </w:numPr>
        <w:spacing w:before="200" w:line="276" w:lineRule="auto"/>
      </w:pPr>
      <w:r>
        <w:t xml:space="preserve">Ressources </w:t>
      </w:r>
    </w:p>
    <w:p w14:paraId="538DB992" w14:textId="77777777" w:rsidR="000C7A4E" w:rsidRDefault="000C7A4E" w:rsidP="009E526E">
      <w:pPr>
        <w:numPr>
          <w:ilvl w:val="0"/>
          <w:numId w:val="38"/>
        </w:numPr>
        <w:spacing w:before="100" w:beforeAutospacing="1" w:after="100" w:afterAutospacing="1" w:line="240" w:lineRule="auto"/>
      </w:pPr>
      <w:r>
        <w:t>Végétaux</w:t>
      </w:r>
    </w:p>
    <w:p w14:paraId="7F14F246" w14:textId="77777777" w:rsidR="000C7A4E" w:rsidRDefault="000C7A4E" w:rsidP="009E526E">
      <w:pPr>
        <w:numPr>
          <w:ilvl w:val="0"/>
          <w:numId w:val="38"/>
        </w:numPr>
        <w:spacing w:before="100" w:beforeAutospacing="1" w:after="100" w:afterAutospacing="1" w:line="240" w:lineRule="auto"/>
      </w:pPr>
      <w:r>
        <w:t>Lin</w:t>
      </w:r>
    </w:p>
    <w:p w14:paraId="619F5845" w14:textId="77777777" w:rsidR="000C7A4E" w:rsidRDefault="000C7A4E" w:rsidP="009E526E">
      <w:pPr>
        <w:numPr>
          <w:ilvl w:val="0"/>
          <w:numId w:val="38"/>
        </w:numPr>
        <w:spacing w:before="100" w:beforeAutospacing="1" w:after="100" w:afterAutospacing="1" w:line="240" w:lineRule="auto"/>
      </w:pPr>
      <w:r>
        <w:t>Champignons</w:t>
      </w:r>
    </w:p>
    <w:p w14:paraId="390A3E30" w14:textId="77777777" w:rsidR="000C7A4E" w:rsidRDefault="000C7A4E" w:rsidP="009E526E">
      <w:pPr>
        <w:numPr>
          <w:ilvl w:val="0"/>
          <w:numId w:val="38"/>
        </w:numPr>
        <w:spacing w:before="100" w:beforeAutospacing="1" w:after="100" w:afterAutospacing="1" w:line="240" w:lineRule="auto"/>
      </w:pPr>
      <w:r>
        <w:t>Pierre</w:t>
      </w:r>
    </w:p>
    <w:p w14:paraId="59007939" w14:textId="77777777" w:rsidR="000C7A4E" w:rsidRDefault="000C7A4E" w:rsidP="009E526E">
      <w:pPr>
        <w:numPr>
          <w:ilvl w:val="0"/>
          <w:numId w:val="38"/>
        </w:numPr>
        <w:spacing w:before="100" w:beforeAutospacing="1" w:after="100" w:afterAutospacing="1" w:line="240" w:lineRule="auto"/>
      </w:pPr>
      <w:r>
        <w:t>Métaux</w:t>
      </w:r>
    </w:p>
    <w:p w14:paraId="02376BFC" w14:textId="77777777" w:rsidR="000C7A4E" w:rsidRDefault="000C7A4E" w:rsidP="009E526E">
      <w:pPr>
        <w:numPr>
          <w:ilvl w:val="0"/>
          <w:numId w:val="38"/>
        </w:numPr>
        <w:spacing w:before="100" w:beforeAutospacing="1" w:after="100" w:afterAutospacing="1" w:line="240" w:lineRule="auto"/>
      </w:pPr>
      <w:r>
        <w:lastRenderedPageBreak/>
        <w:t>Lingots de métal</w:t>
      </w:r>
    </w:p>
    <w:p w14:paraId="233641B8" w14:textId="77777777" w:rsidR="000C7A4E" w:rsidRDefault="000C7A4E" w:rsidP="009E526E">
      <w:pPr>
        <w:numPr>
          <w:ilvl w:val="0"/>
          <w:numId w:val="38"/>
        </w:numPr>
        <w:spacing w:before="100" w:beforeAutospacing="1" w:after="100" w:afterAutospacing="1" w:line="240" w:lineRule="auto"/>
      </w:pPr>
      <w:r>
        <w:t>Cristaux</w:t>
      </w:r>
    </w:p>
    <w:p w14:paraId="7383F8E6" w14:textId="77777777" w:rsidR="000C7A4E" w:rsidRDefault="000C7A4E" w:rsidP="009E526E">
      <w:pPr>
        <w:numPr>
          <w:ilvl w:val="0"/>
          <w:numId w:val="38"/>
        </w:numPr>
        <w:spacing w:before="100" w:beforeAutospacing="1" w:after="100" w:afterAutospacing="1" w:line="240" w:lineRule="auto"/>
      </w:pPr>
      <w:r>
        <w:t>Monnaie</w:t>
      </w:r>
    </w:p>
    <w:p w14:paraId="28F08438" w14:textId="77777777" w:rsidR="000C7A4E" w:rsidRDefault="000C7A4E" w:rsidP="009E526E">
      <w:pPr>
        <w:numPr>
          <w:ilvl w:val="0"/>
          <w:numId w:val="38"/>
        </w:numPr>
        <w:spacing w:before="100" w:beforeAutospacing="1" w:after="100" w:afterAutospacing="1" w:line="240" w:lineRule="auto"/>
      </w:pPr>
      <w:r>
        <w:t>Charbon</w:t>
      </w:r>
    </w:p>
    <w:p w14:paraId="2E0D2B24" w14:textId="77777777" w:rsidR="000C7A4E" w:rsidRDefault="000C7A4E" w:rsidP="009E526E">
      <w:pPr>
        <w:pStyle w:val="Titre3"/>
        <w:numPr>
          <w:ilvl w:val="2"/>
          <w:numId w:val="13"/>
        </w:numPr>
        <w:spacing w:before="200" w:line="276" w:lineRule="auto"/>
      </w:pPr>
      <w:r>
        <w:t>Les objets divers</w:t>
      </w:r>
    </w:p>
    <w:p w14:paraId="4A3CD2E7" w14:textId="77777777" w:rsidR="000C7A4E" w:rsidRDefault="000C7A4E" w:rsidP="009E526E">
      <w:pPr>
        <w:pStyle w:val="Paragraphedeliste"/>
        <w:numPr>
          <w:ilvl w:val="0"/>
          <w:numId w:val="39"/>
        </w:numPr>
        <w:spacing w:after="200" w:line="276" w:lineRule="auto"/>
        <w:jc w:val="both"/>
      </w:pPr>
      <w:r>
        <w:t>Plat cuisiné (rend de la faim)</w:t>
      </w:r>
    </w:p>
    <w:p w14:paraId="1A73C50E" w14:textId="77777777" w:rsidR="000C7A4E" w:rsidRDefault="000C7A4E" w:rsidP="009E526E">
      <w:pPr>
        <w:pStyle w:val="Paragraphedeliste"/>
        <w:numPr>
          <w:ilvl w:val="0"/>
          <w:numId w:val="39"/>
        </w:numPr>
        <w:spacing w:after="200" w:line="276" w:lineRule="auto"/>
        <w:jc w:val="both"/>
      </w:pPr>
      <w:r>
        <w:t>Plat mijoté (rend de la faim et de l’énergie)</w:t>
      </w:r>
    </w:p>
    <w:p w14:paraId="665B7B75" w14:textId="77777777" w:rsidR="000C7A4E" w:rsidRDefault="000C7A4E" w:rsidP="009E526E">
      <w:pPr>
        <w:pStyle w:val="Paragraphedeliste"/>
        <w:numPr>
          <w:ilvl w:val="0"/>
          <w:numId w:val="39"/>
        </w:numPr>
        <w:spacing w:after="200" w:line="276" w:lineRule="auto"/>
        <w:jc w:val="both"/>
      </w:pPr>
      <w:r>
        <w:t>Pelle</w:t>
      </w:r>
    </w:p>
    <w:p w14:paraId="5E9C1B62" w14:textId="77777777" w:rsidR="000C7A4E" w:rsidRDefault="000C7A4E" w:rsidP="009E526E">
      <w:pPr>
        <w:pStyle w:val="Paragraphedeliste"/>
        <w:numPr>
          <w:ilvl w:val="0"/>
          <w:numId w:val="39"/>
        </w:numPr>
        <w:spacing w:after="200" w:line="276" w:lineRule="auto"/>
        <w:jc w:val="both"/>
      </w:pPr>
      <w:r>
        <w:t>Pioche</w:t>
      </w:r>
    </w:p>
    <w:p w14:paraId="25D35D50" w14:textId="77777777" w:rsidR="000C7A4E" w:rsidRDefault="000C7A4E" w:rsidP="009E526E">
      <w:pPr>
        <w:pStyle w:val="Paragraphedeliste"/>
        <w:numPr>
          <w:ilvl w:val="0"/>
          <w:numId w:val="39"/>
        </w:numPr>
        <w:spacing w:after="200" w:line="276" w:lineRule="auto"/>
        <w:jc w:val="both"/>
      </w:pPr>
      <w:r>
        <w:t>Faux</w:t>
      </w:r>
    </w:p>
    <w:p w14:paraId="38AF9051" w14:textId="77777777" w:rsidR="000C7A4E" w:rsidRDefault="000C7A4E" w:rsidP="009E526E">
      <w:pPr>
        <w:pStyle w:val="Paragraphedeliste"/>
        <w:numPr>
          <w:ilvl w:val="0"/>
          <w:numId w:val="39"/>
        </w:numPr>
        <w:spacing w:after="200" w:line="276" w:lineRule="auto"/>
        <w:jc w:val="both"/>
      </w:pPr>
      <w:r>
        <w:t>Parchemins (écrits)</w:t>
      </w:r>
    </w:p>
    <w:p w14:paraId="42404D7D" w14:textId="77777777" w:rsidR="000C7A4E" w:rsidRDefault="000C7A4E" w:rsidP="009E526E">
      <w:pPr>
        <w:pStyle w:val="Paragraphedeliste"/>
        <w:numPr>
          <w:ilvl w:val="0"/>
          <w:numId w:val="39"/>
        </w:numPr>
        <w:spacing w:after="200" w:line="276" w:lineRule="auto"/>
        <w:jc w:val="both"/>
      </w:pPr>
      <w:r>
        <w:t>Plan de vêtement</w:t>
      </w:r>
    </w:p>
    <w:p w14:paraId="37E99AFD" w14:textId="77777777" w:rsidR="000C7A4E" w:rsidRDefault="000C7A4E" w:rsidP="009E526E">
      <w:pPr>
        <w:pStyle w:val="Paragraphedeliste"/>
        <w:numPr>
          <w:ilvl w:val="0"/>
          <w:numId w:val="39"/>
        </w:numPr>
        <w:spacing w:after="200" w:line="276" w:lineRule="auto"/>
        <w:jc w:val="both"/>
      </w:pPr>
      <w:r>
        <w:t>Plan de bâtiment</w:t>
      </w:r>
    </w:p>
    <w:p w14:paraId="17EBA8F0" w14:textId="77777777" w:rsidR="000C7A4E" w:rsidRDefault="000C7A4E" w:rsidP="009E526E">
      <w:pPr>
        <w:pStyle w:val="Paragraphedeliste"/>
        <w:numPr>
          <w:ilvl w:val="0"/>
          <w:numId w:val="39"/>
        </w:numPr>
        <w:spacing w:after="200" w:line="276" w:lineRule="auto"/>
        <w:jc w:val="both"/>
      </w:pPr>
      <w:r>
        <w:t>Plan d’objet</w:t>
      </w:r>
    </w:p>
    <w:p w14:paraId="46BCCE89" w14:textId="77777777" w:rsidR="000C7A4E" w:rsidRDefault="000C7A4E" w:rsidP="009E526E">
      <w:pPr>
        <w:pStyle w:val="Paragraphedeliste"/>
        <w:numPr>
          <w:ilvl w:val="0"/>
          <w:numId w:val="39"/>
        </w:numPr>
        <w:spacing w:after="200" w:line="276" w:lineRule="auto"/>
        <w:jc w:val="both"/>
      </w:pPr>
      <w:r>
        <w:t>Parures de bijoux</w:t>
      </w:r>
    </w:p>
    <w:p w14:paraId="544C4552" w14:textId="77777777" w:rsidR="000C7A4E" w:rsidRDefault="000C7A4E" w:rsidP="009E526E">
      <w:pPr>
        <w:pStyle w:val="Titre3"/>
        <w:numPr>
          <w:ilvl w:val="2"/>
          <w:numId w:val="13"/>
        </w:numPr>
        <w:spacing w:before="200" w:line="276" w:lineRule="auto"/>
      </w:pPr>
      <w:r>
        <w:t>Les vêtements (catégories)</w:t>
      </w:r>
    </w:p>
    <w:p w14:paraId="0D0C35AE" w14:textId="77777777" w:rsidR="000C7A4E" w:rsidRDefault="000C7A4E" w:rsidP="009E526E">
      <w:pPr>
        <w:pStyle w:val="Paragraphedeliste"/>
        <w:numPr>
          <w:ilvl w:val="0"/>
          <w:numId w:val="40"/>
        </w:numPr>
        <w:spacing w:after="200" w:line="276" w:lineRule="auto"/>
        <w:jc w:val="both"/>
      </w:pPr>
      <w:r>
        <w:t>Haut</w:t>
      </w:r>
    </w:p>
    <w:p w14:paraId="2874145A" w14:textId="77777777" w:rsidR="000C7A4E" w:rsidRDefault="000C7A4E" w:rsidP="009E526E">
      <w:pPr>
        <w:pStyle w:val="Paragraphedeliste"/>
        <w:numPr>
          <w:ilvl w:val="0"/>
          <w:numId w:val="40"/>
        </w:numPr>
        <w:spacing w:after="200" w:line="276" w:lineRule="auto"/>
        <w:jc w:val="both"/>
      </w:pPr>
      <w:r>
        <w:t>Bas</w:t>
      </w:r>
    </w:p>
    <w:p w14:paraId="083D86C2" w14:textId="77777777" w:rsidR="000C7A4E" w:rsidRDefault="000C7A4E" w:rsidP="009E526E">
      <w:pPr>
        <w:pStyle w:val="Paragraphedeliste"/>
        <w:numPr>
          <w:ilvl w:val="0"/>
          <w:numId w:val="40"/>
        </w:numPr>
        <w:spacing w:after="200" w:line="276" w:lineRule="auto"/>
        <w:jc w:val="both"/>
      </w:pPr>
      <w:r>
        <w:t>Robes</w:t>
      </w:r>
    </w:p>
    <w:p w14:paraId="3B676D96" w14:textId="77777777" w:rsidR="000C7A4E" w:rsidRDefault="000C7A4E" w:rsidP="009E526E">
      <w:pPr>
        <w:pStyle w:val="Paragraphedeliste"/>
        <w:numPr>
          <w:ilvl w:val="0"/>
          <w:numId w:val="40"/>
        </w:numPr>
        <w:spacing w:after="200" w:line="276" w:lineRule="auto"/>
        <w:jc w:val="both"/>
      </w:pPr>
      <w:r>
        <w:t>Chaussures</w:t>
      </w:r>
    </w:p>
    <w:p w14:paraId="09E3D44F" w14:textId="77777777" w:rsidR="000C7A4E" w:rsidRDefault="000C7A4E" w:rsidP="009E526E">
      <w:pPr>
        <w:pStyle w:val="Paragraphedeliste"/>
        <w:numPr>
          <w:ilvl w:val="0"/>
          <w:numId w:val="40"/>
        </w:numPr>
        <w:spacing w:after="200" w:line="276" w:lineRule="auto"/>
        <w:jc w:val="both"/>
      </w:pPr>
      <w:r>
        <w:t>Coiffes</w:t>
      </w:r>
    </w:p>
    <w:p w14:paraId="045492C0" w14:textId="77777777" w:rsidR="000C7A4E" w:rsidRDefault="000C7A4E" w:rsidP="009E526E">
      <w:pPr>
        <w:pStyle w:val="Titre3"/>
        <w:numPr>
          <w:ilvl w:val="2"/>
          <w:numId w:val="13"/>
        </w:numPr>
        <w:spacing w:before="200" w:line="276" w:lineRule="auto"/>
      </w:pPr>
      <w:r>
        <w:t>Armes</w:t>
      </w:r>
    </w:p>
    <w:p w14:paraId="3B8E7E22" w14:textId="77777777" w:rsidR="000C7A4E" w:rsidRDefault="000C7A4E" w:rsidP="009E526E">
      <w:pPr>
        <w:pStyle w:val="Paragraphedeliste"/>
        <w:numPr>
          <w:ilvl w:val="0"/>
          <w:numId w:val="41"/>
        </w:numPr>
        <w:spacing w:after="200" w:line="276" w:lineRule="auto"/>
        <w:jc w:val="both"/>
      </w:pPr>
      <w:r>
        <w:t>Armes à feu</w:t>
      </w:r>
    </w:p>
    <w:p w14:paraId="6489A289" w14:textId="77777777" w:rsidR="000C7A4E" w:rsidRDefault="000C7A4E" w:rsidP="009E526E">
      <w:pPr>
        <w:pStyle w:val="Paragraphedeliste"/>
        <w:numPr>
          <w:ilvl w:val="1"/>
          <w:numId w:val="41"/>
        </w:numPr>
        <w:spacing w:after="200" w:line="276" w:lineRule="auto"/>
        <w:jc w:val="both"/>
      </w:pPr>
      <w:r>
        <w:t>Volley Gun</w:t>
      </w:r>
    </w:p>
    <w:p w14:paraId="0F2D46DA" w14:textId="77777777" w:rsidR="000C7A4E" w:rsidRDefault="000C7A4E" w:rsidP="009E526E">
      <w:pPr>
        <w:pStyle w:val="Paragraphedeliste"/>
        <w:numPr>
          <w:ilvl w:val="0"/>
          <w:numId w:val="41"/>
        </w:numPr>
        <w:spacing w:after="200" w:line="276" w:lineRule="auto"/>
        <w:jc w:val="both"/>
      </w:pPr>
      <w:r>
        <w:t>Armes blanches</w:t>
      </w:r>
    </w:p>
    <w:p w14:paraId="5703CDF2" w14:textId="77777777" w:rsidR="000C7A4E" w:rsidRDefault="000C7A4E" w:rsidP="009E526E">
      <w:pPr>
        <w:pStyle w:val="Titre2"/>
        <w:numPr>
          <w:ilvl w:val="1"/>
          <w:numId w:val="13"/>
        </w:numPr>
        <w:spacing w:before="200" w:line="276" w:lineRule="auto"/>
      </w:pPr>
      <w:bookmarkStart w:id="57" w:name="_Toc384739805"/>
      <w:r>
        <w:t xml:space="preserve">Listes des </w:t>
      </w:r>
      <w:commentRangeStart w:id="58"/>
      <w:r>
        <w:t>bâtiments</w:t>
      </w:r>
      <w:commentRangeEnd w:id="58"/>
      <w:r>
        <w:rPr>
          <w:rStyle w:val="Marquedecommentaire"/>
        </w:rPr>
        <w:commentReference w:id="58"/>
      </w:r>
      <w:bookmarkEnd w:id="57"/>
    </w:p>
    <w:p w14:paraId="480091F5" w14:textId="77777777" w:rsidR="000C7A4E" w:rsidRDefault="000C7A4E" w:rsidP="000C7A4E">
      <w:r>
        <w:t>Les bâtiments sont nécessaires pour utiliser certaines compétences ou pour créer certains objets.</w:t>
      </w:r>
    </w:p>
    <w:p w14:paraId="58EC4410" w14:textId="77777777" w:rsidR="000C7A4E" w:rsidRDefault="000C7A4E" w:rsidP="000C7A4E">
      <w:pPr>
        <w:keepNext/>
      </w:pPr>
      <w:r>
        <w:rPr>
          <w:noProof/>
          <w:lang w:eastAsia="fr-FR"/>
        </w:rPr>
        <w:drawing>
          <wp:inline distT="0" distB="0" distL="0" distR="0" wp14:anchorId="2F55001C" wp14:editId="6AF1F0A9">
            <wp:extent cx="5759450" cy="16173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59450" cy="1617345"/>
                    </a:xfrm>
                    <a:prstGeom prst="rect">
                      <a:avLst/>
                    </a:prstGeom>
                    <a:noFill/>
                    <a:ln>
                      <a:noFill/>
                    </a:ln>
                  </pic:spPr>
                </pic:pic>
              </a:graphicData>
            </a:graphic>
          </wp:inline>
        </w:drawing>
      </w:r>
    </w:p>
    <w:p w14:paraId="7AFBEE67" w14:textId="77777777" w:rsidR="000C7A4E" w:rsidRDefault="000C7A4E" w:rsidP="000C7A4E">
      <w:pPr>
        <w:pStyle w:val="Lgende"/>
      </w:pPr>
      <w:r>
        <w:t xml:space="preserve">Figure </w:t>
      </w:r>
      <w:fldSimple w:instr=" SEQ Figure \* ROMAN ">
        <w:r>
          <w:rPr>
            <w:noProof/>
          </w:rPr>
          <w:t>I</w:t>
        </w:r>
      </w:fldSimple>
      <w:r>
        <w:t xml:space="preserve"> : Arbre des bâtiments</w:t>
      </w:r>
    </w:p>
    <w:p w14:paraId="2DF5E865" w14:textId="77777777" w:rsidR="000C7A4E" w:rsidRDefault="000C7A4E" w:rsidP="000C7A4E"/>
    <w:p w14:paraId="4DE131A6" w14:textId="77777777" w:rsidR="000C7A4E" w:rsidRDefault="000C7A4E" w:rsidP="009E526E">
      <w:pPr>
        <w:pStyle w:val="Titre3"/>
        <w:numPr>
          <w:ilvl w:val="2"/>
          <w:numId w:val="13"/>
        </w:numPr>
        <w:spacing w:before="200" w:line="276" w:lineRule="auto"/>
      </w:pPr>
      <w:r>
        <w:lastRenderedPageBreak/>
        <w:t>Ville :</w:t>
      </w:r>
    </w:p>
    <w:p w14:paraId="533A87AB" w14:textId="77777777" w:rsidR="000C7A4E" w:rsidRDefault="000C7A4E" w:rsidP="009E526E">
      <w:pPr>
        <w:pStyle w:val="Paragraphedeliste"/>
        <w:numPr>
          <w:ilvl w:val="0"/>
          <w:numId w:val="42"/>
        </w:numPr>
        <w:spacing w:after="200" w:line="276" w:lineRule="auto"/>
        <w:jc w:val="both"/>
      </w:pPr>
      <w:r>
        <w:t xml:space="preserve">La cabane : il s’agit du point de départ de la ville. Pas de cabane, pas d’endroit où dormir, pas de ville possible. </w:t>
      </w:r>
    </w:p>
    <w:p w14:paraId="07738736" w14:textId="77777777" w:rsidR="000C7A4E" w:rsidRDefault="000C7A4E" w:rsidP="009E526E">
      <w:pPr>
        <w:pStyle w:val="Paragraphedeliste"/>
        <w:numPr>
          <w:ilvl w:val="0"/>
          <w:numId w:val="42"/>
        </w:numPr>
        <w:spacing w:after="200" w:line="276" w:lineRule="auto"/>
        <w:jc w:val="both"/>
      </w:pPr>
      <w:r>
        <w:t xml:space="preserve">La maisonnette : c’est une amélioration de la cabane. Elle permet l’accueil d’un plus grand nombre de personnes et la construction de chambres et de dortoirs attenants. </w:t>
      </w:r>
    </w:p>
    <w:p w14:paraId="7616DF28" w14:textId="77777777" w:rsidR="000C7A4E" w:rsidRDefault="000C7A4E" w:rsidP="009E526E">
      <w:pPr>
        <w:pStyle w:val="Paragraphedeliste"/>
        <w:numPr>
          <w:ilvl w:val="0"/>
          <w:numId w:val="42"/>
        </w:numPr>
        <w:spacing w:after="200" w:line="276" w:lineRule="auto"/>
        <w:jc w:val="both"/>
      </w:pPr>
      <w:r>
        <w:t>La mairie : c’est le point de départ de la vie en communauté. Elle permet la construction d’un marché permettant l’échange de denrées.</w:t>
      </w:r>
    </w:p>
    <w:p w14:paraId="667BF8BD" w14:textId="77777777" w:rsidR="000C7A4E" w:rsidRDefault="000C7A4E" w:rsidP="009E526E">
      <w:pPr>
        <w:pStyle w:val="Paragraphedeliste"/>
        <w:numPr>
          <w:ilvl w:val="0"/>
          <w:numId w:val="42"/>
        </w:numPr>
        <w:spacing w:after="200" w:line="276" w:lineRule="auto"/>
        <w:jc w:val="both"/>
      </w:pPr>
      <w:r>
        <w:t>L’hôtel de ville : C’est le bâtiment de ville le plus évolué. La construction d’un hôtel de ville permet la construction d’écoles et d’hôpitaux, ainsi que l’arrivée de nouveaux colons humains directement dans la ville.</w:t>
      </w:r>
    </w:p>
    <w:p w14:paraId="3D026A90" w14:textId="77777777" w:rsidR="000C7A4E" w:rsidRDefault="000C7A4E" w:rsidP="009E526E">
      <w:pPr>
        <w:pStyle w:val="Paragraphedeliste"/>
        <w:numPr>
          <w:ilvl w:val="0"/>
          <w:numId w:val="42"/>
        </w:numPr>
        <w:spacing w:after="200" w:line="276" w:lineRule="auto"/>
        <w:jc w:val="both"/>
      </w:pPr>
      <w:r>
        <w:t>Chambres : permet l’accueil de plus de population</w:t>
      </w:r>
    </w:p>
    <w:p w14:paraId="20BEF27A" w14:textId="77777777" w:rsidR="000C7A4E" w:rsidRDefault="000C7A4E" w:rsidP="009E526E">
      <w:pPr>
        <w:pStyle w:val="Paragraphedeliste"/>
        <w:numPr>
          <w:ilvl w:val="0"/>
          <w:numId w:val="42"/>
        </w:numPr>
        <w:spacing w:after="200" w:line="276" w:lineRule="auto"/>
        <w:jc w:val="both"/>
      </w:pPr>
      <w:r>
        <w:t>Dortoir : Idem, mais à plus grande échelle</w:t>
      </w:r>
    </w:p>
    <w:p w14:paraId="5868F5D4" w14:textId="77777777" w:rsidR="000C7A4E" w:rsidRDefault="000C7A4E" w:rsidP="009E526E">
      <w:pPr>
        <w:pStyle w:val="Paragraphedeliste"/>
        <w:numPr>
          <w:ilvl w:val="0"/>
          <w:numId w:val="42"/>
        </w:numPr>
        <w:spacing w:after="200" w:line="276" w:lineRule="auto"/>
        <w:jc w:val="both"/>
      </w:pPr>
      <w:r>
        <w:t>Cave : permet le stockage de ressources</w:t>
      </w:r>
    </w:p>
    <w:p w14:paraId="4DABB91B" w14:textId="77777777" w:rsidR="000C7A4E" w:rsidRDefault="000C7A4E" w:rsidP="009E526E">
      <w:pPr>
        <w:pStyle w:val="Paragraphedeliste"/>
        <w:numPr>
          <w:ilvl w:val="0"/>
          <w:numId w:val="42"/>
        </w:numPr>
        <w:spacing w:after="200" w:line="276" w:lineRule="auto"/>
        <w:jc w:val="both"/>
      </w:pPr>
      <w:r>
        <w:t>Entrepôt : Idem, mais à plus grande échelle</w:t>
      </w:r>
    </w:p>
    <w:p w14:paraId="4FE91AA6" w14:textId="77777777" w:rsidR="000C7A4E" w:rsidRDefault="000C7A4E" w:rsidP="009E526E">
      <w:pPr>
        <w:pStyle w:val="Titre3"/>
        <w:numPr>
          <w:ilvl w:val="2"/>
          <w:numId w:val="13"/>
        </w:numPr>
        <w:spacing w:before="200" w:line="276" w:lineRule="auto"/>
      </w:pPr>
      <w:r>
        <w:t>Ressource :</w:t>
      </w:r>
    </w:p>
    <w:p w14:paraId="3CB023FA" w14:textId="77777777" w:rsidR="000C7A4E" w:rsidRDefault="000C7A4E" w:rsidP="009E526E">
      <w:pPr>
        <w:pStyle w:val="Paragraphedeliste"/>
        <w:numPr>
          <w:ilvl w:val="0"/>
          <w:numId w:val="43"/>
        </w:numPr>
        <w:spacing w:after="200" w:line="276" w:lineRule="auto"/>
        <w:jc w:val="both"/>
      </w:pPr>
      <w:r>
        <w:t>La mine : permet de miner les matériaux nécessaires à la construction de cyborgs, d’armes et d’outils.</w:t>
      </w:r>
    </w:p>
    <w:p w14:paraId="4C610736" w14:textId="77777777" w:rsidR="000C7A4E" w:rsidRDefault="000C7A4E" w:rsidP="009E526E">
      <w:pPr>
        <w:pStyle w:val="Paragraphedeliste"/>
        <w:numPr>
          <w:ilvl w:val="0"/>
          <w:numId w:val="43"/>
        </w:numPr>
        <w:spacing w:after="200" w:line="276" w:lineRule="auto"/>
        <w:jc w:val="both"/>
      </w:pPr>
      <w:r>
        <w:t>Culture : Il s’agit de champs permettant de récupérer les éléments essentiels pour se nourrir ainsi que pour s’habiller.</w:t>
      </w:r>
    </w:p>
    <w:p w14:paraId="415E70D8" w14:textId="77777777" w:rsidR="000C7A4E" w:rsidRDefault="000C7A4E" w:rsidP="009E526E">
      <w:pPr>
        <w:pStyle w:val="Paragraphedeliste"/>
        <w:numPr>
          <w:ilvl w:val="0"/>
          <w:numId w:val="43"/>
        </w:numPr>
        <w:spacing w:after="200" w:line="276" w:lineRule="auto"/>
        <w:jc w:val="both"/>
      </w:pPr>
      <w:r>
        <w:t>Marché : permet d’échanger des ressources avec sa guilde</w:t>
      </w:r>
    </w:p>
    <w:p w14:paraId="5F1BDA38" w14:textId="77777777" w:rsidR="000C7A4E" w:rsidRDefault="000C7A4E" w:rsidP="009E526E">
      <w:pPr>
        <w:pStyle w:val="Paragraphedeliste"/>
        <w:numPr>
          <w:ilvl w:val="0"/>
          <w:numId w:val="43"/>
        </w:numPr>
        <w:spacing w:after="200" w:line="276" w:lineRule="auto"/>
        <w:jc w:val="both"/>
      </w:pPr>
      <w:r>
        <w:t>Bourse : permet l’échange de ressources avec d’autres guildes</w:t>
      </w:r>
    </w:p>
    <w:p w14:paraId="4A8F88AF" w14:textId="77777777" w:rsidR="000C7A4E" w:rsidRDefault="000C7A4E" w:rsidP="009E526E">
      <w:pPr>
        <w:pStyle w:val="Titre3"/>
        <w:numPr>
          <w:ilvl w:val="2"/>
          <w:numId w:val="13"/>
        </w:numPr>
        <w:spacing w:before="200" w:line="276" w:lineRule="auto"/>
      </w:pPr>
      <w:r>
        <w:t>Manufacture :</w:t>
      </w:r>
    </w:p>
    <w:p w14:paraId="7F7B8274" w14:textId="77777777" w:rsidR="000C7A4E" w:rsidRDefault="000C7A4E" w:rsidP="009E526E">
      <w:pPr>
        <w:pStyle w:val="Paragraphedeliste"/>
        <w:numPr>
          <w:ilvl w:val="0"/>
          <w:numId w:val="43"/>
        </w:numPr>
        <w:spacing w:after="200" w:line="276" w:lineRule="auto"/>
        <w:jc w:val="both"/>
      </w:pPr>
      <w:r>
        <w:t>La forge : permet de faciliter la forge de minerais en fer.</w:t>
      </w:r>
    </w:p>
    <w:p w14:paraId="40489706" w14:textId="77777777" w:rsidR="000C7A4E" w:rsidRDefault="000C7A4E" w:rsidP="009E526E">
      <w:pPr>
        <w:pStyle w:val="Paragraphedeliste"/>
        <w:numPr>
          <w:ilvl w:val="0"/>
          <w:numId w:val="43"/>
        </w:numPr>
        <w:spacing w:after="200" w:line="276" w:lineRule="auto"/>
        <w:jc w:val="both"/>
      </w:pPr>
      <w:r>
        <w:t>La fabrique d’outils : permet de faciliter la transformation de fer en outils</w:t>
      </w:r>
    </w:p>
    <w:p w14:paraId="3BD696D3" w14:textId="77777777" w:rsidR="000C7A4E" w:rsidRDefault="000C7A4E" w:rsidP="009E526E">
      <w:pPr>
        <w:pStyle w:val="Paragraphedeliste"/>
        <w:numPr>
          <w:ilvl w:val="0"/>
          <w:numId w:val="43"/>
        </w:numPr>
        <w:spacing w:after="200" w:line="276" w:lineRule="auto"/>
        <w:jc w:val="both"/>
      </w:pPr>
      <w:r>
        <w:t>La fabrique d’armes : permet de faciliter la transformation de fer en armes</w:t>
      </w:r>
    </w:p>
    <w:p w14:paraId="3264E7BB" w14:textId="77777777" w:rsidR="000C7A4E" w:rsidRDefault="000C7A4E" w:rsidP="009E526E">
      <w:pPr>
        <w:pStyle w:val="Paragraphedeliste"/>
        <w:numPr>
          <w:ilvl w:val="0"/>
          <w:numId w:val="43"/>
        </w:numPr>
        <w:spacing w:after="200" w:line="276" w:lineRule="auto"/>
        <w:jc w:val="both"/>
      </w:pPr>
      <w:r>
        <w:t>La fabrique de véhicules : permet la fabrication de véhicules</w:t>
      </w:r>
    </w:p>
    <w:p w14:paraId="641ACAEC" w14:textId="77777777" w:rsidR="000C7A4E" w:rsidRDefault="000C7A4E" w:rsidP="009E526E">
      <w:pPr>
        <w:pStyle w:val="Paragraphedeliste"/>
        <w:numPr>
          <w:ilvl w:val="0"/>
          <w:numId w:val="43"/>
        </w:numPr>
        <w:spacing w:after="200" w:line="276" w:lineRule="auto"/>
        <w:jc w:val="both"/>
      </w:pPr>
      <w:r>
        <w:t>La fabrique de tissu : permet de faciliter la création de tissus à partir de végétaux</w:t>
      </w:r>
    </w:p>
    <w:p w14:paraId="72E79F57" w14:textId="77777777" w:rsidR="000C7A4E" w:rsidRDefault="000C7A4E" w:rsidP="009E526E">
      <w:pPr>
        <w:pStyle w:val="Paragraphedeliste"/>
        <w:numPr>
          <w:ilvl w:val="0"/>
          <w:numId w:val="43"/>
        </w:numPr>
        <w:spacing w:after="200" w:line="276" w:lineRule="auto"/>
        <w:jc w:val="both"/>
      </w:pPr>
      <w:r>
        <w:t>La cuisine : permet de faciliter la fabrication de denrées à partir de végétaux</w:t>
      </w:r>
    </w:p>
    <w:p w14:paraId="3AD8C41E" w14:textId="77777777" w:rsidR="000C7A4E" w:rsidRDefault="000C7A4E" w:rsidP="009E526E">
      <w:pPr>
        <w:pStyle w:val="Titre3"/>
        <w:numPr>
          <w:ilvl w:val="2"/>
          <w:numId w:val="13"/>
        </w:numPr>
        <w:spacing w:before="200" w:line="276" w:lineRule="auto"/>
      </w:pPr>
      <w:r>
        <w:t>Guerre :</w:t>
      </w:r>
    </w:p>
    <w:p w14:paraId="28E881F3" w14:textId="77777777" w:rsidR="000C7A4E" w:rsidRDefault="000C7A4E" w:rsidP="009E526E">
      <w:pPr>
        <w:pStyle w:val="Paragraphedeliste"/>
        <w:numPr>
          <w:ilvl w:val="0"/>
          <w:numId w:val="43"/>
        </w:numPr>
        <w:spacing w:after="200" w:line="276" w:lineRule="auto"/>
        <w:jc w:val="both"/>
      </w:pPr>
      <w:r>
        <w:t>Le laboratoire d’Alchimie : Ce laboratoire permet de faciliter la création de potions aidant les personnages.</w:t>
      </w:r>
    </w:p>
    <w:p w14:paraId="7ACE12F4" w14:textId="77777777" w:rsidR="000C7A4E" w:rsidRDefault="000C7A4E" w:rsidP="009E526E">
      <w:pPr>
        <w:pStyle w:val="Paragraphedeliste"/>
        <w:numPr>
          <w:ilvl w:val="0"/>
          <w:numId w:val="43"/>
        </w:numPr>
        <w:spacing w:after="200" w:line="276" w:lineRule="auto"/>
        <w:jc w:val="both"/>
      </w:pPr>
      <w:r>
        <w:t>Le laboratoire de magie : Ce bâtiment permet de faciliter l’enchantement des objets.</w:t>
      </w:r>
    </w:p>
    <w:p w14:paraId="4EBA0603" w14:textId="77777777" w:rsidR="000C7A4E" w:rsidRDefault="000C7A4E" w:rsidP="009E526E">
      <w:pPr>
        <w:pStyle w:val="Paragraphedeliste"/>
        <w:numPr>
          <w:ilvl w:val="0"/>
          <w:numId w:val="43"/>
        </w:numPr>
        <w:spacing w:after="200" w:line="276" w:lineRule="auto"/>
        <w:jc w:val="both"/>
      </w:pPr>
      <w:r>
        <w:t>Clôture, palissade, murs, enceinte : permet la défense de la ville.</w:t>
      </w:r>
    </w:p>
    <w:p w14:paraId="5185862B" w14:textId="77777777" w:rsidR="000C7A4E" w:rsidRDefault="000C7A4E" w:rsidP="009E526E">
      <w:pPr>
        <w:pStyle w:val="Paragraphedeliste"/>
        <w:numPr>
          <w:ilvl w:val="0"/>
          <w:numId w:val="43"/>
        </w:numPr>
        <w:spacing w:after="200" w:line="276" w:lineRule="auto"/>
        <w:jc w:val="both"/>
      </w:pPr>
      <w:r>
        <w:t>Tour de guet : permet une vision du déplacement des monstres en dehors de la ville</w:t>
      </w:r>
    </w:p>
    <w:p w14:paraId="0A78FABD" w14:textId="77777777" w:rsidR="000C7A4E" w:rsidRDefault="000C7A4E" w:rsidP="009E526E">
      <w:pPr>
        <w:pStyle w:val="Paragraphedeliste"/>
        <w:numPr>
          <w:ilvl w:val="0"/>
          <w:numId w:val="43"/>
        </w:numPr>
        <w:spacing w:after="200" w:line="276" w:lineRule="auto"/>
        <w:jc w:val="both"/>
      </w:pPr>
      <w:r>
        <w:t>Tour de défense : permet de défendre la ville</w:t>
      </w:r>
    </w:p>
    <w:p w14:paraId="5E37D357" w14:textId="77777777" w:rsidR="000C7A4E" w:rsidRDefault="000C7A4E" w:rsidP="009E526E">
      <w:pPr>
        <w:pStyle w:val="Paragraphedeliste"/>
        <w:numPr>
          <w:ilvl w:val="0"/>
          <w:numId w:val="43"/>
        </w:numPr>
        <w:spacing w:after="200" w:line="276" w:lineRule="auto"/>
        <w:jc w:val="both"/>
      </w:pPr>
      <w:r>
        <w:t>Tour de siège : idem, mais avec des armes de siège</w:t>
      </w:r>
    </w:p>
    <w:p w14:paraId="1EB390AA" w14:textId="77777777" w:rsidR="000C7A4E" w:rsidRDefault="000C7A4E" w:rsidP="009E526E">
      <w:pPr>
        <w:pStyle w:val="Titre3"/>
        <w:numPr>
          <w:ilvl w:val="2"/>
          <w:numId w:val="13"/>
        </w:numPr>
        <w:spacing w:before="200" w:line="276" w:lineRule="auto"/>
        <w:rPr>
          <w:rFonts w:ascii="Times New Roman" w:hAnsi="Times New Roman"/>
        </w:rPr>
      </w:pPr>
      <w:r>
        <w:t>Points de départ:</w:t>
      </w:r>
    </w:p>
    <w:p w14:paraId="69C19E5A" w14:textId="77777777" w:rsidR="000C7A4E" w:rsidRDefault="000C7A4E" w:rsidP="009E526E">
      <w:pPr>
        <w:pStyle w:val="Paragraphedeliste"/>
        <w:numPr>
          <w:ilvl w:val="0"/>
          <w:numId w:val="44"/>
        </w:numPr>
        <w:spacing w:after="200" w:line="276" w:lineRule="auto"/>
        <w:jc w:val="both"/>
      </w:pPr>
      <w:r>
        <w:t xml:space="preserve">La base Terre: ce bâtiment permet aux nouveaux joueurs humains de pouvoir choisir cette ville comme point de départ </w:t>
      </w:r>
    </w:p>
    <w:p w14:paraId="43E4BF4F" w14:textId="77777777" w:rsidR="000C7A4E" w:rsidRDefault="000C7A4E" w:rsidP="009E526E">
      <w:pPr>
        <w:pStyle w:val="Paragraphedeliste"/>
        <w:numPr>
          <w:ilvl w:val="0"/>
          <w:numId w:val="44"/>
        </w:numPr>
        <w:spacing w:after="200" w:line="276" w:lineRule="auto"/>
        <w:jc w:val="both"/>
      </w:pPr>
      <w:r>
        <w:lastRenderedPageBreak/>
        <w:t xml:space="preserve">Un centre de dé-cryogénisation : ce bâtiment permet aux nouveaux joueurs sélénites de pouvoir choisir cette ville comme point de départ </w:t>
      </w:r>
    </w:p>
    <w:p w14:paraId="398C00A8" w14:textId="77777777" w:rsidR="000C7A4E" w:rsidRDefault="000C7A4E" w:rsidP="009E526E">
      <w:pPr>
        <w:pStyle w:val="Paragraphedeliste"/>
        <w:numPr>
          <w:ilvl w:val="0"/>
          <w:numId w:val="44"/>
        </w:numPr>
        <w:spacing w:after="200" w:line="276" w:lineRule="auto"/>
        <w:jc w:val="both"/>
      </w:pPr>
      <w:r>
        <w:t xml:space="preserve">Une usine de fabrication de robots: ce bâtiment permet aux nouveaux joueurs cyborgs de pouvoir choisir cette ville comme point de départ </w:t>
      </w:r>
    </w:p>
    <w:p w14:paraId="4B020765" w14:textId="77777777" w:rsidR="000C7A4E" w:rsidRDefault="000C7A4E" w:rsidP="009E526E">
      <w:pPr>
        <w:pStyle w:val="Titre3"/>
        <w:numPr>
          <w:ilvl w:val="2"/>
          <w:numId w:val="13"/>
        </w:numPr>
        <w:spacing w:before="200" w:line="276" w:lineRule="auto"/>
      </w:pPr>
      <w:r>
        <w:t>Les Assistance :</w:t>
      </w:r>
    </w:p>
    <w:p w14:paraId="27E289C8" w14:textId="77777777" w:rsidR="000C7A4E" w:rsidRDefault="000C7A4E" w:rsidP="009E526E">
      <w:pPr>
        <w:pStyle w:val="Paragraphedeliste"/>
        <w:numPr>
          <w:ilvl w:val="0"/>
          <w:numId w:val="45"/>
        </w:numPr>
        <w:spacing w:after="200" w:line="276" w:lineRule="auto"/>
        <w:jc w:val="both"/>
      </w:pPr>
      <w:r>
        <w:t>Antenne médicale : ce bâtiment est spécialisé dans la récupération et le soin des personnages en stase.</w:t>
      </w:r>
    </w:p>
    <w:p w14:paraId="38CC7A33" w14:textId="77777777" w:rsidR="000C7A4E" w:rsidRDefault="000C7A4E" w:rsidP="009E526E">
      <w:pPr>
        <w:pStyle w:val="Paragraphedeliste"/>
        <w:numPr>
          <w:ilvl w:val="0"/>
          <w:numId w:val="45"/>
        </w:numPr>
        <w:spacing w:after="200" w:line="276" w:lineRule="auto"/>
        <w:jc w:val="both"/>
      </w:pPr>
      <w:r>
        <w:t>Antenne médicale aéroportée : pareil que précédemment, mais va beaucoup plus vite.</w:t>
      </w:r>
    </w:p>
    <w:p w14:paraId="1778C761" w14:textId="77777777" w:rsidR="000C7A4E" w:rsidRDefault="000C7A4E" w:rsidP="009E526E">
      <w:pPr>
        <w:pStyle w:val="Paragraphedeliste"/>
        <w:numPr>
          <w:ilvl w:val="0"/>
          <w:numId w:val="45"/>
        </w:numPr>
        <w:spacing w:after="200" w:line="276" w:lineRule="auto"/>
        <w:jc w:val="both"/>
      </w:pPr>
      <w:r>
        <w:t>Hôpital : permet de faciliter le soin des personnages</w:t>
      </w:r>
    </w:p>
    <w:p w14:paraId="0F858758" w14:textId="77777777" w:rsidR="000C7A4E" w:rsidRDefault="000C7A4E" w:rsidP="009E526E">
      <w:pPr>
        <w:pStyle w:val="Paragraphedeliste"/>
        <w:numPr>
          <w:ilvl w:val="0"/>
          <w:numId w:val="45"/>
        </w:numPr>
        <w:spacing w:after="200" w:line="276" w:lineRule="auto"/>
        <w:jc w:val="both"/>
      </w:pPr>
      <w:r>
        <w:t>Ecole : permet de faciliter l’apprentissage des compétences</w:t>
      </w:r>
    </w:p>
    <w:p w14:paraId="10A5E9CD" w14:textId="77777777" w:rsidR="000C7A4E" w:rsidRDefault="000C7A4E" w:rsidP="009E526E">
      <w:pPr>
        <w:pStyle w:val="Paragraphedeliste"/>
        <w:numPr>
          <w:ilvl w:val="0"/>
          <w:numId w:val="45"/>
        </w:numPr>
        <w:spacing w:after="200" w:line="276" w:lineRule="auto"/>
        <w:jc w:val="both"/>
      </w:pPr>
      <w:r>
        <w:t>Université : idem, mais encore mieux.</w:t>
      </w:r>
    </w:p>
    <w:p w14:paraId="4807251B" w14:textId="77777777" w:rsidR="000C7A4E" w:rsidRDefault="000C7A4E" w:rsidP="009E526E">
      <w:pPr>
        <w:pStyle w:val="Titre3"/>
        <w:numPr>
          <w:ilvl w:val="2"/>
          <w:numId w:val="13"/>
        </w:numPr>
        <w:spacing w:before="200" w:line="276" w:lineRule="auto"/>
      </w:pPr>
      <w:r>
        <w:t>Déplacement :</w:t>
      </w:r>
    </w:p>
    <w:p w14:paraId="55274929" w14:textId="77777777" w:rsidR="000C7A4E" w:rsidRDefault="000C7A4E" w:rsidP="009E526E">
      <w:pPr>
        <w:pStyle w:val="Paragraphedeliste"/>
        <w:numPr>
          <w:ilvl w:val="0"/>
          <w:numId w:val="45"/>
        </w:numPr>
        <w:spacing w:after="200" w:line="276" w:lineRule="auto"/>
        <w:jc w:val="both"/>
      </w:pPr>
      <w:r>
        <w:t>Chemin de terre, empierré, pavés</w:t>
      </w:r>
    </w:p>
    <w:p w14:paraId="5F2E8741" w14:textId="77777777" w:rsidR="000C7A4E" w:rsidRDefault="000C7A4E" w:rsidP="000C7A4E"/>
    <w:p w14:paraId="1707AEE5" w14:textId="77777777" w:rsidR="000C7A4E" w:rsidRDefault="000C7A4E" w:rsidP="009E526E">
      <w:pPr>
        <w:pStyle w:val="Titre2"/>
        <w:numPr>
          <w:ilvl w:val="1"/>
          <w:numId w:val="13"/>
        </w:numPr>
        <w:spacing w:before="200" w:line="276" w:lineRule="auto"/>
      </w:pPr>
      <w:bookmarkStart w:id="59" w:name="_Toc384739806"/>
      <w:r>
        <w:t>Bestiaire</w:t>
      </w:r>
      <w:bookmarkEnd w:id="59"/>
    </w:p>
    <w:p w14:paraId="1CCD3859" w14:textId="77777777" w:rsidR="000C7A4E" w:rsidRDefault="000C7A4E" w:rsidP="009E526E">
      <w:pPr>
        <w:pStyle w:val="Titre3"/>
        <w:numPr>
          <w:ilvl w:val="2"/>
          <w:numId w:val="13"/>
        </w:numPr>
        <w:spacing w:before="200" w:line="276" w:lineRule="auto"/>
      </w:pPr>
      <w:r>
        <w:t>Les lycanthropes</w:t>
      </w:r>
    </w:p>
    <w:p w14:paraId="07F767CE" w14:textId="77777777" w:rsidR="000C7A4E" w:rsidRDefault="000C7A4E" w:rsidP="009E526E">
      <w:pPr>
        <w:pStyle w:val="Titre2"/>
        <w:numPr>
          <w:ilvl w:val="1"/>
          <w:numId w:val="13"/>
        </w:numPr>
        <w:spacing w:before="200" w:line="276" w:lineRule="auto"/>
      </w:pPr>
      <w:bookmarkStart w:id="60" w:name="_Toc384739807"/>
      <w:r>
        <w:t>Tableau des découvertes</w:t>
      </w:r>
      <w:bookmarkEnd w:id="60"/>
    </w:p>
    <w:p w14:paraId="39560987" w14:textId="77777777" w:rsidR="000C7A4E" w:rsidRDefault="000C7A4E" w:rsidP="009E526E">
      <w:pPr>
        <w:pStyle w:val="Titre2"/>
        <w:numPr>
          <w:ilvl w:val="1"/>
          <w:numId w:val="13"/>
        </w:numPr>
        <w:spacing w:before="200" w:line="276" w:lineRule="auto"/>
      </w:pPr>
      <w:bookmarkStart w:id="61" w:name="_Toc384739808"/>
      <w:r>
        <w:t>Autres achievements</w:t>
      </w:r>
      <w:bookmarkEnd w:id="61"/>
    </w:p>
    <w:tbl>
      <w:tblPr>
        <w:tblStyle w:val="Trameclaire-Accent11"/>
        <w:tblW w:w="5000" w:type="pct"/>
        <w:tblLook w:val="04A0" w:firstRow="1" w:lastRow="0" w:firstColumn="1" w:lastColumn="0" w:noHBand="0" w:noVBand="1"/>
      </w:tblPr>
      <w:tblGrid>
        <w:gridCol w:w="2994"/>
        <w:gridCol w:w="2994"/>
        <w:gridCol w:w="3084"/>
      </w:tblGrid>
      <w:tr w:rsidR="000C7A4E" w14:paraId="12DC6E29" w14:textId="77777777" w:rsidTr="000C7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pct"/>
            <w:hideMark/>
          </w:tcPr>
          <w:p w14:paraId="34B842A8" w14:textId="77777777" w:rsidR="000C7A4E" w:rsidRDefault="000C7A4E">
            <w:pPr>
              <w:spacing w:line="240" w:lineRule="auto"/>
            </w:pPr>
            <w:r>
              <w:t>Titre</w:t>
            </w:r>
          </w:p>
        </w:tc>
        <w:tc>
          <w:tcPr>
            <w:tcW w:w="1650" w:type="pct"/>
            <w:hideMark/>
          </w:tcPr>
          <w:p w14:paraId="1BE1ECDE"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Conditions</w:t>
            </w:r>
          </w:p>
        </w:tc>
        <w:tc>
          <w:tcPr>
            <w:tcW w:w="1700" w:type="pct"/>
            <w:hideMark/>
          </w:tcPr>
          <w:p w14:paraId="4548BF37" w14:textId="77777777" w:rsidR="000C7A4E" w:rsidRDefault="000C7A4E">
            <w:pPr>
              <w:spacing w:line="240" w:lineRule="auto"/>
              <w:cnfStyle w:val="100000000000" w:firstRow="1" w:lastRow="0" w:firstColumn="0" w:lastColumn="0" w:oddVBand="0" w:evenVBand="0" w:oddHBand="0" w:evenHBand="0" w:firstRowFirstColumn="0" w:firstRowLastColumn="0" w:lastRowFirstColumn="0" w:lastRowLastColumn="0"/>
            </w:pPr>
            <w:r>
              <w:t>Récompense</w:t>
            </w:r>
          </w:p>
        </w:tc>
      </w:tr>
      <w:tr w:rsidR="000C7A4E" w14:paraId="4ED0E4C8"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pct"/>
            <w:tcBorders>
              <w:top w:val="nil"/>
              <w:bottom w:val="nil"/>
            </w:tcBorders>
            <w:hideMark/>
          </w:tcPr>
          <w:p w14:paraId="2D7AD1D2" w14:textId="77777777" w:rsidR="000C7A4E" w:rsidRDefault="000C7A4E">
            <w:pPr>
              <w:spacing w:line="240" w:lineRule="auto"/>
            </w:pPr>
            <w:r>
              <w:t>Première nuit</w:t>
            </w:r>
          </w:p>
        </w:tc>
        <w:tc>
          <w:tcPr>
            <w:tcW w:w="1650" w:type="pct"/>
            <w:tcBorders>
              <w:top w:val="nil"/>
              <w:bottom w:val="nil"/>
            </w:tcBorders>
            <w:hideMark/>
          </w:tcPr>
          <w:p w14:paraId="5BD01E3C"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Avoir survécu à la première nuit</w:t>
            </w:r>
          </w:p>
        </w:tc>
        <w:tc>
          <w:tcPr>
            <w:tcW w:w="1700" w:type="pct"/>
            <w:tcBorders>
              <w:top w:val="nil"/>
              <w:bottom w:val="nil"/>
            </w:tcBorders>
          </w:tcPr>
          <w:p w14:paraId="5A24BF6F"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p>
        </w:tc>
      </w:tr>
      <w:tr w:rsidR="000C7A4E" w14:paraId="5E037EA9" w14:textId="77777777" w:rsidTr="000C7A4E">
        <w:tc>
          <w:tcPr>
            <w:cnfStyle w:val="001000000000" w:firstRow="0" w:lastRow="0" w:firstColumn="1" w:lastColumn="0" w:oddVBand="0" w:evenVBand="0" w:oddHBand="0" w:evenHBand="0" w:firstRowFirstColumn="0" w:firstRowLastColumn="0" w:lastRowFirstColumn="0" w:lastRowLastColumn="0"/>
            <w:tcW w:w="1650" w:type="pct"/>
            <w:vMerge w:val="restart"/>
            <w:tcBorders>
              <w:top w:val="nil"/>
              <w:left w:val="nil"/>
              <w:bottom w:val="nil"/>
              <w:right w:val="nil"/>
            </w:tcBorders>
            <w:hideMark/>
          </w:tcPr>
          <w:p w14:paraId="3EE5B63B" w14:textId="77777777" w:rsidR="000C7A4E" w:rsidRDefault="000C7A4E">
            <w:pPr>
              <w:spacing w:line="240" w:lineRule="auto"/>
            </w:pPr>
            <w:r>
              <w:t>Vagabond</w:t>
            </w:r>
          </w:p>
        </w:tc>
        <w:tc>
          <w:tcPr>
            <w:tcW w:w="1650" w:type="pct"/>
            <w:tcBorders>
              <w:top w:val="nil"/>
              <w:left w:val="nil"/>
              <w:bottom w:val="nil"/>
              <w:right w:val="nil"/>
            </w:tcBorders>
            <w:hideMark/>
          </w:tcPr>
          <w:p w14:paraId="0D8CCCA7"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Avoir exploré 20% de la carte</w:t>
            </w:r>
          </w:p>
        </w:tc>
        <w:tc>
          <w:tcPr>
            <w:tcW w:w="1700" w:type="pct"/>
            <w:tcBorders>
              <w:top w:val="nil"/>
              <w:left w:val="nil"/>
              <w:bottom w:val="nil"/>
              <w:right w:val="nil"/>
            </w:tcBorders>
          </w:tcPr>
          <w:p w14:paraId="6D93E6A0"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p>
        </w:tc>
      </w:tr>
      <w:tr w:rsidR="000C7A4E" w14:paraId="111C8116"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tcBorders>
            <w:vAlign w:val="center"/>
            <w:hideMark/>
          </w:tcPr>
          <w:p w14:paraId="471F0105" w14:textId="77777777" w:rsidR="000C7A4E" w:rsidRDefault="000C7A4E">
            <w:pPr>
              <w:spacing w:line="240" w:lineRule="auto"/>
            </w:pPr>
          </w:p>
        </w:tc>
        <w:tc>
          <w:tcPr>
            <w:tcW w:w="1650" w:type="pct"/>
            <w:tcBorders>
              <w:top w:val="nil"/>
              <w:bottom w:val="nil"/>
            </w:tcBorders>
            <w:hideMark/>
          </w:tcPr>
          <w:p w14:paraId="0B76FEAD"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50</w:t>
            </w:r>
          </w:p>
        </w:tc>
        <w:tc>
          <w:tcPr>
            <w:tcW w:w="1700" w:type="pct"/>
            <w:tcBorders>
              <w:top w:val="nil"/>
              <w:bottom w:val="nil"/>
            </w:tcBorders>
          </w:tcPr>
          <w:p w14:paraId="6F14EEDD"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p>
        </w:tc>
      </w:tr>
      <w:tr w:rsidR="000C7A4E" w14:paraId="69CDEF2D" w14:textId="77777777" w:rsidTr="000C7A4E">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0D90D295" w14:textId="77777777" w:rsidR="000C7A4E" w:rsidRDefault="000C7A4E">
            <w:pPr>
              <w:spacing w:line="240" w:lineRule="auto"/>
            </w:pPr>
          </w:p>
        </w:tc>
        <w:tc>
          <w:tcPr>
            <w:tcW w:w="1650" w:type="pct"/>
            <w:tcBorders>
              <w:top w:val="nil"/>
              <w:left w:val="nil"/>
              <w:bottom w:val="nil"/>
              <w:right w:val="nil"/>
            </w:tcBorders>
            <w:hideMark/>
          </w:tcPr>
          <w:p w14:paraId="07EB4A57"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80</w:t>
            </w:r>
          </w:p>
        </w:tc>
        <w:tc>
          <w:tcPr>
            <w:tcW w:w="1700" w:type="pct"/>
            <w:tcBorders>
              <w:top w:val="nil"/>
              <w:left w:val="nil"/>
              <w:bottom w:val="nil"/>
              <w:right w:val="nil"/>
            </w:tcBorders>
          </w:tcPr>
          <w:p w14:paraId="688FA586"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p>
        </w:tc>
      </w:tr>
      <w:tr w:rsidR="000C7A4E" w14:paraId="6AC62166"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nil"/>
            </w:tcBorders>
            <w:vAlign w:val="center"/>
            <w:hideMark/>
          </w:tcPr>
          <w:p w14:paraId="1C5D87F6" w14:textId="77777777" w:rsidR="000C7A4E" w:rsidRDefault="000C7A4E">
            <w:pPr>
              <w:spacing w:line="240" w:lineRule="auto"/>
            </w:pPr>
          </w:p>
        </w:tc>
        <w:tc>
          <w:tcPr>
            <w:tcW w:w="1650" w:type="pct"/>
            <w:tcBorders>
              <w:top w:val="nil"/>
              <w:bottom w:val="nil"/>
            </w:tcBorders>
            <w:hideMark/>
          </w:tcPr>
          <w:p w14:paraId="4B35B073"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100</w:t>
            </w:r>
          </w:p>
        </w:tc>
        <w:tc>
          <w:tcPr>
            <w:tcW w:w="1700" w:type="pct"/>
            <w:tcBorders>
              <w:top w:val="nil"/>
              <w:bottom w:val="nil"/>
            </w:tcBorders>
          </w:tcPr>
          <w:p w14:paraId="65BEFB93"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p>
        </w:tc>
      </w:tr>
      <w:tr w:rsidR="000C7A4E" w14:paraId="4F7794B4" w14:textId="77777777" w:rsidTr="000C7A4E">
        <w:tc>
          <w:tcPr>
            <w:cnfStyle w:val="001000000000" w:firstRow="0" w:lastRow="0" w:firstColumn="1" w:lastColumn="0" w:oddVBand="0" w:evenVBand="0" w:oddHBand="0" w:evenHBand="0" w:firstRowFirstColumn="0" w:firstRowLastColumn="0" w:lastRowFirstColumn="0" w:lastRowLastColumn="0"/>
            <w:tcW w:w="1650" w:type="pct"/>
            <w:tcBorders>
              <w:top w:val="nil"/>
              <w:left w:val="nil"/>
              <w:bottom w:val="nil"/>
              <w:right w:val="nil"/>
            </w:tcBorders>
            <w:hideMark/>
          </w:tcPr>
          <w:p w14:paraId="4DFC2E94" w14:textId="77777777" w:rsidR="000C7A4E" w:rsidRDefault="000C7A4E">
            <w:pPr>
              <w:spacing w:line="240" w:lineRule="auto"/>
            </w:pPr>
            <w:r>
              <w:t>Généreux</w:t>
            </w:r>
          </w:p>
        </w:tc>
        <w:tc>
          <w:tcPr>
            <w:tcW w:w="1650" w:type="pct"/>
            <w:tcBorders>
              <w:top w:val="nil"/>
              <w:left w:val="nil"/>
              <w:bottom w:val="nil"/>
              <w:right w:val="nil"/>
            </w:tcBorders>
            <w:hideMark/>
          </w:tcPr>
          <w:p w14:paraId="5E93CC97"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Avoir fait X dons a une ville</w:t>
            </w:r>
          </w:p>
        </w:tc>
        <w:tc>
          <w:tcPr>
            <w:tcW w:w="1700" w:type="pct"/>
            <w:tcBorders>
              <w:top w:val="nil"/>
              <w:left w:val="nil"/>
              <w:bottom w:val="nil"/>
              <w:right w:val="nil"/>
            </w:tcBorders>
          </w:tcPr>
          <w:p w14:paraId="671C9B1D"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p>
        </w:tc>
      </w:tr>
      <w:tr w:rsidR="000C7A4E" w14:paraId="200B9B6D"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pct"/>
            <w:tcBorders>
              <w:top w:val="nil"/>
              <w:bottom w:val="nil"/>
            </w:tcBorders>
            <w:hideMark/>
          </w:tcPr>
          <w:p w14:paraId="3990B02E" w14:textId="77777777" w:rsidR="000C7A4E" w:rsidRDefault="000C7A4E">
            <w:pPr>
              <w:spacing w:line="240" w:lineRule="auto"/>
            </w:pPr>
            <w:r>
              <w:t>Social</w:t>
            </w:r>
          </w:p>
        </w:tc>
        <w:tc>
          <w:tcPr>
            <w:tcW w:w="1650" w:type="pct"/>
            <w:tcBorders>
              <w:top w:val="nil"/>
              <w:bottom w:val="nil"/>
            </w:tcBorders>
            <w:hideMark/>
          </w:tcPr>
          <w:p w14:paraId="7EC3B909"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Avoir posté dans le forum</w:t>
            </w:r>
          </w:p>
        </w:tc>
        <w:tc>
          <w:tcPr>
            <w:tcW w:w="1700" w:type="pct"/>
            <w:tcBorders>
              <w:top w:val="nil"/>
              <w:bottom w:val="nil"/>
            </w:tcBorders>
          </w:tcPr>
          <w:p w14:paraId="359E96CA"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p>
        </w:tc>
      </w:tr>
      <w:tr w:rsidR="000C7A4E" w14:paraId="72A0483F" w14:textId="77777777" w:rsidTr="000C7A4E">
        <w:tc>
          <w:tcPr>
            <w:cnfStyle w:val="001000000000" w:firstRow="0" w:lastRow="0" w:firstColumn="1" w:lastColumn="0" w:oddVBand="0" w:evenVBand="0" w:oddHBand="0" w:evenHBand="0" w:firstRowFirstColumn="0" w:firstRowLastColumn="0" w:lastRowFirstColumn="0" w:lastRowLastColumn="0"/>
            <w:tcW w:w="1650" w:type="pct"/>
            <w:tcBorders>
              <w:top w:val="nil"/>
              <w:left w:val="nil"/>
              <w:bottom w:val="nil"/>
              <w:right w:val="nil"/>
            </w:tcBorders>
            <w:hideMark/>
          </w:tcPr>
          <w:p w14:paraId="7856687B" w14:textId="77777777" w:rsidR="000C7A4E" w:rsidRDefault="000C7A4E">
            <w:pPr>
              <w:spacing w:line="240" w:lineRule="auto"/>
            </w:pPr>
            <w:r>
              <w:t>Beau parleur</w:t>
            </w:r>
          </w:p>
        </w:tc>
        <w:tc>
          <w:tcPr>
            <w:tcW w:w="1650" w:type="pct"/>
            <w:tcBorders>
              <w:top w:val="nil"/>
              <w:left w:val="nil"/>
              <w:bottom w:val="nil"/>
              <w:right w:val="nil"/>
            </w:tcBorders>
            <w:hideMark/>
          </w:tcPr>
          <w:p w14:paraId="25F32641"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Avoir posté plus de 50 messages dans le forum</w:t>
            </w:r>
          </w:p>
        </w:tc>
        <w:tc>
          <w:tcPr>
            <w:tcW w:w="1700" w:type="pct"/>
            <w:tcBorders>
              <w:top w:val="nil"/>
              <w:left w:val="nil"/>
              <w:bottom w:val="nil"/>
              <w:right w:val="nil"/>
            </w:tcBorders>
          </w:tcPr>
          <w:p w14:paraId="7C0F50EB"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p>
        </w:tc>
      </w:tr>
      <w:tr w:rsidR="000C7A4E" w14:paraId="5FC8DEEB"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pct"/>
            <w:tcBorders>
              <w:top w:val="nil"/>
              <w:bottom w:val="nil"/>
            </w:tcBorders>
            <w:hideMark/>
          </w:tcPr>
          <w:p w14:paraId="0A0082EA" w14:textId="77777777" w:rsidR="000C7A4E" w:rsidRDefault="000C7A4E">
            <w:pPr>
              <w:spacing w:line="240" w:lineRule="auto"/>
            </w:pPr>
            <w:r>
              <w:t>Politicien</w:t>
            </w:r>
          </w:p>
        </w:tc>
        <w:tc>
          <w:tcPr>
            <w:tcW w:w="1650" w:type="pct"/>
            <w:tcBorders>
              <w:top w:val="nil"/>
              <w:bottom w:val="nil"/>
            </w:tcBorders>
            <w:hideMark/>
          </w:tcPr>
          <w:p w14:paraId="50AAFF62"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Avoir proposé sa candidature lors d'une élection de la ville</w:t>
            </w:r>
          </w:p>
        </w:tc>
        <w:tc>
          <w:tcPr>
            <w:tcW w:w="1700" w:type="pct"/>
            <w:tcBorders>
              <w:top w:val="nil"/>
              <w:bottom w:val="nil"/>
            </w:tcBorders>
          </w:tcPr>
          <w:p w14:paraId="4B142B2B"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p>
        </w:tc>
      </w:tr>
      <w:tr w:rsidR="000C7A4E" w14:paraId="46AFA435" w14:textId="77777777" w:rsidTr="000C7A4E">
        <w:tc>
          <w:tcPr>
            <w:cnfStyle w:val="001000000000" w:firstRow="0" w:lastRow="0" w:firstColumn="1" w:lastColumn="0" w:oddVBand="0" w:evenVBand="0" w:oddHBand="0" w:evenHBand="0" w:firstRowFirstColumn="0" w:firstRowLastColumn="0" w:lastRowFirstColumn="0" w:lastRowLastColumn="0"/>
            <w:tcW w:w="1650" w:type="pct"/>
            <w:tcBorders>
              <w:top w:val="nil"/>
              <w:left w:val="nil"/>
              <w:bottom w:val="nil"/>
              <w:right w:val="nil"/>
            </w:tcBorders>
            <w:hideMark/>
          </w:tcPr>
          <w:p w14:paraId="381CD675" w14:textId="77777777" w:rsidR="000C7A4E" w:rsidRDefault="000C7A4E">
            <w:pPr>
              <w:spacing w:line="240" w:lineRule="auto"/>
            </w:pPr>
            <w:r>
              <w:t>Trop fort</w:t>
            </w:r>
          </w:p>
        </w:tc>
        <w:tc>
          <w:tcPr>
            <w:tcW w:w="1650" w:type="pct"/>
            <w:tcBorders>
              <w:top w:val="nil"/>
              <w:left w:val="nil"/>
              <w:bottom w:val="nil"/>
              <w:right w:val="nil"/>
            </w:tcBorders>
            <w:hideMark/>
          </w:tcPr>
          <w:p w14:paraId="455C0E5C"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 xml:space="preserve">Avoir été dans le Hall of fame </w:t>
            </w:r>
          </w:p>
        </w:tc>
        <w:tc>
          <w:tcPr>
            <w:tcW w:w="1700" w:type="pct"/>
            <w:tcBorders>
              <w:top w:val="nil"/>
              <w:left w:val="nil"/>
              <w:bottom w:val="nil"/>
              <w:right w:val="nil"/>
            </w:tcBorders>
          </w:tcPr>
          <w:p w14:paraId="779FC0AD"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p>
        </w:tc>
      </w:tr>
      <w:tr w:rsidR="000C7A4E" w14:paraId="59A9DBF9" w14:textId="77777777" w:rsidTr="000C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pct"/>
            <w:tcBorders>
              <w:top w:val="nil"/>
              <w:bottom w:val="nil"/>
            </w:tcBorders>
            <w:hideMark/>
          </w:tcPr>
          <w:p w14:paraId="5B3B6CBB" w14:textId="77777777" w:rsidR="000C7A4E" w:rsidRDefault="000C7A4E">
            <w:pPr>
              <w:spacing w:line="240" w:lineRule="auto"/>
            </w:pPr>
            <w:r>
              <w:t>Dans le moule</w:t>
            </w:r>
          </w:p>
        </w:tc>
        <w:tc>
          <w:tcPr>
            <w:tcW w:w="1650" w:type="pct"/>
            <w:tcBorders>
              <w:top w:val="nil"/>
              <w:bottom w:val="nil"/>
            </w:tcBorders>
            <w:hideMark/>
          </w:tcPr>
          <w:p w14:paraId="11C715DB"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r>
              <w:t>Avoir passé 100 jours avec une réputation de plus de 80</w:t>
            </w:r>
          </w:p>
        </w:tc>
        <w:tc>
          <w:tcPr>
            <w:tcW w:w="1700" w:type="pct"/>
            <w:tcBorders>
              <w:top w:val="nil"/>
              <w:bottom w:val="nil"/>
            </w:tcBorders>
          </w:tcPr>
          <w:p w14:paraId="1D9E36D2" w14:textId="77777777" w:rsidR="000C7A4E" w:rsidRDefault="000C7A4E">
            <w:pPr>
              <w:spacing w:line="240" w:lineRule="auto"/>
              <w:cnfStyle w:val="000000100000" w:firstRow="0" w:lastRow="0" w:firstColumn="0" w:lastColumn="0" w:oddVBand="0" w:evenVBand="0" w:oddHBand="1" w:evenHBand="0" w:firstRowFirstColumn="0" w:firstRowLastColumn="0" w:lastRowFirstColumn="0" w:lastRowLastColumn="0"/>
            </w:pPr>
          </w:p>
        </w:tc>
      </w:tr>
      <w:tr w:rsidR="000C7A4E" w14:paraId="694C5261" w14:textId="77777777" w:rsidTr="000C7A4E">
        <w:tc>
          <w:tcPr>
            <w:cnfStyle w:val="001000000000" w:firstRow="0" w:lastRow="0" w:firstColumn="1" w:lastColumn="0" w:oddVBand="0" w:evenVBand="0" w:oddHBand="0" w:evenHBand="0" w:firstRowFirstColumn="0" w:firstRowLastColumn="0" w:lastRowFirstColumn="0" w:lastRowLastColumn="0"/>
            <w:tcW w:w="1650" w:type="pct"/>
            <w:tcBorders>
              <w:top w:val="nil"/>
              <w:left w:val="nil"/>
              <w:bottom w:val="single" w:sz="8" w:space="0" w:color="5B9BD5" w:themeColor="accent1"/>
              <w:right w:val="nil"/>
            </w:tcBorders>
            <w:hideMark/>
          </w:tcPr>
          <w:p w14:paraId="6468B672" w14:textId="77777777" w:rsidR="000C7A4E" w:rsidRDefault="000C7A4E">
            <w:pPr>
              <w:spacing w:line="240" w:lineRule="auto"/>
            </w:pPr>
            <w:r>
              <w:t>Rebelle</w:t>
            </w:r>
          </w:p>
        </w:tc>
        <w:tc>
          <w:tcPr>
            <w:tcW w:w="1650" w:type="pct"/>
            <w:tcBorders>
              <w:top w:val="nil"/>
              <w:left w:val="nil"/>
              <w:bottom w:val="single" w:sz="8" w:space="0" w:color="5B9BD5" w:themeColor="accent1"/>
              <w:right w:val="nil"/>
            </w:tcBorders>
            <w:hideMark/>
          </w:tcPr>
          <w:p w14:paraId="202C2F33"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r>
              <w:t>Avoir été banni de la confédération</w:t>
            </w:r>
          </w:p>
        </w:tc>
        <w:tc>
          <w:tcPr>
            <w:tcW w:w="1700" w:type="pct"/>
            <w:tcBorders>
              <w:top w:val="nil"/>
              <w:left w:val="nil"/>
              <w:bottom w:val="single" w:sz="8" w:space="0" w:color="5B9BD5" w:themeColor="accent1"/>
              <w:right w:val="nil"/>
            </w:tcBorders>
          </w:tcPr>
          <w:p w14:paraId="5A1B6DB3" w14:textId="77777777" w:rsidR="000C7A4E" w:rsidRDefault="000C7A4E">
            <w:pPr>
              <w:spacing w:line="240" w:lineRule="auto"/>
              <w:cnfStyle w:val="000000000000" w:firstRow="0" w:lastRow="0" w:firstColumn="0" w:lastColumn="0" w:oddVBand="0" w:evenVBand="0" w:oddHBand="0" w:evenHBand="0" w:firstRowFirstColumn="0" w:firstRowLastColumn="0" w:lastRowFirstColumn="0" w:lastRowLastColumn="0"/>
            </w:pPr>
          </w:p>
        </w:tc>
      </w:tr>
    </w:tbl>
    <w:p w14:paraId="300131B9" w14:textId="77777777" w:rsidR="000C7A4E" w:rsidRDefault="000C7A4E" w:rsidP="000C7A4E"/>
    <w:p w14:paraId="38DD61EC" w14:textId="77777777" w:rsidR="007340B8" w:rsidRPr="000C7A4E" w:rsidRDefault="007340B8" w:rsidP="000C7A4E"/>
    <w:sectPr w:rsidR="007340B8" w:rsidRPr="000C7A4E" w:rsidSect="00F129F1">
      <w:headerReference w:type="even" r:id="rId61"/>
      <w:headerReference w:type="default" r:id="rId62"/>
      <w:footerReference w:type="even" r:id="rId63"/>
      <w:footerReference w:type="default" r:id="rId64"/>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Thibaut" w:date="2013-09-06T09:47:00Z" w:initials="T">
    <w:p w14:paraId="5CD9FD72" w14:textId="77777777" w:rsidR="00265544" w:rsidRDefault="00265544" w:rsidP="000C7A4E">
      <w:pPr>
        <w:pStyle w:val="Commentaire"/>
      </w:pPr>
      <w:r>
        <w:rPr>
          <w:rStyle w:val="Marquedecommentaire"/>
        </w:rPr>
        <w:annotationRef/>
      </w:r>
      <w:r>
        <w:t>TODO</w:t>
      </w:r>
    </w:p>
  </w:comment>
  <w:comment w:id="15" w:author="Thibaut" w:date="2013-09-06T09:47:00Z" w:initials="T">
    <w:p w14:paraId="31DCF10E" w14:textId="77777777" w:rsidR="00265544" w:rsidRDefault="00265544" w:rsidP="000C7A4E">
      <w:pPr>
        <w:pStyle w:val="Commentaire"/>
      </w:pPr>
      <w:r>
        <w:rPr>
          <w:rStyle w:val="Marquedecommentaire"/>
        </w:rPr>
        <w:annotationRef/>
      </w:r>
      <w:r>
        <w:t>TODO</w:t>
      </w:r>
    </w:p>
  </w:comment>
  <w:comment w:id="23" w:author="Corinne" w:date="2013-09-06T09:47:00Z" w:initials="C">
    <w:p w14:paraId="04187C7B" w14:textId="77777777" w:rsidR="00265544" w:rsidRDefault="00265544" w:rsidP="000C7A4E">
      <w:pPr>
        <w:pStyle w:val="Commentaire"/>
      </w:pPr>
      <w:r>
        <w:rPr>
          <w:rStyle w:val="Marquedecommentaire"/>
        </w:rPr>
        <w:annotationRef/>
      </w:r>
      <w:r>
        <w:t>Une table d’inventaire (pour ce que la case possède par les joueurs) et une autre table pour les ressources disponibles à l’état naturel (à la mine, la récolte ou les monstres)</w:t>
      </w:r>
    </w:p>
  </w:comment>
  <w:comment w:id="44" w:author="Corinne Henin" w:date="2014-03-13T09:25:00Z" w:initials="CH">
    <w:p w14:paraId="3A6C3EB8" w14:textId="77777777" w:rsidR="00265544" w:rsidRDefault="00265544" w:rsidP="000C7A4E">
      <w:pPr>
        <w:pStyle w:val="Commentaire"/>
      </w:pPr>
      <w:r>
        <w:rPr>
          <w:rStyle w:val="Marquedecommentaire"/>
        </w:rPr>
        <w:annotationRef/>
      </w:r>
      <w:r>
        <w:t>Liste plus d’actualité</w:t>
      </w:r>
    </w:p>
  </w:comment>
  <w:comment w:id="45" w:author="Thibaut Henin" w:date="2014-04-22T14:08:00Z" w:initials="CH">
    <w:p w14:paraId="65AEEFFC" w14:textId="77777777" w:rsidR="00265544" w:rsidRDefault="00265544" w:rsidP="000C7A4E">
      <w:pPr>
        <w:pStyle w:val="Commentaire"/>
      </w:pPr>
      <w:r>
        <w:rPr>
          <w:rStyle w:val="Marquedecommentaire"/>
        </w:rPr>
        <w:annotationRef/>
      </w:r>
      <w:r>
        <w:t>Je garde tant que j’ai pas copié dans le fichier dédié aux compétences</w:t>
      </w:r>
    </w:p>
  </w:comment>
  <w:comment w:id="46" w:author="Corinne" w:date="2013-09-06T09:50:00Z" w:initials="C">
    <w:p w14:paraId="033979E8" w14:textId="77777777" w:rsidR="00265544" w:rsidRDefault="00265544" w:rsidP="000C7A4E">
      <w:pPr>
        <w:pStyle w:val="Commentaire"/>
      </w:pPr>
      <w:r>
        <w:rPr>
          <w:rStyle w:val="Marquedecommentaire"/>
        </w:rPr>
        <w:annotationRef/>
      </w:r>
      <w:r>
        <w:t>J’ai supprimé les voies avec les armes de prédilection</w:t>
      </w:r>
    </w:p>
  </w:comment>
  <w:comment w:id="47" w:author="Corinne" w:date="2013-09-06T09:50:00Z" w:initials="C">
    <w:p w14:paraId="4F066736" w14:textId="77777777" w:rsidR="00265544" w:rsidRDefault="00265544" w:rsidP="000C7A4E">
      <w:pPr>
        <w:pStyle w:val="Commentaire"/>
      </w:pPr>
      <w:r>
        <w:rPr>
          <w:rStyle w:val="Marquedecommentaire"/>
        </w:rPr>
        <w:annotationRef/>
      </w:r>
      <w:r>
        <w:t>Il s’agit d’un pistolet mitrailleur de l’ere victorienne. Le mettre dans les objets.</w:t>
      </w:r>
    </w:p>
  </w:comment>
  <w:comment w:id="48" w:author="Corinne" w:date="2013-09-06T09:50:00Z" w:initials="C">
    <w:p w14:paraId="43B269B9" w14:textId="77777777" w:rsidR="00265544" w:rsidRDefault="00265544" w:rsidP="000C7A4E">
      <w:pPr>
        <w:pStyle w:val="Commentaire"/>
      </w:pPr>
      <w:r>
        <w:rPr>
          <w:rStyle w:val="Marquedecommentaire"/>
        </w:rPr>
        <w:annotationRef/>
      </w:r>
      <w:r>
        <w:t>Je ferais un tableau en annexe plus tard</w:t>
      </w:r>
    </w:p>
  </w:comment>
  <w:comment w:id="49" w:author="Corinne" w:date="2013-09-06T09:50:00Z" w:initials="C">
    <w:p w14:paraId="2E8EA64A" w14:textId="77777777" w:rsidR="00265544" w:rsidRDefault="00265544" w:rsidP="000C7A4E">
      <w:pPr>
        <w:pStyle w:val="Commentaire"/>
      </w:pPr>
      <w:r>
        <w:rPr>
          <w:rStyle w:val="Marquedecommentaire"/>
        </w:rPr>
        <w:annotationRef/>
      </w:r>
      <w:r>
        <w:t>idem commentaire précédent</w:t>
      </w:r>
    </w:p>
  </w:comment>
  <w:comment w:id="50" w:author="Corinne" w:date="2013-09-06T09:50:00Z" w:initials="C">
    <w:p w14:paraId="318E34AF" w14:textId="77777777" w:rsidR="00265544" w:rsidRDefault="00265544" w:rsidP="000C7A4E">
      <w:pPr>
        <w:pStyle w:val="Commentaire"/>
      </w:pPr>
      <w:r>
        <w:rPr>
          <w:rStyle w:val="Marquedecommentaire"/>
        </w:rPr>
        <w:annotationRef/>
      </w:r>
      <w:r>
        <w:t>idem commentaire précédent</w:t>
      </w:r>
    </w:p>
  </w:comment>
  <w:comment w:id="51" w:author="Corinne" w:date="2013-09-06T09:50:00Z" w:initials="C">
    <w:p w14:paraId="3787E236" w14:textId="77777777" w:rsidR="00265544" w:rsidRDefault="00265544" w:rsidP="000C7A4E">
      <w:pPr>
        <w:pStyle w:val="Commentaire"/>
      </w:pPr>
      <w:r>
        <w:rPr>
          <w:rStyle w:val="Marquedecommentaire"/>
        </w:rPr>
        <w:annotationRef/>
      </w:r>
      <w:r>
        <w:t>A définir</w:t>
      </w:r>
    </w:p>
  </w:comment>
  <w:comment w:id="52" w:author="Corinne" w:date="2013-09-06T09:50:00Z" w:initials="C">
    <w:p w14:paraId="72FDF3C7" w14:textId="77777777" w:rsidR="00265544" w:rsidRDefault="00265544" w:rsidP="000C7A4E">
      <w:pPr>
        <w:pStyle w:val="Commentaire"/>
      </w:pPr>
      <w:r>
        <w:rPr>
          <w:rStyle w:val="Marquedecommentaire"/>
        </w:rPr>
        <w:annotationRef/>
      </w:r>
      <w:r>
        <w:t>A définir</w:t>
      </w:r>
    </w:p>
  </w:comment>
  <w:comment w:id="53" w:author="Corinne" w:date="2013-09-06T09:50:00Z" w:initials="C">
    <w:p w14:paraId="137E020C" w14:textId="77777777" w:rsidR="00265544" w:rsidRDefault="00265544" w:rsidP="000C7A4E">
      <w:pPr>
        <w:pStyle w:val="Commentaire"/>
      </w:pPr>
      <w:r>
        <w:rPr>
          <w:rStyle w:val="Marquedecommentaire"/>
        </w:rPr>
        <w:annotationRef/>
      </w:r>
      <w:r>
        <w:t>Ici, j’ai besoin de Thibaut. L’essaimage de tes végétaux marche comment, et donc si je fait une bénédiction de cases comme ça, est ce que c’est pertinent ?</w:t>
      </w:r>
    </w:p>
  </w:comment>
  <w:comment w:id="54" w:author="Corinne" w:date="2013-09-06T09:50:00Z" w:initials="C">
    <w:p w14:paraId="6421376F" w14:textId="77777777" w:rsidR="00265544" w:rsidRDefault="00265544" w:rsidP="000C7A4E">
      <w:pPr>
        <w:pStyle w:val="Commentaire"/>
      </w:pPr>
      <w:r>
        <w:rPr>
          <w:rStyle w:val="Marquedecommentaire"/>
        </w:rPr>
        <w:annotationRef/>
      </w:r>
      <w:r>
        <w:t>TODO : faire la liste des potions</w:t>
      </w:r>
    </w:p>
  </w:comment>
  <w:comment w:id="55" w:author="Corinne" w:date="2013-09-06T09:50:00Z" w:initials="C">
    <w:p w14:paraId="69589C8D" w14:textId="77777777" w:rsidR="00265544" w:rsidRDefault="00265544" w:rsidP="000C7A4E">
      <w:pPr>
        <w:pStyle w:val="Commentaire"/>
      </w:pPr>
      <w:r>
        <w:rPr>
          <w:rStyle w:val="Marquedecommentaire"/>
        </w:rPr>
        <w:annotationRef/>
      </w:r>
      <w:r>
        <w:t>Et si les gens se servaient de ce genre de sortilèges pour s’attaquer aux autre, ça pervertirait notre idée du jeu, non ?</w:t>
      </w:r>
    </w:p>
  </w:comment>
  <w:comment w:id="58" w:author="Corinne Henin" w:date="2014-03-13T09:24:00Z" w:initials="CH">
    <w:p w14:paraId="077AB766" w14:textId="77777777" w:rsidR="00265544" w:rsidRDefault="00265544" w:rsidP="000C7A4E">
      <w:pPr>
        <w:pStyle w:val="Commentaire"/>
      </w:pPr>
      <w:r>
        <w:rPr>
          <w:rStyle w:val="Marquedecommentaire"/>
        </w:rPr>
        <w:annotationRef/>
      </w:r>
      <w:r>
        <w:t>Cette liste n’est plus d’actualité. La remettre à jour avec la nouvelle liste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9FD72" w15:done="0"/>
  <w15:commentEx w15:paraId="31DCF10E" w15:done="0"/>
  <w15:commentEx w15:paraId="04187C7B" w15:done="0"/>
  <w15:commentEx w15:paraId="3A6C3EB8" w15:done="0"/>
  <w15:commentEx w15:paraId="65AEEFFC" w15:paraIdParent="3A6C3EB8" w15:done="0"/>
  <w15:commentEx w15:paraId="033979E8" w15:done="0"/>
  <w15:commentEx w15:paraId="4F066736" w15:done="0"/>
  <w15:commentEx w15:paraId="43B269B9" w15:done="0"/>
  <w15:commentEx w15:paraId="2E8EA64A" w15:done="0"/>
  <w15:commentEx w15:paraId="318E34AF" w15:done="0"/>
  <w15:commentEx w15:paraId="3787E236" w15:done="0"/>
  <w15:commentEx w15:paraId="72FDF3C7" w15:done="0"/>
  <w15:commentEx w15:paraId="137E020C" w15:done="0"/>
  <w15:commentEx w15:paraId="6421376F" w15:done="0"/>
  <w15:commentEx w15:paraId="69589C8D" w15:done="0"/>
  <w15:commentEx w15:paraId="077AB7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69090" w14:textId="77777777" w:rsidR="001B450F" w:rsidRDefault="001B450F" w:rsidP="00F129F1">
      <w:pPr>
        <w:spacing w:after="0" w:line="240" w:lineRule="auto"/>
      </w:pPr>
      <w:r>
        <w:separator/>
      </w:r>
    </w:p>
  </w:endnote>
  <w:endnote w:type="continuationSeparator" w:id="0">
    <w:p w14:paraId="62CC6424" w14:textId="77777777" w:rsidR="001B450F" w:rsidRDefault="001B450F"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57B2B" w14:textId="77777777" w:rsidR="00265544" w:rsidRPr="0084775E" w:rsidRDefault="00265544"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6405E4">
      <w:rPr>
        <w:b/>
        <w:noProof/>
        <w:color w:val="2E74B5" w:themeColor="accent1" w:themeShade="BF"/>
        <w:sz w:val="32"/>
        <w:szCs w:val="32"/>
      </w:rPr>
      <w:t>42</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Content>
        <w:sdt>
          <w:sdtPr>
            <w:rPr>
              <w:color w:val="2E74B5" w:themeColor="accent1" w:themeShade="BF"/>
              <w:sz w:val="32"/>
              <w:szCs w:val="32"/>
            </w:rPr>
            <w:alias w:val="Société"/>
            <w:tag w:val=""/>
            <w:id w:val="-1820562080"/>
            <w:dataBinding w:prefixMappings="xmlns:ns0='http://schemas.openxmlformats.org/officeDocument/2006/extended-properties' " w:xpath="/ns0:Properties[1]/ns0:Company[1]" w:storeItemID="{6668398D-A668-4E3E-A5EB-62B293D839F1}"/>
            <w:text/>
          </w:sdtPr>
          <w:sdtContent>
            <w:r w:rsidRPr="0084775E">
              <w:rPr>
                <w:color w:val="2E74B5" w:themeColor="accent1" w:themeShade="BF"/>
                <w:sz w:val="32"/>
                <w:szCs w:val="32"/>
              </w:rPr>
              <w:t>Quantyl SARL</w:t>
            </w:r>
          </w:sdtContent>
        </w:sdt>
      </w:sdtContent>
    </w:sdt>
  </w:p>
  <w:p w14:paraId="06B2D91F" w14:textId="77777777" w:rsidR="00265544" w:rsidRPr="0084775E" w:rsidRDefault="00265544"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dataBinding w:prefixMappings="xmlns:ns0='http://schemas.microsoft.com/office/2006/coverPageProps' " w:xpath="/ns0:CoverPageProperties[1]/ns0:CompanyAddress[1]" w:storeItemID="{55AF091B-3C7A-41E3-B477-F2FDAA23CFDA}"/>
        <w:text/>
      </w:sdtPr>
      <w:sdtContent>
        <w:r w:rsidRPr="0084775E">
          <w:rPr>
            <w:i/>
            <w:color w:val="9CC2E5" w:themeColor="accent1" w:themeTint="99"/>
          </w:rPr>
          <w:t>8 Avenu du Maquis, 26100 Romans sur Isère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402E" w14:textId="77777777" w:rsidR="00265544" w:rsidRPr="0084775E" w:rsidRDefault="00265544"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Content>
        <w:sdt>
          <w:sdtPr>
            <w:rPr>
              <w:color w:val="2E74B5" w:themeColor="accent1" w:themeShade="BF"/>
              <w:sz w:val="32"/>
              <w:szCs w:val="32"/>
            </w:rPr>
            <w:alias w:val="Société"/>
            <w:tag w:val=""/>
            <w:id w:val="1427229699"/>
            <w:dataBinding w:prefixMappings="xmlns:ns0='http://schemas.openxmlformats.org/officeDocument/2006/extended-properties' " w:xpath="/ns0:Properties[1]/ns0:Company[1]" w:storeItemID="{6668398D-A668-4E3E-A5EB-62B293D839F1}"/>
            <w:text/>
          </w:sdtPr>
          <w:sdtContent>
            <w:r w:rsidRPr="0084775E">
              <w:rPr>
                <w:color w:val="2E74B5" w:themeColor="accent1" w:themeShade="BF"/>
                <w:sz w:val="32"/>
                <w:szCs w:val="32"/>
              </w:rPr>
              <w:t>Quantyl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6405E4">
      <w:rPr>
        <w:b/>
        <w:noProof/>
        <w:color w:val="2E74B5" w:themeColor="accent1" w:themeShade="BF"/>
        <w:sz w:val="32"/>
        <w:szCs w:val="32"/>
      </w:rPr>
      <w:t>5</w:t>
    </w:r>
    <w:r w:rsidRPr="0084775E">
      <w:rPr>
        <w:b/>
        <w:color w:val="2E74B5" w:themeColor="accent1" w:themeShade="BF"/>
        <w:sz w:val="32"/>
        <w:szCs w:val="32"/>
      </w:rPr>
      <w:fldChar w:fldCharType="end"/>
    </w:r>
  </w:p>
  <w:p w14:paraId="06F2E5AD" w14:textId="77777777" w:rsidR="00265544" w:rsidRPr="0084775E" w:rsidRDefault="00265544"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dataBinding w:prefixMappings="xmlns:ns0='http://schemas.microsoft.com/office/2006/coverPageProps' " w:xpath="/ns0:CoverPageProperties[1]/ns0:CompanyAddress[1]" w:storeItemID="{55AF091B-3C7A-41E3-B477-F2FDAA23CFDA}"/>
        <w:text/>
      </w:sdtPr>
      <w:sdtContent>
        <w:r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AB6BE" w14:textId="77777777" w:rsidR="001B450F" w:rsidRDefault="001B450F" w:rsidP="00F129F1">
      <w:pPr>
        <w:spacing w:after="0" w:line="240" w:lineRule="auto"/>
      </w:pPr>
      <w:r>
        <w:separator/>
      </w:r>
    </w:p>
  </w:footnote>
  <w:footnote w:type="continuationSeparator" w:id="0">
    <w:p w14:paraId="0952E344" w14:textId="77777777" w:rsidR="001B450F" w:rsidRDefault="001B450F" w:rsidP="00F1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FCBBD" w14:textId="77777777" w:rsidR="00265544" w:rsidRPr="0084775E" w:rsidRDefault="00265544"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6405E4">
      <w:rPr>
        <w:noProof/>
        <w:color w:val="2E74B5" w:themeColor="accent1" w:themeShade="BF"/>
        <w:sz w:val="32"/>
        <w:szCs w:val="32"/>
      </w:rPr>
      <w:t>10</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6405E4">
      <w:rPr>
        <w:noProof/>
        <w:color w:val="2E74B5" w:themeColor="accent1" w:themeShade="BF"/>
        <w:sz w:val="32"/>
        <w:szCs w:val="32"/>
      </w:rPr>
      <w:t>Annexes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dataBinding w:prefixMappings="xmlns:ns0='http://purl.org/dc/elements/1.1/' xmlns:ns1='http://schemas.openxmlformats.org/package/2006/metadata/core-properties' " w:xpath="/ns1:coreProperties[1]/ns0:title[1]" w:storeItemID="{6C3C8BC8-F283-45AE-878A-BAB7291924A1}"/>
        <w:text/>
      </w:sdtPr>
      <w:sdtContent>
        <w:r>
          <w:rPr>
            <w:color w:val="2E74B5" w:themeColor="accent1" w:themeShade="BF"/>
            <w:sz w:val="32"/>
            <w:szCs w:val="32"/>
          </w:rPr>
          <w:t>Règles du jeu</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58582" w14:textId="77777777" w:rsidR="00265544" w:rsidRPr="0084775E" w:rsidRDefault="00265544"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dataBinding w:prefixMappings="xmlns:ns0='http://purl.org/dc/elements/1.1/' xmlns:ns1='http://schemas.openxmlformats.org/package/2006/metadata/core-properties' " w:xpath="/ns1:coreProperties[1]/ns0:title[1]" w:storeItemID="{6C3C8BC8-F283-45AE-878A-BAB7291924A1}"/>
        <w:text/>
      </w:sdtPr>
      <w:sdtContent>
        <w:r>
          <w:rPr>
            <w:color w:val="2E74B5" w:themeColor="accent1" w:themeShade="BF"/>
            <w:sz w:val="32"/>
            <w:szCs w:val="32"/>
          </w:rPr>
          <w:t>Règles du jeu</w:t>
        </w:r>
      </w:sdtContent>
    </w:sdt>
    <w:r w:rsidRPr="0084775E">
      <w:rPr>
        <w:color w:val="2E74B5" w:themeColor="accent1" w:themeShade="BF"/>
        <w:sz w:val="32"/>
        <w:szCs w:val="32"/>
      </w:rPr>
      <w:tab/>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6405E4">
      <w:rPr>
        <w:noProof/>
        <w:color w:val="2E74B5" w:themeColor="accent1" w:themeShade="BF"/>
        <w:sz w:val="32"/>
        <w:szCs w:val="32"/>
      </w:rPr>
      <w:t>2</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6405E4">
      <w:rPr>
        <w:noProof/>
        <w:color w:val="2E74B5" w:themeColor="accent1" w:themeShade="BF"/>
        <w:sz w:val="32"/>
        <w:szCs w:val="32"/>
      </w:rPr>
      <w:t>Personnages</w:t>
    </w:r>
    <w:r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FCE8EAA"/>
    <w:lvl w:ilvl="0">
      <w:start w:val="1"/>
      <w:numFmt w:val="decimal"/>
      <w:pStyle w:val="Listenumros"/>
      <w:lvlText w:val="%1."/>
      <w:lvlJc w:val="left"/>
      <w:pPr>
        <w:tabs>
          <w:tab w:val="num" w:pos="360"/>
        </w:tabs>
        <w:ind w:left="360" w:hanging="360"/>
      </w:pPr>
    </w:lvl>
  </w:abstractNum>
  <w:abstractNum w:abstractNumId="1">
    <w:nsid w:val="00A27BC7"/>
    <w:multiLevelType w:val="hybridMultilevel"/>
    <w:tmpl w:val="686A42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024E1290"/>
    <w:multiLevelType w:val="hybridMultilevel"/>
    <w:tmpl w:val="70F85230"/>
    <w:lvl w:ilvl="0" w:tplc="818671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5CF0318"/>
    <w:multiLevelType w:val="hybridMultilevel"/>
    <w:tmpl w:val="CBC0F7F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nsid w:val="065526FB"/>
    <w:multiLevelType w:val="hybridMultilevel"/>
    <w:tmpl w:val="5D1C63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09A191C"/>
    <w:multiLevelType w:val="hybridMultilevel"/>
    <w:tmpl w:val="415489E0"/>
    <w:lvl w:ilvl="0" w:tplc="C11CD2AA">
      <w:start w:val="1"/>
      <w:numFmt w:val="bullet"/>
      <w:lvlText w:val=""/>
      <w:lvlJc w:val="left"/>
      <w:pPr>
        <w:ind w:left="720" w:hanging="360"/>
      </w:pPr>
      <w:rPr>
        <w:rFonts w:ascii="Symbol" w:eastAsiaTheme="minorHAnsi" w:hAnsi="Symbol" w:cstheme="minorBid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131278D"/>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2213A3A"/>
    <w:multiLevelType w:val="hybridMultilevel"/>
    <w:tmpl w:val="433CE7F8"/>
    <w:lvl w:ilvl="0" w:tplc="C11CD2AA">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13EB6213"/>
    <w:multiLevelType w:val="hybridMultilevel"/>
    <w:tmpl w:val="57BE9D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150C1A11"/>
    <w:multiLevelType w:val="hybridMultilevel"/>
    <w:tmpl w:val="FFC84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95A46F1"/>
    <w:multiLevelType w:val="hybridMultilevel"/>
    <w:tmpl w:val="B024DA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1D502E68"/>
    <w:multiLevelType w:val="hybridMultilevel"/>
    <w:tmpl w:val="0B74C9EE"/>
    <w:lvl w:ilvl="0" w:tplc="FFFFFFFF">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E9C0370"/>
    <w:multiLevelType w:val="hybridMultilevel"/>
    <w:tmpl w:val="1F94E8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241C799A"/>
    <w:multiLevelType w:val="hybridMultilevel"/>
    <w:tmpl w:val="082CE030"/>
    <w:lvl w:ilvl="0" w:tplc="818671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24C842CF"/>
    <w:multiLevelType w:val="hybridMultilevel"/>
    <w:tmpl w:val="6EB6BC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27273773"/>
    <w:multiLevelType w:val="hybridMultilevel"/>
    <w:tmpl w:val="EEB2D3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28947C8D"/>
    <w:multiLevelType w:val="hybridMultilevel"/>
    <w:tmpl w:val="F588ECB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nsid w:val="2B261147"/>
    <w:multiLevelType w:val="hybridMultilevel"/>
    <w:tmpl w:val="F5C66B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BE059FF"/>
    <w:multiLevelType w:val="hybridMultilevel"/>
    <w:tmpl w:val="C7F8EF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2C02144F"/>
    <w:multiLevelType w:val="hybridMultilevel"/>
    <w:tmpl w:val="B83A0B94"/>
    <w:lvl w:ilvl="0" w:tplc="FD66DC60">
      <w:start w:val="1"/>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0">
    <w:nsid w:val="2C11431F"/>
    <w:multiLevelType w:val="hybridMultilevel"/>
    <w:tmpl w:val="95A66A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nsid w:val="305F5D91"/>
    <w:multiLevelType w:val="hybridMultilevel"/>
    <w:tmpl w:val="C17890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30DD58A6"/>
    <w:multiLevelType w:val="hybridMultilevel"/>
    <w:tmpl w:val="20D4E2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nsid w:val="315F3476"/>
    <w:multiLevelType w:val="hybridMultilevel"/>
    <w:tmpl w:val="B8C287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nsid w:val="35497EF5"/>
    <w:multiLevelType w:val="hybridMultilevel"/>
    <w:tmpl w:val="7F36D1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38333F58"/>
    <w:multiLevelType w:val="hybridMultilevel"/>
    <w:tmpl w:val="F2B0F23E"/>
    <w:lvl w:ilvl="0" w:tplc="FD66DC6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nsid w:val="3EF048D6"/>
    <w:multiLevelType w:val="hybridMultilevel"/>
    <w:tmpl w:val="04C0A5E0"/>
    <w:lvl w:ilvl="0" w:tplc="FFFFFFFF">
      <w:start w:val="1"/>
      <w:numFmt w:val="bullet"/>
      <w:lvlText w:val="-"/>
      <w:lvlJc w:val="left"/>
      <w:pPr>
        <w:ind w:left="720" w:hanging="360"/>
      </w:pPr>
      <w:rPr>
        <w:rFonts w:ascii="Calibri" w:eastAsiaTheme="minorHAnsi" w:hAnsi="Calibri"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nsid w:val="415631F3"/>
    <w:multiLevelType w:val="hybridMultilevel"/>
    <w:tmpl w:val="EAF8F2AA"/>
    <w:lvl w:ilvl="0" w:tplc="FFFFFFFF">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B646CFD"/>
    <w:multiLevelType w:val="hybridMultilevel"/>
    <w:tmpl w:val="C11AA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4EA432E5"/>
    <w:multiLevelType w:val="hybridMultilevel"/>
    <w:tmpl w:val="8102AE4C"/>
    <w:lvl w:ilvl="0" w:tplc="FFFFFFFF">
      <w:start w:val="1"/>
      <w:numFmt w:val="bullet"/>
      <w:lvlText w:val="-"/>
      <w:lvlJc w:val="left"/>
      <w:pPr>
        <w:ind w:left="720" w:hanging="360"/>
      </w:pPr>
      <w:rPr>
        <w:rFonts w:ascii="Calibri" w:eastAsiaTheme="minorHAnsi" w:hAnsi="Calibri"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nsid w:val="4FDE3892"/>
    <w:multiLevelType w:val="multilevel"/>
    <w:tmpl w:val="02D8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536044D5"/>
    <w:multiLevelType w:val="hybridMultilevel"/>
    <w:tmpl w:val="7D6899F6"/>
    <w:lvl w:ilvl="0" w:tplc="838C01FC">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nsid w:val="540A4F4B"/>
    <w:multiLevelType w:val="hybridMultilevel"/>
    <w:tmpl w:val="4888F5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4">
    <w:nsid w:val="593F00E4"/>
    <w:multiLevelType w:val="hybridMultilevel"/>
    <w:tmpl w:val="B2EEFAF0"/>
    <w:lvl w:ilvl="0" w:tplc="FD66DC6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5BDB2AAF"/>
    <w:multiLevelType w:val="hybridMultilevel"/>
    <w:tmpl w:val="83FE1C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nsid w:val="5D2803B8"/>
    <w:multiLevelType w:val="hybridMultilevel"/>
    <w:tmpl w:val="C51675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nsid w:val="61F94E5F"/>
    <w:multiLevelType w:val="hybridMultilevel"/>
    <w:tmpl w:val="889422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8">
    <w:nsid w:val="639B7937"/>
    <w:multiLevelType w:val="hybridMultilevel"/>
    <w:tmpl w:val="033426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nsid w:val="64542668"/>
    <w:multiLevelType w:val="hybridMultilevel"/>
    <w:tmpl w:val="4D08AF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nsid w:val="69025135"/>
    <w:multiLevelType w:val="hybridMultilevel"/>
    <w:tmpl w:val="375E98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nsid w:val="709A175B"/>
    <w:multiLevelType w:val="hybridMultilevel"/>
    <w:tmpl w:val="9BD4A068"/>
    <w:lvl w:ilvl="0" w:tplc="6BF2BD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nsid w:val="728E0DC1"/>
    <w:multiLevelType w:val="hybridMultilevel"/>
    <w:tmpl w:val="D15C6E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nsid w:val="767F33C6"/>
    <w:multiLevelType w:val="hybridMultilevel"/>
    <w:tmpl w:val="DB387070"/>
    <w:lvl w:ilvl="0" w:tplc="FD66DC6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4">
    <w:nsid w:val="7ECB72D3"/>
    <w:multiLevelType w:val="hybridMultilevel"/>
    <w:tmpl w:val="AF34CA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5">
    <w:nsid w:val="7F413EA6"/>
    <w:multiLevelType w:val="hybridMultilevel"/>
    <w:tmpl w:val="50AC5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num>
  <w:num w:numId="4">
    <w:abstractNumId w:val="27"/>
  </w:num>
  <w:num w:numId="5">
    <w:abstractNumId w:val="34"/>
  </w:num>
  <w:num w:numId="6">
    <w:abstractNumId w:val="30"/>
  </w:num>
  <w:num w:numId="7">
    <w:abstractNumId w:val="43"/>
  </w:num>
  <w:num w:numId="8">
    <w:abstractNumId w:val="19"/>
  </w:num>
  <w:num w:numId="9">
    <w:abstractNumId w:val="26"/>
  </w:num>
  <w:num w:numId="10">
    <w:abstractNumId w:val="2"/>
  </w:num>
  <w:num w:numId="11">
    <w:abstractNumId w:val="14"/>
  </w:num>
  <w:num w:numId="12">
    <w:abstractNumId w:val="4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num>
  <w:num w:numId="15">
    <w:abstractNumId w:val="23"/>
  </w:num>
  <w:num w:numId="16">
    <w:abstractNumId w:val="10"/>
  </w:num>
  <w:num w:numId="17">
    <w:abstractNumId w:val="9"/>
  </w:num>
  <w:num w:numId="18">
    <w:abstractNumId w:val="29"/>
  </w:num>
  <w:num w:numId="19">
    <w:abstractNumId w:val="13"/>
  </w:num>
  <w:num w:numId="20">
    <w:abstractNumId w:val="42"/>
  </w:num>
  <w:num w:numId="21">
    <w:abstractNumId w:val="18"/>
  </w:num>
  <w:num w:numId="22">
    <w:abstractNumId w:val="36"/>
  </w:num>
  <w:num w:numId="23">
    <w:abstractNumId w:val="24"/>
  </w:num>
  <w:num w:numId="24">
    <w:abstractNumId w:val="39"/>
  </w:num>
  <w:num w:numId="25">
    <w:abstractNumId w:val="33"/>
  </w:num>
  <w:num w:numId="26">
    <w:abstractNumId w:val="17"/>
  </w:num>
  <w:num w:numId="27">
    <w:abstractNumId w:val="20"/>
  </w:num>
  <w:num w:numId="28">
    <w:abstractNumId w:val="8"/>
  </w:num>
  <w:num w:numId="29">
    <w:abstractNumId w:val="25"/>
  </w:num>
  <w:num w:numId="30">
    <w:abstractNumId w:val="40"/>
  </w:num>
  <w:num w:numId="31">
    <w:abstractNumId w:val="4"/>
  </w:num>
  <w:num w:numId="32">
    <w:abstractNumId w:val="12"/>
  </w:num>
  <w:num w:numId="33">
    <w:abstractNumId w:val="15"/>
  </w:num>
  <w:num w:numId="34">
    <w:abstractNumId w:val="35"/>
  </w:num>
  <w:num w:numId="35">
    <w:abstractNumId w:val="37"/>
  </w:num>
  <w:num w:numId="36">
    <w:abstractNumId w:val="41"/>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2"/>
  </w:num>
  <w:num w:numId="40">
    <w:abstractNumId w:val="16"/>
  </w:num>
  <w:num w:numId="41">
    <w:abstractNumId w:val="3"/>
  </w:num>
  <w:num w:numId="42">
    <w:abstractNumId w:val="1"/>
  </w:num>
  <w:num w:numId="43">
    <w:abstractNumId w:val="44"/>
  </w:num>
  <w:num w:numId="44">
    <w:abstractNumId w:val="32"/>
  </w:num>
  <w:num w:numId="45">
    <w:abstractNumId w:val="7"/>
  </w:num>
  <w:num w:numId="46">
    <w:abstractNumId w:val="28"/>
  </w:num>
  <w:num w:numId="47">
    <w:abstractNumId w:val="11"/>
  </w:num>
  <w:numIdMacAtCleanup w:val="4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inne Henin">
    <w15:presenceInfo w15:providerId="Windows Live" w15:userId="0b3a0951c7d3e2a0"/>
  </w15:person>
  <w15:person w15:author="Thibaut Henin">
    <w15:presenceInfo w15:providerId="Windows Live" w15:userId="9a9194de40202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4E"/>
    <w:rsid w:val="000366BF"/>
    <w:rsid w:val="000867C0"/>
    <w:rsid w:val="000C7A4E"/>
    <w:rsid w:val="001B450F"/>
    <w:rsid w:val="002137F3"/>
    <w:rsid w:val="002208D9"/>
    <w:rsid w:val="00220991"/>
    <w:rsid w:val="002561E7"/>
    <w:rsid w:val="00265544"/>
    <w:rsid w:val="00323E63"/>
    <w:rsid w:val="00475B32"/>
    <w:rsid w:val="004C6165"/>
    <w:rsid w:val="00530ABE"/>
    <w:rsid w:val="00630371"/>
    <w:rsid w:val="006405E4"/>
    <w:rsid w:val="006711C4"/>
    <w:rsid w:val="006A776E"/>
    <w:rsid w:val="007340B8"/>
    <w:rsid w:val="0078699D"/>
    <w:rsid w:val="007A20F2"/>
    <w:rsid w:val="007D38A6"/>
    <w:rsid w:val="0084027C"/>
    <w:rsid w:val="0084775E"/>
    <w:rsid w:val="008A4C39"/>
    <w:rsid w:val="008C583A"/>
    <w:rsid w:val="008D057D"/>
    <w:rsid w:val="00904B8F"/>
    <w:rsid w:val="00954A70"/>
    <w:rsid w:val="00962AB8"/>
    <w:rsid w:val="009E526E"/>
    <w:rsid w:val="00A21806"/>
    <w:rsid w:val="00A81853"/>
    <w:rsid w:val="00AA11DE"/>
    <w:rsid w:val="00AD4CFA"/>
    <w:rsid w:val="00AE00D0"/>
    <w:rsid w:val="00B36BFF"/>
    <w:rsid w:val="00D721CD"/>
    <w:rsid w:val="00DD7604"/>
    <w:rsid w:val="00E80B6A"/>
    <w:rsid w:val="00EB0845"/>
    <w:rsid w:val="00F00BFD"/>
    <w:rsid w:val="00F12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3161C"/>
  <w15:chartTrackingRefBased/>
  <w15:docId w15:val="{0D99A05F-C71D-431D-81C0-DA552489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4E"/>
    <w:pPr>
      <w:spacing w:line="256" w:lineRule="auto"/>
    </w:pPr>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qFormat/>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qFormat/>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59"/>
    <w:rsid w:val="00D72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Lienhypertextesuivivisit">
    <w:name w:val="FollowedHyperlink"/>
    <w:basedOn w:val="Policepardfaut"/>
    <w:uiPriority w:val="99"/>
    <w:semiHidden/>
    <w:unhideWhenUsed/>
    <w:rsid w:val="000C7A4E"/>
    <w:rPr>
      <w:color w:val="954F72" w:themeColor="followedHyperlink"/>
      <w:u w:val="single"/>
    </w:rPr>
  </w:style>
  <w:style w:type="paragraph" w:styleId="PrformatHTML">
    <w:name w:val="HTML Preformatted"/>
    <w:basedOn w:val="Normal"/>
    <w:link w:val="PrformatHTMLCar"/>
    <w:uiPriority w:val="99"/>
    <w:semiHidden/>
    <w:unhideWhenUsed/>
    <w:rsid w:val="000C7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7A4E"/>
    <w:rPr>
      <w:rFonts w:ascii="Courier New" w:eastAsia="Times New Roman" w:hAnsi="Courier New" w:cs="Courier New"/>
      <w:sz w:val="20"/>
      <w:szCs w:val="20"/>
      <w:lang w:eastAsia="fr-FR"/>
    </w:rPr>
  </w:style>
  <w:style w:type="paragraph" w:styleId="Commentaire">
    <w:name w:val="annotation text"/>
    <w:basedOn w:val="Normal"/>
    <w:link w:val="CommentaireCar"/>
    <w:uiPriority w:val="99"/>
    <w:semiHidden/>
    <w:unhideWhenUsed/>
    <w:rsid w:val="000C7A4E"/>
    <w:pPr>
      <w:spacing w:after="200" w:line="240" w:lineRule="auto"/>
      <w:jc w:val="both"/>
    </w:pPr>
    <w:rPr>
      <w:sz w:val="20"/>
      <w:szCs w:val="20"/>
    </w:rPr>
  </w:style>
  <w:style w:type="character" w:customStyle="1" w:styleId="CommentaireCar">
    <w:name w:val="Commentaire Car"/>
    <w:basedOn w:val="Policepardfaut"/>
    <w:link w:val="Commentaire"/>
    <w:uiPriority w:val="99"/>
    <w:semiHidden/>
    <w:rsid w:val="000C7A4E"/>
    <w:rPr>
      <w:sz w:val="20"/>
      <w:szCs w:val="20"/>
    </w:rPr>
  </w:style>
  <w:style w:type="paragraph" w:styleId="Lgende">
    <w:name w:val="caption"/>
    <w:basedOn w:val="Normal"/>
    <w:next w:val="Normal"/>
    <w:uiPriority w:val="35"/>
    <w:semiHidden/>
    <w:unhideWhenUsed/>
    <w:qFormat/>
    <w:rsid w:val="000C7A4E"/>
    <w:pPr>
      <w:spacing w:after="200" w:line="240" w:lineRule="auto"/>
      <w:jc w:val="both"/>
    </w:pPr>
    <w:rPr>
      <w:b/>
      <w:bCs/>
      <w:color w:val="5B9BD5" w:themeColor="accent1"/>
      <w:sz w:val="18"/>
      <w:szCs w:val="18"/>
    </w:rPr>
  </w:style>
  <w:style w:type="paragraph" w:styleId="Listenumros">
    <w:name w:val="List Number"/>
    <w:basedOn w:val="Normal"/>
    <w:uiPriority w:val="99"/>
    <w:semiHidden/>
    <w:unhideWhenUsed/>
    <w:rsid w:val="000C7A4E"/>
    <w:pPr>
      <w:numPr>
        <w:numId w:val="3"/>
      </w:numPr>
      <w:spacing w:after="200" w:line="288" w:lineRule="auto"/>
      <w:jc w:val="both"/>
    </w:pPr>
    <w:rPr>
      <w:rFonts w:ascii="Calibri" w:eastAsia="Times New Roman" w:hAnsi="Calibri" w:cs="Times New Roman"/>
      <w:i/>
      <w:iCs/>
      <w:sz w:val="20"/>
      <w:szCs w:val="20"/>
      <w:lang w:val="en-US" w:bidi="en-US"/>
    </w:rPr>
  </w:style>
  <w:style w:type="paragraph" w:styleId="Explorateurdedocuments">
    <w:name w:val="Document Map"/>
    <w:basedOn w:val="Normal"/>
    <w:link w:val="ExplorateurdedocumentsCar"/>
    <w:uiPriority w:val="99"/>
    <w:semiHidden/>
    <w:unhideWhenUsed/>
    <w:rsid w:val="000C7A4E"/>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C7A4E"/>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0C7A4E"/>
    <w:rPr>
      <w:b/>
      <w:bCs/>
    </w:rPr>
  </w:style>
  <w:style w:type="character" w:customStyle="1" w:styleId="ObjetducommentaireCar">
    <w:name w:val="Objet du commentaire Car"/>
    <w:basedOn w:val="CommentaireCar"/>
    <w:link w:val="Objetducommentaire"/>
    <w:uiPriority w:val="99"/>
    <w:semiHidden/>
    <w:rsid w:val="000C7A4E"/>
    <w:rPr>
      <w:b/>
      <w:bCs/>
      <w:sz w:val="20"/>
      <w:szCs w:val="20"/>
    </w:rPr>
  </w:style>
  <w:style w:type="paragraph" w:styleId="Rvision">
    <w:name w:val="Revision"/>
    <w:uiPriority w:val="99"/>
    <w:semiHidden/>
    <w:rsid w:val="000C7A4E"/>
    <w:pPr>
      <w:spacing w:after="0" w:line="240" w:lineRule="auto"/>
    </w:pPr>
  </w:style>
  <w:style w:type="character" w:customStyle="1" w:styleId="CitationCar1">
    <w:name w:val="Citation Car1"/>
    <w:aliases w:val="Note Car1"/>
    <w:basedOn w:val="Policepardfaut"/>
    <w:uiPriority w:val="29"/>
    <w:rsid w:val="000C7A4E"/>
    <w:rPr>
      <w:i/>
      <w:iCs/>
      <w:color w:val="404040" w:themeColor="text1" w:themeTint="BF"/>
    </w:rPr>
  </w:style>
  <w:style w:type="character" w:styleId="Marquedecommentaire">
    <w:name w:val="annotation reference"/>
    <w:basedOn w:val="Policepardfaut"/>
    <w:semiHidden/>
    <w:unhideWhenUsed/>
    <w:rsid w:val="000C7A4E"/>
    <w:rPr>
      <w:sz w:val="16"/>
      <w:szCs w:val="16"/>
    </w:rPr>
  </w:style>
  <w:style w:type="character" w:styleId="Emphaseple">
    <w:name w:val="Subtle Emphasis"/>
    <w:basedOn w:val="Policepardfaut"/>
    <w:uiPriority w:val="19"/>
    <w:qFormat/>
    <w:rsid w:val="000C7A4E"/>
    <w:rPr>
      <w:i/>
      <w:iCs/>
      <w:color w:val="808080" w:themeColor="text1" w:themeTint="7F"/>
    </w:rPr>
  </w:style>
  <w:style w:type="character" w:customStyle="1" w:styleId="italique">
    <w:name w:val="italique"/>
    <w:basedOn w:val="Policepardfaut"/>
    <w:rsid w:val="000C7A4E"/>
  </w:style>
  <w:style w:type="table" w:styleId="TableauGrille3-Accentuation5">
    <w:name w:val="Grid Table 3 Accent 5"/>
    <w:basedOn w:val="TableauNormal"/>
    <w:uiPriority w:val="48"/>
    <w:rsid w:val="000C7A4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rameclaire-Accent11">
    <w:name w:val="Trame claire - Accent 11"/>
    <w:basedOn w:val="TableauNormal"/>
    <w:uiPriority w:val="60"/>
    <w:rsid w:val="000C7A4E"/>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 w:id="114596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thiba_000\svn\luchronia\branches\0.3\docs\conception\Regles_jeu.docx" TargetMode="External"/><Relationship Id="rId21" Type="http://schemas.openxmlformats.org/officeDocument/2006/relationships/hyperlink" Target="file:///C:\Users\thiba_000\svn\luchronia\branches\0.3\docs\conception\Regles_jeu.docx" TargetMode="External"/><Relationship Id="rId34" Type="http://schemas.openxmlformats.org/officeDocument/2006/relationships/hyperlink" Target="file:///C:\Users\thiba_000\svn\luchronia\branches\0.3\docs\conception\Regles_jeu.docx" TargetMode="External"/><Relationship Id="rId42" Type="http://schemas.openxmlformats.org/officeDocument/2006/relationships/hyperlink" Target="file:///C:\Users\thiba_000\svn\luchronia\branches\0.3\docs\conception\Regles_jeu.docx" TargetMode="External"/><Relationship Id="rId47" Type="http://schemas.openxmlformats.org/officeDocument/2006/relationships/hyperlink" Target="file:///C:\Users\thiba_000\svn\luchronia\branches\0.3\docs\conception\Regles_jeu.docx" TargetMode="External"/><Relationship Id="rId50" Type="http://schemas.openxmlformats.org/officeDocument/2006/relationships/hyperlink" Target="file:///C:\Users\thiba_000\svn\luchronia\branches\0.3\docs\conception\Regles_jeu.docx" TargetMode="External"/><Relationship Id="rId55" Type="http://schemas.openxmlformats.org/officeDocument/2006/relationships/hyperlink" Target="file:///C:\Users\thiba_000\svn\luchronia\branches\0.3\docs\conception\Regles_jeu.docx"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thiba_000\svn\luchronia\branches\0.3\docs\conception\Regles_jeu.docx" TargetMode="External"/><Relationship Id="rId29" Type="http://schemas.openxmlformats.org/officeDocument/2006/relationships/hyperlink" Target="file:///C:\Users\thiba_000\svn\luchronia\branches\0.3\docs\conception\Regles_jeu.docx" TargetMode="External"/><Relationship Id="rId11" Type="http://schemas.openxmlformats.org/officeDocument/2006/relationships/hyperlink" Target="file:///C:\Users\thiba_000\svn\luchronia\branches\0.3\docs\conception\Regles_jeu.docx" TargetMode="External"/><Relationship Id="rId24" Type="http://schemas.openxmlformats.org/officeDocument/2006/relationships/hyperlink" Target="file:///C:\Users\thiba_000\svn\luchronia\branches\0.3\docs\conception\Regles_jeu.docx" TargetMode="External"/><Relationship Id="rId32" Type="http://schemas.openxmlformats.org/officeDocument/2006/relationships/hyperlink" Target="file:///C:\Users\thiba_000\svn\luchronia\branches\0.3\docs\conception\Regles_jeu.docx" TargetMode="External"/><Relationship Id="rId37" Type="http://schemas.openxmlformats.org/officeDocument/2006/relationships/hyperlink" Target="file:///C:\Users\thiba_000\svn\luchronia\branches\0.3\docs\conception\Regles_jeu.docx" TargetMode="External"/><Relationship Id="rId40" Type="http://schemas.openxmlformats.org/officeDocument/2006/relationships/hyperlink" Target="file:///C:\Users\thiba_000\svn\luchronia\branches\0.3\docs\conception\Regles_jeu.docx" TargetMode="External"/><Relationship Id="rId45" Type="http://schemas.openxmlformats.org/officeDocument/2006/relationships/hyperlink" Target="file:///C:\Users\thiba_000\svn\luchronia\branches\0.3\docs\conception\Regles_jeu.docx" TargetMode="External"/><Relationship Id="rId53" Type="http://schemas.openxmlformats.org/officeDocument/2006/relationships/hyperlink" Target="file:///C:\Users\thiba_000\svn\luchronia\branches\0.3\docs\conception\Regles_jeu.docx" TargetMode="External"/><Relationship Id="rId58" Type="http://schemas.openxmlformats.org/officeDocument/2006/relationships/comments" Target="comments.xml"/><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hyperlink" Target="file:///C:\Users\thiba_000\svn\luchronia\branches\0.3\docs\conception\Regles_jeu.docx" TargetMode="External"/><Relationship Id="rId14" Type="http://schemas.openxmlformats.org/officeDocument/2006/relationships/hyperlink" Target="file:///C:\Users\thiba_000\svn\luchronia\branches\0.3\docs\conception\Regles_jeu.docx" TargetMode="External"/><Relationship Id="rId22" Type="http://schemas.openxmlformats.org/officeDocument/2006/relationships/hyperlink" Target="file:///C:\Users\thiba_000\svn\luchronia\branches\0.3\docs\conception\Regles_jeu.docx" TargetMode="External"/><Relationship Id="rId27" Type="http://schemas.openxmlformats.org/officeDocument/2006/relationships/hyperlink" Target="file:///C:\Users\thiba_000\svn\luchronia\branches\0.3\docs\conception\Regles_jeu.docx" TargetMode="External"/><Relationship Id="rId30" Type="http://schemas.openxmlformats.org/officeDocument/2006/relationships/hyperlink" Target="file:///C:\Users\thiba_000\svn\luchronia\branches\0.3\docs\conception\Regles_jeu.docx" TargetMode="External"/><Relationship Id="rId35" Type="http://schemas.openxmlformats.org/officeDocument/2006/relationships/hyperlink" Target="file:///C:\Users\thiba_000\svn\luchronia\branches\0.3\docs\conception\Regles_jeu.docx" TargetMode="External"/><Relationship Id="rId43" Type="http://schemas.openxmlformats.org/officeDocument/2006/relationships/hyperlink" Target="file:///C:\Users\thiba_000\svn\luchronia\branches\0.3\docs\conception\Regles_jeu.docx" TargetMode="External"/><Relationship Id="rId48" Type="http://schemas.openxmlformats.org/officeDocument/2006/relationships/hyperlink" Target="file:///C:\Users\thiba_000\svn\luchronia\branches\0.3\docs\conception\Regles_jeu.docx" TargetMode="External"/><Relationship Id="rId56" Type="http://schemas.openxmlformats.org/officeDocument/2006/relationships/image" Target="media/image2.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file:///C:\Users\thiba_000\svn\luchronia\branches\0.3\docs\conception\Regles_jeu.docx" TargetMode="External"/><Relationship Id="rId3" Type="http://schemas.openxmlformats.org/officeDocument/2006/relationships/numbering" Target="numbering.xml"/><Relationship Id="rId12" Type="http://schemas.openxmlformats.org/officeDocument/2006/relationships/hyperlink" Target="file:///C:\Users\thiba_000\svn\luchronia\branches\0.3\docs\conception\Regles_jeu.docx" TargetMode="External"/><Relationship Id="rId17" Type="http://schemas.openxmlformats.org/officeDocument/2006/relationships/hyperlink" Target="file:///C:\Users\thiba_000\svn\luchronia\branches\0.3\docs\conception\Regles_jeu.docx" TargetMode="External"/><Relationship Id="rId25" Type="http://schemas.openxmlformats.org/officeDocument/2006/relationships/hyperlink" Target="file:///C:\Users\thiba_000\svn\luchronia\branches\0.3\docs\conception\Regles_jeu.docx" TargetMode="External"/><Relationship Id="rId33" Type="http://schemas.openxmlformats.org/officeDocument/2006/relationships/hyperlink" Target="file:///C:\Users\thiba_000\svn\luchronia\branches\0.3\docs\conception\Regles_jeu.docx" TargetMode="External"/><Relationship Id="rId38" Type="http://schemas.openxmlformats.org/officeDocument/2006/relationships/hyperlink" Target="file:///C:\Users\thiba_000\svn\luchronia\branches\0.3\docs\conception\Regles_jeu.docx" TargetMode="External"/><Relationship Id="rId46" Type="http://schemas.openxmlformats.org/officeDocument/2006/relationships/hyperlink" Target="file:///C:\Users\thiba_000\svn\luchronia\branches\0.3\docs\conception\Regles_jeu.docx" TargetMode="External"/><Relationship Id="rId59" Type="http://schemas.microsoft.com/office/2011/relationships/commentsExtended" Target="commentsExtended.xml"/><Relationship Id="rId67" Type="http://schemas.openxmlformats.org/officeDocument/2006/relationships/theme" Target="theme/theme1.xml"/><Relationship Id="rId20" Type="http://schemas.openxmlformats.org/officeDocument/2006/relationships/hyperlink" Target="file:///C:\Users\thiba_000\svn\luchronia\branches\0.3\docs\conception\Regles_jeu.docx" TargetMode="External"/><Relationship Id="rId41" Type="http://schemas.openxmlformats.org/officeDocument/2006/relationships/hyperlink" Target="file:///C:\Users\thiba_000\svn\luchronia\branches\0.3\docs\conception\Regles_jeu.docx" TargetMode="External"/><Relationship Id="rId54" Type="http://schemas.openxmlformats.org/officeDocument/2006/relationships/hyperlink" Target="file:///C:\Users\thiba_000\svn\luchronia\branches\0.3\docs\conception\Regles_jeu.docx"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thiba_000\svn\luchronia\branches\0.3\docs\conception\Regles_jeu.docx" TargetMode="External"/><Relationship Id="rId23" Type="http://schemas.openxmlformats.org/officeDocument/2006/relationships/hyperlink" Target="file:///C:\Users\thiba_000\svn\luchronia\branches\0.3\docs\conception\Regles_jeu.docx" TargetMode="External"/><Relationship Id="rId28" Type="http://schemas.openxmlformats.org/officeDocument/2006/relationships/hyperlink" Target="file:///C:\Users\thiba_000\svn\luchronia\branches\0.3\docs\conception\Regles_jeu.docx" TargetMode="External"/><Relationship Id="rId36" Type="http://schemas.openxmlformats.org/officeDocument/2006/relationships/hyperlink" Target="file:///C:\Users\thiba_000\svn\luchronia\branches\0.3\docs\conception\Regles_jeu.docx" TargetMode="External"/><Relationship Id="rId49" Type="http://schemas.openxmlformats.org/officeDocument/2006/relationships/hyperlink" Target="file:///C:\Users\thiba_000\svn\luchronia\branches\0.3\docs\conception\Regles_jeu.docx" TargetMode="External"/><Relationship Id="rId57" Type="http://schemas.openxmlformats.org/officeDocument/2006/relationships/image" Target="media/image3.png"/><Relationship Id="rId10" Type="http://schemas.openxmlformats.org/officeDocument/2006/relationships/hyperlink" Target="file:///C:\Users\thiba_000\svn\luchronia\branches\0.3\docs\conception\Regles_jeu.docx" TargetMode="External"/><Relationship Id="rId31" Type="http://schemas.openxmlformats.org/officeDocument/2006/relationships/hyperlink" Target="file:///C:\Users\thiba_000\svn\luchronia\branches\0.3\docs\conception\Regles_jeu.docx" TargetMode="External"/><Relationship Id="rId44" Type="http://schemas.openxmlformats.org/officeDocument/2006/relationships/hyperlink" Target="file:///C:\Users\thiba_000\svn\luchronia\branches\0.3\docs\conception\Regles_jeu.docx" TargetMode="External"/><Relationship Id="rId52" Type="http://schemas.openxmlformats.org/officeDocument/2006/relationships/hyperlink" Target="file:///C:\Users\thiba_000\svn\luchronia\branches\0.3\docs\conception\Regles_jeu.docx" TargetMode="External"/><Relationship Id="rId60" Type="http://schemas.openxmlformats.org/officeDocument/2006/relationships/image" Target="media/image4.emf"/><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file:///C:\Users\thiba_000\svn\luchronia\branches\0.3\docs\conception\Regles_jeu.docx" TargetMode="External"/><Relationship Id="rId18" Type="http://schemas.openxmlformats.org/officeDocument/2006/relationships/hyperlink" Target="file:///C:\Users\thiba_000\svn\luchronia\branches\0.3\docs\conception\Regles_jeu.docx" TargetMode="External"/><Relationship Id="rId39" Type="http://schemas.openxmlformats.org/officeDocument/2006/relationships/hyperlink" Target="file:///C:\Users\thiba_000\svn\luchronia\branches\0.3\docs\conception\Regles_jeu.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Entrer un résumé ici</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005FE-5EBE-42E6-8436-5542966D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Quantyl.dotx</Template>
  <TotalTime>109</TotalTime>
  <Pages>43</Pages>
  <Words>8907</Words>
  <Characters>48992</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Règles du jeu</vt:lpstr>
    </vt:vector>
  </TitlesOfParts>
  <Company>Quantyl SARL</Company>
  <LinksUpToDate>false</LinksUpToDate>
  <CharactersWithSpaces>57784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Règles du jeu</dc:title>
  <dc:subject>Elements de règles</dc:subject>
  <dc:creator>Thibaut Henin</dc:creator>
  <cp:keywords/>
  <dc:description/>
  <cp:lastModifiedBy>Thibaut Henin</cp:lastModifiedBy>
  <cp:revision>6</cp:revision>
  <cp:lastPrinted>2014-04-08T13:47:00Z</cp:lastPrinted>
  <dcterms:created xsi:type="dcterms:W3CDTF">2014-04-22T12:16:00Z</dcterms:created>
  <dcterms:modified xsi:type="dcterms:W3CDTF">2014-06-19T13:41:00Z</dcterms:modified>
  <cp:category>Luchronia - Conception</cp:category>
</cp:coreProperties>
</file>